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20AD" w:rsidRPr="0010143B" w:rsidRDefault="0010143B" w:rsidP="0010143B">
      <w:pPr>
        <w:pStyle w:val="Header"/>
        <w:spacing w:line="360" w:lineRule="auto"/>
        <w:jc w:val="center"/>
        <w:rPr>
          <w:b/>
          <w:i/>
          <w:lang w:val="en-US"/>
        </w:rPr>
      </w:pPr>
      <w:r w:rsidRPr="0010143B">
        <w:rPr>
          <w:rFonts w:asciiTheme="minorHAnsi" w:hAnsiTheme="minorHAnsi"/>
          <w:b/>
          <w:i/>
          <w:sz w:val="24"/>
          <w:szCs w:val="24"/>
          <w:lang w:val="en-US"/>
        </w:rPr>
        <w:t xml:space="preserve">CÂU HỎI KIỂM TRA </w:t>
      </w:r>
      <w:r>
        <w:rPr>
          <w:rFonts w:asciiTheme="minorHAnsi" w:hAnsiTheme="minorHAnsi"/>
          <w:b/>
          <w:i/>
          <w:sz w:val="24"/>
          <w:szCs w:val="24"/>
          <w:lang w:val="en-US"/>
        </w:rPr>
        <w:t xml:space="preserve">PHẦN </w:t>
      </w:r>
      <w:r w:rsidRPr="0010143B">
        <w:rPr>
          <w:b/>
          <w:i/>
          <w:lang w:val="en-US"/>
        </w:rPr>
        <w:t>MICROSOFT  WORD 2013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F351DF" w:rsidRPr="00C1798F" w:rsidTr="003D43F5">
        <w:tc>
          <w:tcPr>
            <w:tcW w:w="1270" w:type="dxa"/>
          </w:tcPr>
          <w:p w:rsidR="00F351DF" w:rsidRPr="0010143B" w:rsidRDefault="00F351DF" w:rsidP="003D43F5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F351DF" w:rsidRPr="00937DFB" w:rsidRDefault="00F351DF" w:rsidP="00F351D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Pr="00C1798F">
              <w:rPr>
                <w:sz w:val="24"/>
                <w:szCs w:val="24"/>
                <w:lang w:val="en-US"/>
              </w:rPr>
              <w:t>De01_Dulieu.docx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HovatenSV_MSSV_NhomHP</w:t>
            </w:r>
            <w:r>
              <w:rPr>
                <w:sz w:val="24"/>
                <w:szCs w:val="24"/>
                <w:lang w:val="en-US"/>
              </w:rPr>
              <w:t>_Bai0</w:t>
            </w:r>
            <w:r>
              <w:rPr>
                <w:sz w:val="24"/>
                <w:szCs w:val="24"/>
                <w:lang w:val="en-US"/>
              </w:rPr>
              <w:t>3</w:t>
            </w:r>
            <w:r w:rsidRPr="00C1798F">
              <w:rPr>
                <w:sz w:val="24"/>
                <w:szCs w:val="24"/>
                <w:lang w:val="en-US"/>
              </w:rPr>
              <w:t>.docx</w:t>
            </w:r>
          </w:p>
        </w:tc>
        <w:tc>
          <w:tcPr>
            <w:tcW w:w="670" w:type="dxa"/>
          </w:tcPr>
          <w:p w:rsidR="00F351DF" w:rsidRPr="00937DFB" w:rsidRDefault="00F351DF" w:rsidP="003D43F5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F351DF" w:rsidTr="003D43F5">
        <w:tc>
          <w:tcPr>
            <w:tcW w:w="1270" w:type="dxa"/>
            <w:shd w:val="clear" w:color="auto" w:fill="E2EFD9" w:themeFill="accent6" w:themeFillTint="33"/>
          </w:tcPr>
          <w:p w:rsidR="00F351DF" w:rsidRDefault="00F351DF" w:rsidP="003D43F5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  <w:shd w:val="clear" w:color="auto" w:fill="E2EFD9" w:themeFill="accent6" w:themeFillTint="33"/>
          </w:tcPr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khổ giấy A4</w:t>
            </w:r>
          </w:p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Căn lề văn bản theo kích thước: Top: 2cm Bottom: 2cm  Left: 2.5cm Right: 2cm </w:t>
            </w:r>
          </w:p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Định dạng font chữ Times New Romance, 13pt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highlight w:val="yellow"/>
                <w:lang w:bidi="he-IL"/>
              </w:rPr>
              <w:t>cho toàn văn bản</w:t>
            </w:r>
          </w:p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Giãn dòng 1,5 lines cho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highlight w:val="yellow"/>
                <w:lang w:bidi="he-IL"/>
              </w:rPr>
              <w:t>toàn văn bản</w:t>
            </w:r>
          </w:p>
        </w:tc>
        <w:tc>
          <w:tcPr>
            <w:tcW w:w="670" w:type="dxa"/>
            <w:shd w:val="clear" w:color="auto" w:fill="E2EFD9" w:themeFill="accent6" w:themeFillTint="33"/>
          </w:tcPr>
          <w:p w:rsidR="00F351DF" w:rsidRDefault="00F351DF" w:rsidP="003D43F5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F351DF" w:rsidTr="003D43F5">
        <w:tc>
          <w:tcPr>
            <w:tcW w:w="1270" w:type="dxa"/>
            <w:shd w:val="clear" w:color="auto" w:fill="E2EFD9" w:themeFill="accent6" w:themeFillTint="33"/>
          </w:tcPr>
          <w:p w:rsidR="00F351DF" w:rsidRDefault="00F351DF" w:rsidP="003D43F5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  <w:shd w:val="clear" w:color="auto" w:fill="E2EFD9" w:themeFill="accent6" w:themeFillTint="33"/>
          </w:tcPr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bidi="he-IL"/>
              </w:rPr>
              <w:t>Header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Banded</w:t>
            </w:r>
          </w:p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Họ và tên SV_MSSV</w:t>
            </w:r>
          </w:p>
          <w:p w:rsidR="00F351DF" w:rsidRDefault="00F351DF" w:rsidP="003D43F5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Footer: Bài thi thực hành tin học cơ sở</w:t>
            </w:r>
          </w:p>
        </w:tc>
        <w:tc>
          <w:tcPr>
            <w:tcW w:w="670" w:type="dxa"/>
            <w:shd w:val="clear" w:color="auto" w:fill="E2EFD9" w:themeFill="accent6" w:themeFillTint="33"/>
          </w:tcPr>
          <w:p w:rsidR="00F351DF" w:rsidRDefault="00F351DF" w:rsidP="003D43F5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937DFB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F351D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351DF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</w:tcPr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Shading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color: Orange, Accent 2, Lighter 40%</w:t>
            </w:r>
          </w:p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Border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giá trị Box, nét đứt và thuộc tính width là 1</w:t>
            </w:r>
            <w:r w:rsidR="00B546F2" w:rsidRPr="00B546F2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  <w:lang w:bidi="he-IL"/>
              </w:rPr>
              <w:t>1/2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pt</w:t>
            </w:r>
          </w:p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Hiệu chỉnh Left Indent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khoảng cách là 4 cm</w:t>
            </w:r>
          </w:p>
          <w:p w:rsidR="00F351DF" w:rsidRPr="00F351DF" w:rsidRDefault="00F351DF" w:rsidP="00F351D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Outside Border cho từ Đăk Bla trong paragraph 1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1798F" w:rsidRPr="00C1798F" w:rsidTr="00937DFB">
        <w:tc>
          <w:tcPr>
            <w:tcW w:w="1270" w:type="dxa"/>
          </w:tcPr>
          <w:p w:rsidR="00C1798F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351DF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Sử dụng tính năng hyperlink để chèn liên kết cho từ “</w:t>
            </w:r>
            <w:r w:rsidRPr="00C1798F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đồng bào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trong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 Với đường link sau:</w:t>
            </w:r>
          </w:p>
          <w:p w:rsidR="004E5B78" w:rsidRDefault="00FB01F7" w:rsidP="004E5B78">
            <w:pPr>
              <w:pStyle w:val="ListParagraph"/>
              <w:spacing w:line="360" w:lineRule="auto"/>
              <w:rPr>
                <w:rStyle w:val="Hyperlink"/>
              </w:rPr>
            </w:pPr>
            <w:hyperlink r:id="rId7" w:history="1">
              <w:r w:rsidR="004E5B78">
                <w:rPr>
                  <w:rStyle w:val="Hyperlink"/>
                </w:rPr>
                <w:t>https://vi.wikipedia.org/wiki/Đồng_Bào</w:t>
              </w:r>
            </w:hyperlink>
          </w:p>
          <w:p w:rsidR="00FC219A" w:rsidRDefault="00FC219A" w:rsidP="00FC219A">
            <w:pPr>
              <w:pStyle w:val="ListParagraph"/>
              <w:spacing w:line="360" w:lineRule="auto"/>
              <w:ind w:left="1440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Text to display: </w:t>
            </w:r>
            <w:r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đồng bào</w:t>
            </w:r>
          </w:p>
          <w:p w:rsidR="00FC219A" w:rsidRPr="00FC219A" w:rsidRDefault="00FC219A" w:rsidP="00FC219A">
            <w:pPr>
              <w:pStyle w:val="ListParagraph"/>
              <w:spacing w:line="360" w:lineRule="auto"/>
              <w:ind w:left="1440"/>
            </w:pPr>
            <w:r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Screen Tip: Đồng bào, họ là ai?</w:t>
            </w:r>
          </w:p>
        </w:tc>
        <w:tc>
          <w:tcPr>
            <w:tcW w:w="670" w:type="dxa"/>
          </w:tcPr>
          <w:p w:rsidR="00C1798F" w:rsidRPr="00937DFB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E5B78" w:rsidRPr="00C1798F" w:rsidTr="00937DFB">
        <w:tc>
          <w:tcPr>
            <w:tcW w:w="1270" w:type="dxa"/>
          </w:tcPr>
          <w:p w:rsidR="004E5B78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C219A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7654" w:type="dxa"/>
          </w:tcPr>
          <w:p w:rsidR="00FC219A" w:rsidRDefault="004E5B78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 w:rsid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2:</w:t>
            </w:r>
          </w:p>
          <w:p w:rsidR="00FC219A" w:rsidRDefault="00FC219A" w:rsidP="00FC219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Preset: Right</w:t>
            </w:r>
          </w:p>
          <w:p w:rsidR="00FC219A" w:rsidRDefault="00FC219A" w:rsidP="0068004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 #1 width</w:t>
            </w:r>
            <w:r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 w:rsidR="004E5B78"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10cm</w:t>
            </w:r>
          </w:p>
          <w:p w:rsidR="004E5B78" w:rsidRPr="00FC219A" w:rsidRDefault="00FC219A" w:rsidP="0068004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 #2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width</w:t>
            </w:r>
            <w:r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 w:rsidR="004E5B78" w:rsidRP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5,5cm. </w:t>
            </w:r>
          </w:p>
          <w:p w:rsidR="004E5B78" w:rsidRPr="00382BE4" w:rsidRDefault="004E5B78" w:rsidP="00382BE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tính năng Line between cho 2 cột này.</w:t>
            </w:r>
          </w:p>
        </w:tc>
        <w:tc>
          <w:tcPr>
            <w:tcW w:w="670" w:type="dxa"/>
          </w:tcPr>
          <w:p w:rsidR="004E5B78" w:rsidRPr="00937DFB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C219A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FC219A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Dropcap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 với thuộc tính</w:t>
            </w:r>
            <w:r w:rsidR="00FC219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FC219A" w:rsidRDefault="00382BE4" w:rsidP="00FC219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Line to Drop là 4 </w:t>
            </w:r>
          </w:p>
          <w:p w:rsidR="00382BE4" w:rsidRDefault="00382BE4" w:rsidP="00FC219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Distance from Text là 0,2cm.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B7385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D10963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Word Art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 “Nơi d</w:t>
            </w:r>
            <w:r w:rsidR="00D1096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òng sông chảy ngược” với:</w:t>
            </w:r>
          </w:p>
          <w:p w:rsidR="00382BE4" w:rsidRDefault="00382BE4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 xml:space="preserve">Text Style là Fill – White, Outline – Accent </w:t>
            </w:r>
            <w:r w:rsidR="00D1096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, </w:t>
            </w:r>
            <w:r w:rsidR="00D1096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Shadow</w:t>
            </w:r>
          </w:p>
          <w:p w:rsidR="00382BE4" w:rsidRDefault="00382BE4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Times Newromance – Size: 20</w:t>
            </w:r>
          </w:p>
          <w:p w:rsidR="00D10963" w:rsidRDefault="00D10963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Fill: Green</w:t>
            </w:r>
          </w:p>
          <w:p w:rsidR="00D10963" w:rsidRDefault="00D10963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Outline: Blue</w:t>
            </w:r>
          </w:p>
          <w:p w:rsidR="00382BE4" w:rsidRDefault="00382BE4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Transform: Wave 1</w:t>
            </w:r>
          </w:p>
          <w:p w:rsidR="00382BE4" w:rsidRDefault="00382BE4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Chiều cao: 1,8cm – Chiều rộng: 8,5cm</w:t>
            </w:r>
          </w:p>
          <w:p w:rsidR="00382BE4" w:rsidRDefault="00382BE4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Wraptext: Tight</w:t>
            </w:r>
          </w:p>
          <w:p w:rsidR="00D10963" w:rsidRDefault="00D10963" w:rsidP="00D1096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Vị trí như kết quả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C1798F" w:rsidTr="00937DFB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9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Text Effect and Typography cho đoạn “</w:t>
            </w:r>
            <w:r w:rsidRPr="00B7385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Dân số các dân tộc Tây Nguyên năm 2019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Style: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Fill – White, Outline – Accent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Hard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Shadow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– Accent 2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Reflection: Full Reflection, 8pt Offset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size: 20 pt</w:t>
            </w:r>
          </w:p>
        </w:tc>
        <w:tc>
          <w:tcPr>
            <w:tcW w:w="670" w:type="dxa"/>
          </w:tcPr>
          <w:p w:rsidR="00B73853" w:rsidRPr="00937DFB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C1798F" w:rsidTr="00937DFB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507BFD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hình ảnh có tên DakBla.JPG vào bên dưới </w:t>
            </w:r>
            <w:r w:rsidR="00507BFD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Effect and Typography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tỷ lệ (Scale) chiều cao (Heigh) và chiều rộng (Width): 40% và 40%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Picture Effect với thuộc tính Bevel là Circle</w:t>
            </w:r>
          </w:p>
          <w:p w:rsidR="00507BFD" w:rsidRDefault="00507BF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Wraptext: Infront of text</w:t>
            </w:r>
          </w:p>
          <w:p w:rsidR="00507BFD" w:rsidRPr="00156C5E" w:rsidRDefault="00507BF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Vị trí: Như kết quả</w:t>
            </w:r>
          </w:p>
        </w:tc>
        <w:tc>
          <w:tcPr>
            <w:tcW w:w="670" w:type="dxa"/>
          </w:tcPr>
          <w:p w:rsidR="00B73853" w:rsidRPr="00937DFB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BE4042" w:rsidTr="00937DFB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260A2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Chèn Caption cho hình ảnh DakBla với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Label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 là F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igure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Caption là – Dòng sông ĐăkBla</w:t>
            </w:r>
          </w:p>
          <w:p w:rsidR="00B73853" w:rsidRPr="00BE4042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Vị trí bên dưới khung 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ì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nh</w:t>
            </w:r>
          </w:p>
        </w:tc>
        <w:tc>
          <w:tcPr>
            <w:tcW w:w="670" w:type="dxa"/>
          </w:tcPr>
          <w:p w:rsidR="00B73853" w:rsidRPr="00BE4042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73853" w:rsidRPr="00BE4042" w:rsidTr="00937DFB">
        <w:tc>
          <w:tcPr>
            <w:tcW w:w="1270" w:type="dxa"/>
          </w:tcPr>
          <w:p w:rsidR="00B73853" w:rsidRDefault="00F260A2" w:rsidP="00F260A2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12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Footnote cho từ Đăk Bla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ở vị trí paragraph 2 với nội dung như sau: 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Trong tiếng các dân tộc ở Tây Nguyên thì "đăk" có nghĩa là nước, sông, suối, còn "krông" có nghĩa là sông.</w:t>
            </w:r>
          </w:p>
          <w:p w:rsidR="00F260A2" w:rsidRDefault="00F260A2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Number format: 1,2,3</w:t>
            </w:r>
          </w:p>
          <w:p w:rsidR="00F260A2" w:rsidRPr="00BE4042" w:rsidRDefault="00F260A2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Start number: 1</w:t>
            </w:r>
          </w:p>
        </w:tc>
        <w:tc>
          <w:tcPr>
            <w:tcW w:w="670" w:type="dxa"/>
          </w:tcPr>
          <w:p w:rsidR="00B73853" w:rsidRPr="00BE4042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BE4042" w:rsidTr="00937DFB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88345D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SmartArt ở vị trí </w:t>
            </w:r>
            <w:r w:rsidR="0088345D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bên phải Figure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định dạng List: Alternating Hexagon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thế các từ Text (level 2) của SmartArt bằng các cụm từ sau: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Đặc biệt nhất Tây Nguyên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Chuyện tình trắc trở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Sự tích cây đôi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thế các từ Text (level 1) của Smart Art bằng các biểu tượng (Symbol) với mã code lần lượt là: 00081 - 00082 -00083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đổi màu sắc: Colorful Range – Accent color 2 to 3</w:t>
            </w:r>
          </w:p>
          <w:p w:rsidR="0088345D" w:rsidRDefault="0088345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</w:t>
            </w:r>
            <w:r w:rsidR="00637F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Hight – 5.0 cm và Width – 8.5 cm</w:t>
            </w:r>
          </w:p>
          <w:p w:rsidR="0088345D" w:rsidRDefault="0088345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Wraptext: Infront of text</w:t>
            </w:r>
          </w:p>
          <w:p w:rsidR="0088345D" w:rsidRPr="00031A09" w:rsidRDefault="0088345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Vị trí như kết quả</w:t>
            </w:r>
          </w:p>
        </w:tc>
        <w:tc>
          <w:tcPr>
            <w:tcW w:w="670" w:type="dxa"/>
          </w:tcPr>
          <w:p w:rsidR="00B73853" w:rsidRPr="00BE4042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BE4042" w:rsidTr="007C265A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</w:t>
            </w:r>
            <w:r w:rsidR="00637F10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  <w:shd w:val="clear" w:color="auto" w:fill="auto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</w:t>
            </w:r>
            <w:r w:rsidR="00637F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tab cho đoạn văn: “</w:t>
            </w:r>
            <w:r w:rsidR="00637F10" w:rsidRPr="00E97FB7">
              <w:rPr>
                <w:rFonts w:ascii="Times New Roman" w:hAnsi="Times New Roman" w:cs="Times New Roman"/>
                <w:sz w:val="26"/>
                <w:szCs w:val="21"/>
              </w:rPr>
              <w:t>Dân tộc</w:t>
            </w:r>
            <w:r w:rsidR="00637F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…”</w:t>
            </w:r>
            <w:r w:rsidR="00637F10" w:rsidRPr="00E97FB7">
              <w:rPr>
                <w:rFonts w:ascii="Times New Roman" w:hAnsi="Times New Roman" w:cs="Times New Roman"/>
                <w:sz w:val="26"/>
                <w:szCs w:val="21"/>
              </w:rPr>
              <w:t>0,31</w:t>
            </w:r>
            <w:r w:rsidR="00637F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637F10" w:rsidRDefault="00637F10" w:rsidP="00637F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3 cm</w:t>
            </w:r>
          </w:p>
          <w:p w:rsidR="00637F10" w:rsidRDefault="00637F10" w:rsidP="00637F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Alignment: Left</w:t>
            </w:r>
          </w:p>
          <w:p w:rsidR="00637F10" w:rsidRDefault="00637F10" w:rsidP="00637F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Leader: 2…</w:t>
            </w:r>
          </w:p>
          <w:p w:rsidR="00637F10" w:rsidRDefault="00637F10" w:rsidP="00637F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</w:t>
            </w:r>
            <w:r w:rsidR="007C265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637F10" w:rsidRDefault="00637F10" w:rsidP="00637F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Alignment: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Right</w:t>
            </w:r>
          </w:p>
          <w:p w:rsidR="00637F10" w:rsidRPr="00637F10" w:rsidRDefault="00637F10" w:rsidP="00407D0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637F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Leader: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3---</w:t>
            </w:r>
          </w:p>
          <w:p w:rsidR="00B73853" w:rsidRDefault="00F1573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Border and Shading: Dòng đầu tiên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“</w:t>
            </w:r>
            <w:r w:rsidRPr="00E97FB7">
              <w:rPr>
                <w:rFonts w:ascii="Times New Roman" w:hAnsi="Times New Roman" w:cs="Times New Roman"/>
                <w:sz w:val="26"/>
                <w:szCs w:val="21"/>
              </w:rPr>
              <w:t>Dân tộc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…”</w:t>
            </w:r>
            <w:r>
              <w:rPr>
                <w:rFonts w:ascii="Times New Roman" w:hAnsi="Times New Roman" w:cs="Times New Roman"/>
                <w:sz w:val="26"/>
                <w:szCs w:val="21"/>
              </w:rPr>
              <w:t>Tỷ lệ %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F1573D" w:rsidRDefault="00F1573D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Shading:</w:t>
            </w:r>
          </w:p>
          <w:p w:rsidR="007C265A" w:rsidRDefault="007C265A" w:rsidP="007C265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Orange, Accent 2, Lighter 40%</w:t>
            </w:r>
          </w:p>
          <w:p w:rsidR="00F1573D" w:rsidRDefault="00F1573D" w:rsidP="00F1573D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Border:</w:t>
            </w:r>
          </w:p>
          <w:p w:rsidR="007C265A" w:rsidRDefault="007C265A" w:rsidP="007C265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Border: Như hình kết quả</w:t>
            </w:r>
          </w:p>
          <w:p w:rsidR="007C265A" w:rsidRDefault="007C265A" w:rsidP="007C265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Right indent: 8cm</w:t>
            </w:r>
          </w:p>
        </w:tc>
        <w:tc>
          <w:tcPr>
            <w:tcW w:w="670" w:type="dxa"/>
          </w:tcPr>
          <w:p w:rsidR="00B73853" w:rsidRPr="00BE4042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BE4042" w:rsidTr="00937DFB">
        <w:tc>
          <w:tcPr>
            <w:tcW w:w="1270" w:type="dxa"/>
          </w:tcPr>
          <w:p w:rsidR="00B73853" w:rsidRDefault="00B73853" w:rsidP="002C6E9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2C6E93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2C6E9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đồ thị: Cluster Column</w:t>
            </w:r>
          </w:p>
          <w:p w:rsidR="002C6E93" w:rsidRDefault="002C6E9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Số liệu như dữ liệu</w:t>
            </w:r>
          </w:p>
          <w:p w:rsidR="002C6E93" w:rsidRDefault="002C6E9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Chart Style: Style 3</w:t>
            </w:r>
          </w:p>
          <w:p w:rsidR="002C6E93" w:rsidRDefault="002C6E9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 Height – 5cm, Width – 8 cm</w:t>
            </w:r>
          </w:p>
          <w:p w:rsidR="002C6E93" w:rsidRDefault="002C6E9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 text: In front of text</w:t>
            </w:r>
          </w:p>
          <w:p w:rsidR="002C6E93" w:rsidRDefault="002C6E9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Title: Bỏ trống</w:t>
            </w:r>
          </w:p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Picture Style: Drop Shadow Rectangle</w:t>
            </w:r>
          </w:p>
        </w:tc>
        <w:tc>
          <w:tcPr>
            <w:tcW w:w="670" w:type="dxa"/>
          </w:tcPr>
          <w:p w:rsidR="00B73853" w:rsidRPr="00BE4042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73853" w:rsidRPr="00BB0418" w:rsidTr="00937DFB">
        <w:tc>
          <w:tcPr>
            <w:tcW w:w="1270" w:type="dxa"/>
          </w:tcPr>
          <w:p w:rsidR="00B73853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987D62"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7654" w:type="dxa"/>
          </w:tcPr>
          <w:p w:rsidR="00B73853" w:rsidRDefault="00B73853" w:rsidP="00B738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Caption cho </w:t>
            </w:r>
            <w:r w:rsidR="00987D6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Chart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</w:p>
          <w:p w:rsidR="00B73853" w:rsidRDefault="00B73853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Lable: </w:t>
            </w:r>
            <w:r w:rsidR="00987D6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Figure</w:t>
            </w:r>
          </w:p>
          <w:p w:rsidR="00B73853" w:rsidRDefault="00987D62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Below Selected Item</w:t>
            </w:r>
          </w:p>
          <w:p w:rsidR="00B73853" w:rsidRPr="00BB0418" w:rsidRDefault="00987D62" w:rsidP="00B738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Caption: -</w:t>
            </w:r>
            <w:bookmarkStart w:id="0" w:name="_GoBack"/>
            <w:bookmarkEnd w:id="0"/>
            <w:r w:rsidRPr="00987D6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Dân số các dân tộc tây Nguyên</w:t>
            </w:r>
          </w:p>
        </w:tc>
        <w:tc>
          <w:tcPr>
            <w:tcW w:w="670" w:type="dxa"/>
          </w:tcPr>
          <w:p w:rsidR="00B73853" w:rsidRPr="00BB0418" w:rsidRDefault="00B73853" w:rsidP="00B73853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</w:tbl>
    <w:p w:rsidR="0037396B" w:rsidRPr="0010143B" w:rsidRDefault="0037396B" w:rsidP="0010143B">
      <w:pPr>
        <w:spacing w:line="360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8"/>
      <w:footerReference w:type="first" r:id="rId9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01F7" w:rsidRDefault="00FB01F7">
      <w:r>
        <w:separator/>
      </w:r>
    </w:p>
  </w:endnote>
  <w:endnote w:type="continuationSeparator" w:id="0">
    <w:p w:rsidR="00FB01F7" w:rsidRDefault="00FB0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ACB2BF5-7AA7-4BAC-9FF2-9ECA9CEC275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9D404A2-5329-4F7E-BCCC-C8F3FB03EE97}"/>
    <w:embedBold r:id="rId3" w:fontKey="{CBE3B557-9DC1-4DB6-8C3A-2EFD872B8A19}"/>
    <w:embedItalic r:id="rId4" w:fontKey="{B914E0BB-9ABE-4AB2-A465-7923A1F26889}"/>
    <w:embedBoldItalic r:id="rId5" w:fontKey="{8BC5D6FC-A6DC-46E0-9250-E8E8E758C45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479513A-B910-40CE-9CDD-F39525AC7E4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15776A0F-9524-41D3-8D94-450963A68AF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45EC1121-EF8F-470E-85A9-0EA99D17C42E}"/>
    <w:embedBold r:id="rId9" w:fontKey="{58A20AB1-DC3F-472F-B873-FBA9B6F745D4}"/>
    <w:embedItalic r:id="rId10" w:fontKey="{8ED008FD-0292-4225-A22D-B9691431898D}"/>
    <w:embedBoldItalic r:id="rId11" w:fontKey="{DDF75D76-70F4-409D-A6C1-8908745D069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499924C5-7DD4-488C-95DB-2DDD6226E4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6E2CDD6A-F326-4953-9C34-A38AD1C86F4D}"/>
    <w:embedBoldItalic r:id="rId14" w:fontKey="{C18FBCFC-15BF-4503-9135-28B54F9AEA2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7884A475-6508-46BF-8C37-529204A2C11F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01F7" w:rsidRDefault="00FB01F7">
      <w:r>
        <w:separator/>
      </w:r>
    </w:p>
  </w:footnote>
  <w:footnote w:type="continuationSeparator" w:id="0">
    <w:p w:rsidR="00FB01F7" w:rsidRDefault="00FB01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27F93"/>
    <w:multiLevelType w:val="hybridMultilevel"/>
    <w:tmpl w:val="F3049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4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307A8"/>
    <w:rsid w:val="00031A09"/>
    <w:rsid w:val="001013F5"/>
    <w:rsid w:val="0010143B"/>
    <w:rsid w:val="00104BD9"/>
    <w:rsid w:val="00110652"/>
    <w:rsid w:val="001159FE"/>
    <w:rsid w:val="001562B8"/>
    <w:rsid w:val="00156C5E"/>
    <w:rsid w:val="001D3F54"/>
    <w:rsid w:val="002424CC"/>
    <w:rsid w:val="0024314A"/>
    <w:rsid w:val="002A3E33"/>
    <w:rsid w:val="002B0B74"/>
    <w:rsid w:val="002B56E2"/>
    <w:rsid w:val="002B5FFA"/>
    <w:rsid w:val="002B7A39"/>
    <w:rsid w:val="002C6E93"/>
    <w:rsid w:val="002D5D13"/>
    <w:rsid w:val="002E3311"/>
    <w:rsid w:val="00336CE9"/>
    <w:rsid w:val="00364B06"/>
    <w:rsid w:val="0037396B"/>
    <w:rsid w:val="00377F06"/>
    <w:rsid w:val="0038136A"/>
    <w:rsid w:val="00382BE4"/>
    <w:rsid w:val="00384894"/>
    <w:rsid w:val="003D42D2"/>
    <w:rsid w:val="00436C75"/>
    <w:rsid w:val="004456AA"/>
    <w:rsid w:val="004A304E"/>
    <w:rsid w:val="004B5AEF"/>
    <w:rsid w:val="004E5B78"/>
    <w:rsid w:val="00507BFD"/>
    <w:rsid w:val="00514F71"/>
    <w:rsid w:val="00523C16"/>
    <w:rsid w:val="005354D8"/>
    <w:rsid w:val="005B6A28"/>
    <w:rsid w:val="00637F10"/>
    <w:rsid w:val="00666BE6"/>
    <w:rsid w:val="00683017"/>
    <w:rsid w:val="007A292E"/>
    <w:rsid w:val="007A614A"/>
    <w:rsid w:val="007C0ADA"/>
    <w:rsid w:val="007C265A"/>
    <w:rsid w:val="007E5599"/>
    <w:rsid w:val="00836095"/>
    <w:rsid w:val="00845504"/>
    <w:rsid w:val="00876748"/>
    <w:rsid w:val="0088345D"/>
    <w:rsid w:val="008B5329"/>
    <w:rsid w:val="009074BC"/>
    <w:rsid w:val="00923619"/>
    <w:rsid w:val="00937DFB"/>
    <w:rsid w:val="00943A95"/>
    <w:rsid w:val="009749B1"/>
    <w:rsid w:val="00987D62"/>
    <w:rsid w:val="009A285D"/>
    <w:rsid w:val="009B3C50"/>
    <w:rsid w:val="009B75DC"/>
    <w:rsid w:val="00A15308"/>
    <w:rsid w:val="00A24FC0"/>
    <w:rsid w:val="00A279F8"/>
    <w:rsid w:val="00A42B96"/>
    <w:rsid w:val="00A451EB"/>
    <w:rsid w:val="00AA1CEA"/>
    <w:rsid w:val="00AB731F"/>
    <w:rsid w:val="00B13805"/>
    <w:rsid w:val="00B546F2"/>
    <w:rsid w:val="00B73853"/>
    <w:rsid w:val="00BB0418"/>
    <w:rsid w:val="00BC089E"/>
    <w:rsid w:val="00BD5055"/>
    <w:rsid w:val="00BE1E91"/>
    <w:rsid w:val="00BE4042"/>
    <w:rsid w:val="00C110BC"/>
    <w:rsid w:val="00C1798F"/>
    <w:rsid w:val="00C823CB"/>
    <w:rsid w:val="00C93AD4"/>
    <w:rsid w:val="00CA0065"/>
    <w:rsid w:val="00D10963"/>
    <w:rsid w:val="00D15860"/>
    <w:rsid w:val="00D63AAD"/>
    <w:rsid w:val="00D81520"/>
    <w:rsid w:val="00D850B8"/>
    <w:rsid w:val="00D853A8"/>
    <w:rsid w:val="00D91961"/>
    <w:rsid w:val="00D96CDC"/>
    <w:rsid w:val="00DB0CDF"/>
    <w:rsid w:val="00DB4A5E"/>
    <w:rsid w:val="00E364BA"/>
    <w:rsid w:val="00E5629B"/>
    <w:rsid w:val="00E769E0"/>
    <w:rsid w:val="00ED169A"/>
    <w:rsid w:val="00ED5689"/>
    <w:rsid w:val="00EE20AD"/>
    <w:rsid w:val="00F1573D"/>
    <w:rsid w:val="00F1719C"/>
    <w:rsid w:val="00F260A2"/>
    <w:rsid w:val="00F351DF"/>
    <w:rsid w:val="00F53B90"/>
    <w:rsid w:val="00FB01F7"/>
    <w:rsid w:val="00FB710C"/>
    <w:rsid w:val="00FC219A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B833C57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vi.wikipedia.org/wiki/%C4%90%E1%BB%93ng_b%C3%A0o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90</TotalTime>
  <Pages>3</Pages>
  <Words>525</Words>
  <Characters>2994</Characters>
  <Application>Microsoft Office Word</Application>
  <DocSecurity>0</DocSecurity>
  <PresentationFormat/>
  <Lines>24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3512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Administrator</cp:lastModifiedBy>
  <cp:revision>16</cp:revision>
  <cp:lastPrinted>2019-02-28T07:21:00Z</cp:lastPrinted>
  <dcterms:created xsi:type="dcterms:W3CDTF">2019-04-02T17:22:00Z</dcterms:created>
  <dcterms:modified xsi:type="dcterms:W3CDTF">2020-10-06T13:44:00Z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