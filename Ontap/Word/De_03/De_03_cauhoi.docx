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20AD" w:rsidRPr="0010143B" w:rsidRDefault="0010143B" w:rsidP="0010143B">
      <w:pPr>
        <w:pStyle w:val="Header"/>
        <w:spacing w:line="360" w:lineRule="auto"/>
        <w:jc w:val="center"/>
        <w:rPr>
          <w:b/>
          <w:i/>
          <w:lang w:val="en-US"/>
        </w:rPr>
      </w:pPr>
      <w:r w:rsidRPr="0010143B">
        <w:rPr>
          <w:rFonts w:asciiTheme="minorHAnsi" w:hAnsiTheme="minorHAnsi"/>
          <w:b/>
          <w:i/>
          <w:sz w:val="24"/>
          <w:szCs w:val="24"/>
          <w:lang w:val="en-US"/>
        </w:rPr>
        <w:t xml:space="preserve">CÂU HỎI KIỂM TRA </w:t>
      </w:r>
      <w:r>
        <w:rPr>
          <w:rFonts w:asciiTheme="minorHAnsi" w:hAnsiTheme="minorHAnsi"/>
          <w:b/>
          <w:i/>
          <w:sz w:val="24"/>
          <w:szCs w:val="24"/>
          <w:lang w:val="en-US"/>
        </w:rPr>
        <w:t xml:space="preserve">PHẦN </w:t>
      </w:r>
      <w:r w:rsidRPr="0010143B">
        <w:rPr>
          <w:b/>
          <w:i/>
          <w:lang w:val="en-US"/>
        </w:rPr>
        <w:t>MICROSOFT  WORD 2013</w:t>
      </w:r>
    </w:p>
    <w:p w:rsidR="007E5599" w:rsidRPr="004A304E" w:rsidRDefault="007E5599" w:rsidP="007E5599">
      <w:pPr>
        <w:pStyle w:val="Header"/>
        <w:spacing w:line="360" w:lineRule="auto"/>
        <w:rPr>
          <w:b/>
          <w:i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7654"/>
        <w:gridCol w:w="670"/>
      </w:tblGrid>
      <w:tr w:rsidR="004276B0" w:rsidRPr="00C1798F" w:rsidTr="00381DA1">
        <w:tc>
          <w:tcPr>
            <w:tcW w:w="1270" w:type="dxa"/>
            <w:shd w:val="clear" w:color="auto" w:fill="00B050"/>
          </w:tcPr>
          <w:p w:rsidR="004276B0" w:rsidRDefault="004276B0" w:rsidP="00381DA1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4276B0" w:rsidRPr="00C1798F" w:rsidRDefault="0040205D" w:rsidP="00381DA1">
            <w:pPr>
              <w:spacing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Document Formating</w:t>
            </w:r>
          </w:p>
        </w:tc>
        <w:tc>
          <w:tcPr>
            <w:tcW w:w="670" w:type="dxa"/>
            <w:shd w:val="clear" w:color="auto" w:fill="00B050"/>
          </w:tcPr>
          <w:p w:rsidR="004276B0" w:rsidRPr="00937DFB" w:rsidRDefault="004276B0" w:rsidP="00381DA1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</w:tcPr>
          <w:p w:rsidR="00937DFB" w:rsidRPr="0010143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</w:p>
        </w:tc>
        <w:tc>
          <w:tcPr>
            <w:tcW w:w="7654" w:type="dxa"/>
          </w:tcPr>
          <w:p w:rsidR="00937DFB" w:rsidRPr="00937DFB" w:rsidRDefault="00937DFB" w:rsidP="004276B0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Mở tập tin </w:t>
            </w:r>
            <w:r w:rsidRPr="00C1798F">
              <w:rPr>
                <w:sz w:val="24"/>
                <w:szCs w:val="24"/>
                <w:lang w:val="en-US"/>
              </w:rPr>
              <w:t>De0</w:t>
            </w:r>
            <w:r w:rsidR="004276B0">
              <w:rPr>
                <w:sz w:val="24"/>
                <w:szCs w:val="24"/>
                <w:lang w:val="en-US"/>
              </w:rPr>
              <w:t>3</w:t>
            </w:r>
            <w:r w:rsidRPr="00C1798F">
              <w:rPr>
                <w:sz w:val="24"/>
                <w:szCs w:val="24"/>
                <w:lang w:val="en-US"/>
              </w:rPr>
              <w:t>_Dulieu.docx</w:t>
            </w:r>
            <w:r>
              <w:rPr>
                <w:sz w:val="24"/>
                <w:szCs w:val="24"/>
                <w:lang w:val="en-US"/>
              </w:rPr>
              <w:t xml:space="preserve">, sau đó lưu lại với định dạng </w:t>
            </w:r>
            <w:r w:rsidRPr="00C1798F">
              <w:rPr>
                <w:sz w:val="24"/>
                <w:szCs w:val="24"/>
                <w:lang w:val="en-US"/>
              </w:rPr>
              <w:t>HovatenSV_MSSV_</w:t>
            </w:r>
            <w:r w:rsidR="004276B0">
              <w:rPr>
                <w:sz w:val="24"/>
                <w:szCs w:val="24"/>
                <w:lang w:val="en-US"/>
              </w:rPr>
              <w:t>Ketqua_De03</w:t>
            </w:r>
            <w:r w:rsidRPr="00C1798F">
              <w:rPr>
                <w:sz w:val="24"/>
                <w:szCs w:val="24"/>
                <w:lang w:val="en-US"/>
              </w:rPr>
              <w:t>.docx</w:t>
            </w:r>
          </w:p>
        </w:tc>
        <w:tc>
          <w:tcPr>
            <w:tcW w:w="670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4276B0" w:rsidRPr="00C1798F" w:rsidTr="00381DA1">
        <w:tc>
          <w:tcPr>
            <w:tcW w:w="1270" w:type="dxa"/>
          </w:tcPr>
          <w:p w:rsidR="004276B0" w:rsidRDefault="004276B0" w:rsidP="00381DA1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2</w:t>
            </w:r>
          </w:p>
        </w:tc>
        <w:tc>
          <w:tcPr>
            <w:tcW w:w="7654" w:type="dxa"/>
          </w:tcPr>
          <w:p w:rsidR="004276B0" w:rsidRDefault="004276B0" w:rsidP="004276B0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Định dạng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Theme cho toàn văn bản:</w:t>
            </w:r>
          </w:p>
          <w:p w:rsidR="004276B0" w:rsidRDefault="004276B0" w:rsidP="004276B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Facet</w:t>
            </w:r>
          </w:p>
          <w:p w:rsidR="004276B0" w:rsidRDefault="004276B0" w:rsidP="004276B0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Title: Shaded</w:t>
            </w:r>
          </w:p>
          <w:p w:rsidR="0040205D" w:rsidRDefault="0040205D" w:rsidP="0040205D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Page Color: Green, Accent 1, Lighter 60%</w:t>
            </w:r>
          </w:p>
          <w:p w:rsidR="0040205D" w:rsidRDefault="00A47B02" w:rsidP="0040205D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Page Boder:</w:t>
            </w:r>
          </w:p>
          <w:p w:rsidR="00A47B02" w:rsidRDefault="00A47B02" w:rsidP="00A47B0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Color: Black, Text 1, Lighter 50%</w:t>
            </w:r>
          </w:p>
          <w:p w:rsidR="00A47B02" w:rsidRDefault="00A47B02" w:rsidP="00A47B0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Width: 1pt</w:t>
            </w:r>
          </w:p>
          <w:p w:rsidR="00A47B02" w:rsidRPr="00C1798F" w:rsidRDefault="00A47B02" w:rsidP="00A47B02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Font: Arial Black</w:t>
            </w:r>
          </w:p>
        </w:tc>
        <w:tc>
          <w:tcPr>
            <w:tcW w:w="670" w:type="dxa"/>
          </w:tcPr>
          <w:p w:rsidR="004276B0" w:rsidRPr="00937DFB" w:rsidRDefault="004276B0" w:rsidP="00381DA1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  <w:shd w:val="clear" w:color="auto" w:fill="00B050"/>
          </w:tcPr>
          <w:p w:rsid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7654" w:type="dxa"/>
            <w:shd w:val="clear" w:color="auto" w:fill="00B050"/>
          </w:tcPr>
          <w:p w:rsidR="00937DFB" w:rsidRPr="00C1798F" w:rsidRDefault="00937DFB" w:rsidP="00937DFB">
            <w:pPr>
              <w:spacing w:line="360" w:lineRule="auto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C1798F">
              <w:rPr>
                <w:sz w:val="24"/>
                <w:szCs w:val="24"/>
                <w:lang w:val="en-US"/>
              </w:rPr>
              <w:t>Page 1</w:t>
            </w:r>
          </w:p>
        </w:tc>
        <w:tc>
          <w:tcPr>
            <w:tcW w:w="670" w:type="dxa"/>
            <w:shd w:val="clear" w:color="auto" w:fill="00B050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937DFB" w:rsidRPr="00C1798F" w:rsidTr="00937DFB">
        <w:tc>
          <w:tcPr>
            <w:tcW w:w="1270" w:type="dxa"/>
          </w:tcPr>
          <w:p w:rsidR="00937DFB" w:rsidRDefault="00937DFB" w:rsidP="00A47B02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hỏi </w:t>
            </w:r>
            <w:r w:rsidR="00A47B0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7654" w:type="dxa"/>
          </w:tcPr>
          <w:p w:rsidR="00C1798F" w:rsidRDefault="00A47B02" w:rsidP="00C1798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Heading 1:</w:t>
            </w:r>
          </w:p>
          <w:p w:rsidR="00A47B02" w:rsidRDefault="00A47B02" w:rsidP="00A47B02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Font: Arial (Body)</w:t>
            </w:r>
            <w:r w:rsidR="00BB0A04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Bold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; Size: 1</w:t>
            </w:r>
            <w:r w:rsidR="00BB0A04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pt; Color: Purple</w:t>
            </w:r>
          </w:p>
          <w:p w:rsidR="00BB0A04" w:rsidRDefault="00BB0A04" w:rsidP="00BB0A04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Heading 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</w:p>
          <w:p w:rsidR="00BB0A04" w:rsidRDefault="00BB0A04" w:rsidP="00BB0A04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Font: Arial Italic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; Size: 12pt; Color: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Blue</w:t>
            </w:r>
          </w:p>
          <w:p w:rsidR="00BB0A04" w:rsidRDefault="00BB0A04" w:rsidP="00BB0A04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Điều chỉnh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Nomal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</w:p>
          <w:p w:rsidR="00BB0A04" w:rsidRDefault="00BB0A04" w:rsidP="00BB0A04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Font: Arial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Regular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; Size: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pt</w:t>
            </w:r>
          </w:p>
          <w:p w:rsidR="00BB0A04" w:rsidRPr="00C1798F" w:rsidRDefault="00BB0A04" w:rsidP="00BB0A04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Line Spacing: 1.5 lines; Before: 0pt; After: 0pt</w:t>
            </w:r>
          </w:p>
        </w:tc>
        <w:tc>
          <w:tcPr>
            <w:tcW w:w="670" w:type="dxa"/>
          </w:tcPr>
          <w:p w:rsidR="00937DFB" w:rsidRPr="00937DFB" w:rsidRDefault="00937DFB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C1798F" w:rsidRPr="00C1798F" w:rsidTr="00937DFB">
        <w:tc>
          <w:tcPr>
            <w:tcW w:w="1270" w:type="dxa"/>
          </w:tcPr>
          <w:p w:rsidR="00C1798F" w:rsidRDefault="00C1798F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3</w:t>
            </w:r>
          </w:p>
        </w:tc>
        <w:tc>
          <w:tcPr>
            <w:tcW w:w="7654" w:type="dxa"/>
          </w:tcPr>
          <w:p w:rsidR="004E5B78" w:rsidRPr="00A44B2F" w:rsidRDefault="00A44B2F" w:rsidP="00A44B2F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744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Section Breaks cho Heading: “</w:t>
            </w:r>
            <w:r w:rsidRPr="00A44B2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SỬ DỤNG PHẦN MỀM GÕ TIẾNG VIỆT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 là Next Page</w:t>
            </w:r>
          </w:p>
          <w:p w:rsidR="0045550E" w:rsidRDefault="0045550E" w:rsidP="0045550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Định dạng cho </w:t>
            </w:r>
            <w:r w:rsidRPr="00C1798F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paragraph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bên dưới Heading “</w:t>
            </w:r>
            <w:r w:rsidRPr="0045550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GIỚI THIỆU PHẦN MỀM GÕ TIẾNG VIỆT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” đến “</w:t>
            </w:r>
            <w:r w:rsidRPr="0045550E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người dùng yêu thích.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” thành 2 cột: </w:t>
            </w:r>
          </w:p>
          <w:p w:rsidR="0045550E" w:rsidRDefault="0045550E" w:rsidP="0045550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Line between: YES</w:t>
            </w:r>
          </w:p>
          <w:p w:rsidR="0045550E" w:rsidRPr="0045550E" w:rsidRDefault="0045550E" w:rsidP="0045550E">
            <w:pPr>
              <w:pStyle w:val="ListParagraph"/>
              <w:numPr>
                <w:ilvl w:val="1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Equal Column Width: YES</w:t>
            </w:r>
          </w:p>
          <w:p w:rsidR="00A44B2F" w:rsidRPr="004E5B78" w:rsidRDefault="0045550E" w:rsidP="0045550E">
            <w:pPr>
              <w:pStyle w:val="ListParagraph"/>
              <w:numPr>
                <w:ilvl w:val="1"/>
                <w:numId w:val="15"/>
              </w:numPr>
              <w:spacing w:line="360" w:lineRule="auto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Spacing: 1cm</w:t>
            </w:r>
          </w:p>
        </w:tc>
        <w:tc>
          <w:tcPr>
            <w:tcW w:w="670" w:type="dxa"/>
          </w:tcPr>
          <w:p w:rsidR="00C1798F" w:rsidRPr="00937DFB" w:rsidRDefault="00C1798F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4E5B78" w:rsidRPr="00C1798F" w:rsidTr="00937DFB">
        <w:tc>
          <w:tcPr>
            <w:tcW w:w="1270" w:type="dxa"/>
          </w:tcPr>
          <w:p w:rsidR="004E5B78" w:rsidRDefault="004E5B78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4</w:t>
            </w:r>
          </w:p>
        </w:tc>
        <w:tc>
          <w:tcPr>
            <w:tcW w:w="7654" w:type="dxa"/>
          </w:tcPr>
          <w:p w:rsidR="0045550E" w:rsidRDefault="0045550E" w:rsidP="0045550E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hình ảnh có tên logo.png vào bên dưới đoạn văn bản chia cột</w:t>
            </w:r>
          </w:p>
          <w:p w:rsidR="0045550E" w:rsidRDefault="0045550E" w:rsidP="0045550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Scale: 40% cho cả 2 chiều Height và Width</w:t>
            </w:r>
          </w:p>
          <w:p w:rsidR="0045550E" w:rsidRPr="00382BE4" w:rsidRDefault="00522B45" w:rsidP="0045550E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 in Top Right with Square Text Wraping</w:t>
            </w:r>
          </w:p>
        </w:tc>
        <w:tc>
          <w:tcPr>
            <w:tcW w:w="670" w:type="dxa"/>
          </w:tcPr>
          <w:p w:rsidR="004E5B78" w:rsidRPr="00937DFB" w:rsidRDefault="004E5B78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382BE4" w:rsidRPr="00C1798F" w:rsidTr="00937DFB">
        <w:tc>
          <w:tcPr>
            <w:tcW w:w="1270" w:type="dxa"/>
          </w:tcPr>
          <w:p w:rsidR="00382BE4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5</w:t>
            </w:r>
          </w:p>
        </w:tc>
        <w:tc>
          <w:tcPr>
            <w:tcW w:w="7654" w:type="dxa"/>
          </w:tcPr>
          <w:p w:rsidR="00382BE4" w:rsidRDefault="00522B45" w:rsidP="004E5B78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Bullets (1) (2) (3) (4) thành:</w:t>
            </w:r>
          </w:p>
          <w:p w:rsidR="00522B45" w:rsidRDefault="00522B45" w:rsidP="00522B4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Step 1. Step 2. Step 3. Step 4.</w:t>
            </w:r>
          </w:p>
          <w:p w:rsidR="00F30966" w:rsidRDefault="00F30966" w:rsidP="00522B4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Number position: 0cm</w:t>
            </w:r>
          </w:p>
          <w:p w:rsidR="00F30966" w:rsidRDefault="00F30966" w:rsidP="00522B4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>Text indent: 1cm</w:t>
            </w:r>
          </w:p>
          <w:p w:rsidR="00F30966" w:rsidRDefault="00F30966" w:rsidP="00522B45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Follow number width: Space</w:t>
            </w:r>
          </w:p>
        </w:tc>
        <w:tc>
          <w:tcPr>
            <w:tcW w:w="670" w:type="dxa"/>
          </w:tcPr>
          <w:p w:rsidR="00382BE4" w:rsidRPr="00937DFB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382BE4" w:rsidRPr="00C1798F" w:rsidTr="00937DFB">
        <w:tc>
          <w:tcPr>
            <w:tcW w:w="1270" w:type="dxa"/>
          </w:tcPr>
          <w:p w:rsidR="00382BE4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6</w:t>
            </w:r>
          </w:p>
        </w:tc>
        <w:tc>
          <w:tcPr>
            <w:tcW w:w="7654" w:type="dxa"/>
          </w:tcPr>
          <w:p w:rsidR="00382BE4" w:rsidRDefault="00382BE4" w:rsidP="00F30966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</w:t>
            </w:r>
            <w:r w:rsidR="00F30966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hình ảnh Unikey.JPG vào cột bên phải của các numbering</w:t>
            </w:r>
          </w:p>
          <w:p w:rsidR="00F30966" w:rsidRDefault="00F30966" w:rsidP="00F30966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kích thước:</w:t>
            </w:r>
          </w:p>
          <w:p w:rsidR="00F30966" w:rsidRDefault="00F30966" w:rsidP="00F3096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Height: 2.8 cm</w:t>
            </w:r>
          </w:p>
          <w:p w:rsidR="00F30966" w:rsidRDefault="00F30966" w:rsidP="00F3096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Width: 6.0 cm</w:t>
            </w:r>
          </w:p>
          <w:p w:rsidR="00BE57F6" w:rsidRDefault="00BE57F6" w:rsidP="00BE57F6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Picture Effect:</w:t>
            </w:r>
          </w:p>
          <w:p w:rsidR="00BE57F6" w:rsidRDefault="00BE57F6" w:rsidP="00BE57F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Shadow: </w:t>
            </w:r>
          </w:p>
          <w:p w:rsidR="00BE57F6" w:rsidRDefault="00BE57F6" w:rsidP="00BE57F6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Outer: Offset Diagonal Bottom Right</w:t>
            </w:r>
          </w:p>
          <w:p w:rsidR="00BE57F6" w:rsidRDefault="00BE57F6" w:rsidP="00BE57F6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Insert Caption cho Table chứa Unikey.JPG</w:t>
            </w:r>
          </w:p>
          <w:p w:rsidR="00BE57F6" w:rsidRDefault="00A86234" w:rsidP="00BE57F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Label: Bảng</w:t>
            </w:r>
          </w:p>
          <w:p w:rsidR="00BE57F6" w:rsidRDefault="00BE57F6" w:rsidP="00BE57F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Position: </w:t>
            </w:r>
            <w:r w:rsidR="00A86234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Above selected item</w:t>
            </w:r>
          </w:p>
          <w:p w:rsidR="00BE57F6" w:rsidRDefault="00A86234" w:rsidP="00BE57F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Caption: Bảng 1 – Thao tác với Unikey</w:t>
            </w:r>
          </w:p>
          <w:p w:rsidR="00A86234" w:rsidRPr="00BE57F6" w:rsidRDefault="00A86234" w:rsidP="00A86234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Điều chỉnh No Border cho Bảng 1</w:t>
            </w:r>
          </w:p>
        </w:tc>
        <w:tc>
          <w:tcPr>
            <w:tcW w:w="670" w:type="dxa"/>
          </w:tcPr>
          <w:p w:rsidR="00382BE4" w:rsidRPr="00937DFB" w:rsidRDefault="00382BE4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56C5E" w:rsidRPr="00C1798F" w:rsidTr="00937DFB">
        <w:tc>
          <w:tcPr>
            <w:tcW w:w="1270" w:type="dxa"/>
          </w:tcPr>
          <w:p w:rsidR="00156C5E" w:rsidRDefault="00156C5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7</w:t>
            </w:r>
          </w:p>
        </w:tc>
        <w:tc>
          <w:tcPr>
            <w:tcW w:w="7654" w:type="dxa"/>
          </w:tcPr>
          <w:p w:rsidR="00156C5E" w:rsidRDefault="0090532C" w:rsidP="0090532C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Thiết lập Tab cho MỤC THỨ ở Bảng bên dưới Heading “DANH MỤC SÁCH CẦN TÌM KIẾM”</w:t>
            </w:r>
          </w:p>
          <w:p w:rsidR="0090532C" w:rsidRDefault="0090532C" w:rsidP="0090532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Vị trí: 13 trên thước</w:t>
            </w:r>
          </w:p>
          <w:p w:rsidR="0090532C" w:rsidRDefault="0090532C" w:rsidP="0090532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Alignment: Right</w:t>
            </w:r>
          </w:p>
          <w:p w:rsidR="0090532C" w:rsidRDefault="0090532C" w:rsidP="0007119D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Leader: </w:t>
            </w:r>
            <w:r w:rsidR="0007119D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 (…..)</w:t>
            </w:r>
          </w:p>
          <w:p w:rsidR="0007119D" w:rsidRDefault="0007119D" w:rsidP="0007119D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Tương tự Tab cho các dòng còn lại của Bảng</w:t>
            </w:r>
          </w:p>
          <w:p w:rsidR="0032264F" w:rsidRDefault="0032264F" w:rsidP="0032264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Insert Caption cho Table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này</w:t>
            </w:r>
          </w:p>
          <w:p w:rsidR="0032264F" w:rsidRDefault="0032264F" w:rsidP="0032264F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Label: Bảng</w:t>
            </w:r>
          </w:p>
          <w:p w:rsidR="0032264F" w:rsidRDefault="0032264F" w:rsidP="0032264F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 Above selected item</w:t>
            </w:r>
          </w:p>
          <w:p w:rsidR="0032264F" w:rsidRPr="0032264F" w:rsidRDefault="0032264F" w:rsidP="0032264F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Caption: Bảng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LIB_NTU</w:t>
            </w:r>
          </w:p>
        </w:tc>
        <w:tc>
          <w:tcPr>
            <w:tcW w:w="670" w:type="dxa"/>
          </w:tcPr>
          <w:p w:rsidR="00156C5E" w:rsidRPr="00937DFB" w:rsidRDefault="00156C5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156C5E" w:rsidRPr="00BE4042" w:rsidTr="00937DFB">
        <w:tc>
          <w:tcPr>
            <w:tcW w:w="1270" w:type="dxa"/>
          </w:tcPr>
          <w:p w:rsidR="00156C5E" w:rsidRDefault="00156C5E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Câu </w:t>
            </w:r>
            <w:r w:rsidR="00BE4042">
              <w:rPr>
                <w:sz w:val="24"/>
                <w:szCs w:val="24"/>
                <w:lang w:val="en-US"/>
              </w:rPr>
              <w:t xml:space="preserve">hỏi </w:t>
            </w:r>
            <w:r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7654" w:type="dxa"/>
          </w:tcPr>
          <w:p w:rsidR="00BE4042" w:rsidRDefault="0007119D" w:rsidP="00BE4042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Thực hiện thao tác trộn (Merge) cho cột 3 của Bảng ở câu 7</w:t>
            </w:r>
          </w:p>
          <w:p w:rsidR="0007119D" w:rsidRDefault="0007119D" w:rsidP="0007119D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Text Direction : Top to Bottom</w:t>
            </w:r>
          </w:p>
          <w:p w:rsidR="0007119D" w:rsidRDefault="0007119D" w:rsidP="0007119D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Align Center</w:t>
            </w:r>
          </w:p>
          <w:p w:rsidR="0007119D" w:rsidRDefault="0007119D" w:rsidP="0007119D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Color: Orange, Accent 4, Lighter 60%</w:t>
            </w:r>
          </w:p>
          <w:p w:rsidR="0032264F" w:rsidRDefault="0032264F" w:rsidP="0032264F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Thực hiện kẽ lại các đường ngang cho Bảng 2</w:t>
            </w:r>
          </w:p>
          <w:p w:rsidR="0032264F" w:rsidRPr="00BE4042" w:rsidRDefault="0032264F" w:rsidP="0032264F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fr-FR" w:bidi="he-IL"/>
              </w:rPr>
              <w:t>Double Solid line, 1/2pt, Accent 4</w:t>
            </w:r>
          </w:p>
        </w:tc>
        <w:tc>
          <w:tcPr>
            <w:tcW w:w="670" w:type="dxa"/>
          </w:tcPr>
          <w:p w:rsidR="00156C5E" w:rsidRPr="00BE4042" w:rsidRDefault="00156C5E" w:rsidP="0010143B">
            <w:pPr>
              <w:spacing w:line="360" w:lineRule="auto"/>
              <w:ind w:left="0"/>
              <w:rPr>
                <w:sz w:val="24"/>
                <w:szCs w:val="24"/>
                <w:lang w:val="fr-FR"/>
              </w:rPr>
            </w:pPr>
          </w:p>
        </w:tc>
      </w:tr>
      <w:tr w:rsidR="00BE4042" w:rsidRPr="00BE4042" w:rsidTr="00937DFB">
        <w:tc>
          <w:tcPr>
            <w:tcW w:w="1270" w:type="dxa"/>
          </w:tcPr>
          <w:p w:rsidR="00BE4042" w:rsidRDefault="00BE4042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9</w:t>
            </w:r>
          </w:p>
        </w:tc>
        <w:tc>
          <w:tcPr>
            <w:tcW w:w="7654" w:type="dxa"/>
          </w:tcPr>
          <w:p w:rsidR="00BE4042" w:rsidRDefault="00A2792C" w:rsidP="00BE4042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Tab cho các dòng văn bản sau:</w:t>
            </w:r>
          </w:p>
          <w:p w:rsidR="00A2792C" w:rsidRDefault="00A2792C" w:rsidP="00A2792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Cột 1 (STT; 1; 2; 3): 0cm</w:t>
            </w:r>
          </w:p>
          <w:p w:rsidR="00A2792C" w:rsidRDefault="00A2792C" w:rsidP="00A2792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Cột 2:</w:t>
            </w:r>
          </w:p>
          <w:p w:rsidR="00A2792C" w:rsidRDefault="00A2792C" w:rsidP="00A2792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 1.5cm</w:t>
            </w:r>
          </w:p>
          <w:p w:rsidR="00A2792C" w:rsidRDefault="00A2792C" w:rsidP="00A2792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>Align: Left</w:t>
            </w:r>
          </w:p>
          <w:p w:rsidR="00A2792C" w:rsidRDefault="00A2792C" w:rsidP="00A2792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Leader: None</w:t>
            </w:r>
          </w:p>
          <w:p w:rsidR="00A2792C" w:rsidRDefault="00A2792C" w:rsidP="00A2792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Cột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</w:p>
          <w:p w:rsidR="00A2792C" w:rsidRDefault="00A2792C" w:rsidP="00A2792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Position: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11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cm</w:t>
            </w:r>
          </w:p>
          <w:p w:rsidR="00A2792C" w:rsidRDefault="00A2792C" w:rsidP="00A2792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Align: </w:t>
            </w:r>
            <w:r w:rsidR="001E427C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Right</w:t>
            </w:r>
          </w:p>
          <w:p w:rsidR="00A2792C" w:rsidRDefault="00A2792C" w:rsidP="001E427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Leader: </w:t>
            </w:r>
            <w:r w:rsidR="001E427C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2 (…)</w:t>
            </w:r>
          </w:p>
          <w:p w:rsidR="001E427C" w:rsidRDefault="001E427C" w:rsidP="001E427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Cột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</w:p>
          <w:p w:rsidR="001E427C" w:rsidRDefault="001E427C" w:rsidP="001E427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cm</w:t>
            </w:r>
          </w:p>
          <w:p w:rsidR="001E427C" w:rsidRDefault="001E427C" w:rsidP="001E427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Align: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Center</w:t>
            </w:r>
          </w:p>
          <w:p w:rsidR="001E427C" w:rsidRDefault="001E427C" w:rsidP="001E427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Leader: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(---)</w:t>
            </w:r>
          </w:p>
          <w:p w:rsidR="001E427C" w:rsidRDefault="001E427C" w:rsidP="001E427C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Cột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:</w:t>
            </w:r>
          </w:p>
          <w:p w:rsidR="001E427C" w:rsidRDefault="001E427C" w:rsidP="001E427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Position: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cm</w:t>
            </w:r>
          </w:p>
          <w:p w:rsidR="001E427C" w:rsidRDefault="001E427C" w:rsidP="001E427C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Align: Right</w:t>
            </w:r>
          </w:p>
          <w:p w:rsidR="001E427C" w:rsidRPr="00BE4042" w:rsidRDefault="001E427C" w:rsidP="00AD1116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Leader: </w:t>
            </w:r>
            <w:r w:rsidR="00AD1116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(</w:t>
            </w:r>
            <w:r w:rsidR="00AD1116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___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)</w:t>
            </w:r>
          </w:p>
        </w:tc>
        <w:tc>
          <w:tcPr>
            <w:tcW w:w="670" w:type="dxa"/>
          </w:tcPr>
          <w:p w:rsidR="00BE4042" w:rsidRPr="00BE4042" w:rsidRDefault="00BE4042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BE4042" w:rsidRPr="00BE4042" w:rsidTr="00937DFB">
        <w:tc>
          <w:tcPr>
            <w:tcW w:w="1270" w:type="dxa"/>
          </w:tcPr>
          <w:p w:rsidR="00BE4042" w:rsidRDefault="00BE4042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10</w:t>
            </w:r>
          </w:p>
        </w:tc>
        <w:tc>
          <w:tcPr>
            <w:tcW w:w="7654" w:type="dxa"/>
          </w:tcPr>
          <w:p w:rsidR="00031A09" w:rsidRDefault="00AD1116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Xóa các Leader Tab ở dòng 1 từ câu 9</w:t>
            </w:r>
          </w:p>
          <w:p w:rsidR="00AD1116" w:rsidRDefault="00AD1116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 đậm dòng 1</w:t>
            </w:r>
          </w:p>
          <w:p w:rsidR="00AD1116" w:rsidRPr="00031A09" w:rsidRDefault="00AD1116" w:rsidP="00AD1116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Inside Borders cho 4 dòng đã thiết lập Tab</w:t>
            </w:r>
          </w:p>
        </w:tc>
        <w:tc>
          <w:tcPr>
            <w:tcW w:w="670" w:type="dxa"/>
          </w:tcPr>
          <w:p w:rsidR="00BE4042" w:rsidRPr="00BE4042" w:rsidRDefault="00BE4042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031A09" w:rsidRPr="00BE4042" w:rsidTr="00937DFB">
        <w:tc>
          <w:tcPr>
            <w:tcW w:w="1270" w:type="dxa"/>
          </w:tcPr>
          <w:p w:rsidR="00031A09" w:rsidRDefault="00031A09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11</w:t>
            </w:r>
          </w:p>
        </w:tc>
        <w:tc>
          <w:tcPr>
            <w:tcW w:w="7654" w:type="dxa"/>
          </w:tcPr>
          <w:p w:rsidR="00031A09" w:rsidRDefault="00AD1116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Mở </w:t>
            </w:r>
            <w:r w:rsidR="00D83933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Sheet 1 từ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file data.xlsx trong MS Excel</w:t>
            </w:r>
          </w:p>
          <w:p w:rsidR="00AD1116" w:rsidRDefault="00AD1116" w:rsidP="00AD111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Nhập thông tin chính xác của Sinh viên (mỗi 1 sinh viên có 1 thông tin khác nhau) theo mẫu sẵn có</w:t>
            </w:r>
          </w:p>
          <w:p w:rsidR="00AD1116" w:rsidRDefault="00AD1116" w:rsidP="00AD1116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Họ và tên (Tiếng Việt có dấu)</w:t>
            </w:r>
          </w:p>
          <w:p w:rsidR="00AD1116" w:rsidRDefault="00AD1116" w:rsidP="00AD1116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MSSV</w:t>
            </w:r>
          </w:p>
          <w:p w:rsidR="00AD1116" w:rsidRDefault="00AD1116" w:rsidP="00AD1116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Năm học</w:t>
            </w:r>
          </w:p>
          <w:p w:rsidR="00D83933" w:rsidRDefault="00D83933" w:rsidP="00AD1116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Điền thông tin của các trường (Field)</w:t>
            </w:r>
          </w:p>
          <w:p w:rsidR="00AD1116" w:rsidRDefault="00D83933" w:rsidP="00D8393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Field Hovaten ngay sau dấu “:” của dòng Họ và tên</w:t>
            </w:r>
          </w:p>
          <w:p w:rsidR="00D83933" w:rsidRDefault="00D83933" w:rsidP="00D8393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Field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MSSV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ngay sau dấu “:” của dòng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MSSV</w:t>
            </w:r>
          </w:p>
          <w:p w:rsidR="00D83933" w:rsidRDefault="00D83933" w:rsidP="00D83933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Field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Namhoc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 ngay sau dấu “:” của dòng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Năm học</w:t>
            </w:r>
          </w:p>
          <w:p w:rsidR="00D83933" w:rsidRDefault="00D83933" w:rsidP="00D83933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Xem trước dữ liệu (Preview Result) và dừng lại tại thông tin chính xác họ và tên của Sinh viên</w:t>
            </w:r>
          </w:p>
        </w:tc>
        <w:tc>
          <w:tcPr>
            <w:tcW w:w="670" w:type="dxa"/>
          </w:tcPr>
          <w:p w:rsidR="00031A09" w:rsidRPr="00BE4042" w:rsidRDefault="00031A09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E364BA" w:rsidRPr="00BE4042" w:rsidTr="00937DFB">
        <w:tc>
          <w:tcPr>
            <w:tcW w:w="1270" w:type="dxa"/>
          </w:tcPr>
          <w:p w:rsidR="00E364BA" w:rsidRDefault="00E364BA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12</w:t>
            </w:r>
          </w:p>
        </w:tc>
        <w:tc>
          <w:tcPr>
            <w:tcW w:w="7654" w:type="dxa"/>
          </w:tcPr>
          <w:p w:rsidR="00836095" w:rsidRDefault="006A3986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nội dung của Table of content tại vị trí Heading cuối trang 1</w:t>
            </w:r>
          </w:p>
          <w:p w:rsidR="006A3986" w:rsidRPr="006A3986" w:rsidRDefault="006A3986" w:rsidP="006A398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Automatic Table 1</w:t>
            </w:r>
          </w:p>
        </w:tc>
        <w:tc>
          <w:tcPr>
            <w:tcW w:w="670" w:type="dxa"/>
          </w:tcPr>
          <w:p w:rsidR="00E364BA" w:rsidRPr="00BE4042" w:rsidRDefault="00E364BA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E364BA" w:rsidRPr="00BE4042" w:rsidTr="00937DFB">
        <w:tc>
          <w:tcPr>
            <w:tcW w:w="1270" w:type="dxa"/>
          </w:tcPr>
          <w:p w:rsidR="00E364BA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13</w:t>
            </w:r>
          </w:p>
        </w:tc>
        <w:tc>
          <w:tcPr>
            <w:tcW w:w="7654" w:type="dxa"/>
          </w:tcPr>
          <w:p w:rsidR="00836095" w:rsidRDefault="006A3986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Text Box:</w:t>
            </w:r>
          </w:p>
          <w:p w:rsidR="006A3986" w:rsidRDefault="006A3986" w:rsidP="006A398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Banded Quote</w:t>
            </w:r>
          </w:p>
          <w:p w:rsidR="006A3986" w:rsidRDefault="006A3986" w:rsidP="006A398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Position in Bottom Center with Square Text Wraping</w:t>
            </w:r>
          </w:p>
          <w:p w:rsidR="006A3986" w:rsidRDefault="006A3986" w:rsidP="006A398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lastRenderedPageBreak/>
              <w:t>Nhập nội dung cho Text bõ như sau:</w:t>
            </w:r>
          </w:p>
          <w:p w:rsidR="006A3986" w:rsidRDefault="00856A76" w:rsidP="00856A76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856A76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Thư viện Đại học Nha Trang luôn mở rộng cửa đón tiếp và phục vụ người dùng, sẵn sàng tiếp nhận các ý kiến đóng góp để tiếp tục phát triển ngang tầm với yêu cầu của một trường đại học đa ngành.</w:t>
            </w:r>
          </w:p>
        </w:tc>
        <w:tc>
          <w:tcPr>
            <w:tcW w:w="670" w:type="dxa"/>
          </w:tcPr>
          <w:p w:rsidR="00E364BA" w:rsidRPr="00BE4042" w:rsidRDefault="00E364BA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836095" w:rsidRPr="00BE4042" w:rsidTr="00937DFB">
        <w:tc>
          <w:tcPr>
            <w:tcW w:w="1270" w:type="dxa"/>
          </w:tcPr>
          <w:p w:rsidR="00836095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Câu hỏi 14</w:t>
            </w:r>
          </w:p>
        </w:tc>
        <w:tc>
          <w:tcPr>
            <w:tcW w:w="7654" w:type="dxa"/>
          </w:tcPr>
          <w:p w:rsidR="00836095" w:rsidRDefault="00856A76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Chèn số trang cho văn bản</w:t>
            </w:r>
          </w:p>
          <w:p w:rsidR="00856A76" w:rsidRDefault="00856A76" w:rsidP="00856A7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Top of Page</w:t>
            </w:r>
          </w:p>
          <w:p w:rsidR="00856A76" w:rsidRDefault="00856A76" w:rsidP="00856A7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Simple: Plain number 3</w:t>
            </w:r>
          </w:p>
          <w:p w:rsidR="00856A76" w:rsidRDefault="00856A76" w:rsidP="00856A76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Thay đổi định dạng với:</w:t>
            </w:r>
          </w:p>
          <w:p w:rsidR="00856A76" w:rsidRDefault="00856A76" w:rsidP="00856A7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Trang 1 bắt đầu là: a</w:t>
            </w:r>
          </w:p>
          <w:p w:rsidR="00856A76" w:rsidRDefault="00856A76" w:rsidP="00856A76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Trang 2 bắt đầu với: 2</w:t>
            </w:r>
          </w:p>
          <w:p w:rsidR="00856A76" w:rsidRDefault="00856A76" w:rsidP="00856A76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Cập nhật lại số trang của các mục ở phần: </w:t>
            </w:r>
            <w:r w:rsidRPr="00856A76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CONTENTS</w:t>
            </w:r>
          </w:p>
        </w:tc>
        <w:tc>
          <w:tcPr>
            <w:tcW w:w="670" w:type="dxa"/>
          </w:tcPr>
          <w:p w:rsidR="00836095" w:rsidRPr="00BE4042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5F7DCD" w:rsidRPr="002B7A39" w:rsidTr="00381DA1">
        <w:tc>
          <w:tcPr>
            <w:tcW w:w="1270" w:type="dxa"/>
          </w:tcPr>
          <w:p w:rsidR="005F7DCD" w:rsidRDefault="005F7DCD" w:rsidP="00381DA1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7654" w:type="dxa"/>
          </w:tcPr>
          <w:p w:rsidR="005F7DCD" w:rsidRPr="002B7A39" w:rsidRDefault="005F7DCD" w:rsidP="00381DA1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2B7A39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Chèn liên kết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cho các heading 2</w:t>
            </w:r>
          </w:p>
          <w:p w:rsidR="005F7DCD" w:rsidRPr="005F7DCD" w:rsidRDefault="005F7DCD" w:rsidP="00381DA1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 w:rsidRPr="005F7DCD"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Unikey: </w:t>
            </w:r>
            <w:hyperlink r:id="rId7" w:history="1">
              <w:r w:rsidRPr="005F7DCD">
                <w:rPr>
                  <w:rFonts w:ascii="Times New Roman" w:eastAsia="Times New Roman" w:hAnsi="Times New Roman" w:cs="Times New Roman"/>
                  <w:color w:val="0000FF"/>
                  <w:sz w:val="20"/>
                  <w:szCs w:val="20"/>
                  <w:u w:val="single"/>
                  <w:lang w:val="el-GR" w:bidi="he-IL"/>
                </w:rPr>
                <w:t>http://unikey.vn/vietnam/</w:t>
              </w:r>
            </w:hyperlink>
          </w:p>
          <w:p w:rsidR="005F7DCD" w:rsidRPr="005F7DCD" w:rsidRDefault="005F7DCD" w:rsidP="00381DA1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 xml:space="preserve">Vietkey: </w:t>
            </w:r>
            <w:hyperlink r:id="rId8" w:history="1">
              <w:r w:rsidRPr="005F7DCD">
                <w:rPr>
                  <w:rFonts w:ascii="Times New Roman" w:eastAsia="Times New Roman" w:hAnsi="Times New Roman" w:cs="Times New Roman"/>
                  <w:color w:val="0000FF"/>
                  <w:sz w:val="20"/>
                  <w:szCs w:val="20"/>
                  <w:u w:val="single"/>
                  <w:lang w:val="el-GR" w:bidi="he-IL"/>
                </w:rPr>
                <w:t>https://vi.wikipedia.org/wiki/Vietkey</w:t>
              </w:r>
            </w:hyperlink>
          </w:p>
        </w:tc>
        <w:tc>
          <w:tcPr>
            <w:tcW w:w="670" w:type="dxa"/>
          </w:tcPr>
          <w:p w:rsidR="005F7DCD" w:rsidRPr="002B7A39" w:rsidRDefault="005F7DCD" w:rsidP="00381DA1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836095" w:rsidRPr="00BE4042" w:rsidTr="00937DFB">
        <w:tc>
          <w:tcPr>
            <w:tcW w:w="1270" w:type="dxa"/>
          </w:tcPr>
          <w:p w:rsidR="00836095" w:rsidRDefault="00836095" w:rsidP="005F7DCD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5F7DCD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7654" w:type="dxa"/>
          </w:tcPr>
          <w:p w:rsidR="00836095" w:rsidRDefault="00586F5A" w:rsidP="00836095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Zoom trang in với</w:t>
            </w:r>
          </w:p>
          <w:p w:rsidR="00586F5A" w:rsidRDefault="00586F5A" w:rsidP="00586F5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Many Pages: 1x2 Page</w:t>
            </w:r>
          </w:p>
        </w:tc>
        <w:tc>
          <w:tcPr>
            <w:tcW w:w="670" w:type="dxa"/>
          </w:tcPr>
          <w:p w:rsidR="00836095" w:rsidRPr="00BE4042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  <w:tr w:rsidR="00836095" w:rsidRPr="00BE4042" w:rsidTr="00937DFB">
        <w:tc>
          <w:tcPr>
            <w:tcW w:w="1270" w:type="dxa"/>
          </w:tcPr>
          <w:p w:rsidR="00836095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Câu hỏi 1</w:t>
            </w:r>
            <w:r w:rsidR="005F7DCD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7654" w:type="dxa"/>
          </w:tcPr>
          <w:p w:rsidR="00836095" w:rsidRDefault="00586F5A" w:rsidP="00031A09">
            <w:pPr>
              <w:pStyle w:val="ListParagraph"/>
              <w:numPr>
                <w:ilvl w:val="0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Xuất bản văn bản Word sang PDF</w:t>
            </w:r>
          </w:p>
          <w:p w:rsidR="00586F5A" w:rsidRDefault="00586F5A" w:rsidP="00586F5A">
            <w:pPr>
              <w:pStyle w:val="ListParagraph"/>
              <w:numPr>
                <w:ilvl w:val="1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Option:</w:t>
            </w:r>
          </w:p>
          <w:p w:rsidR="00586F5A" w:rsidRPr="00586F5A" w:rsidRDefault="00586F5A" w:rsidP="00586F5A">
            <w:pPr>
              <w:pStyle w:val="ListParagraph"/>
              <w:numPr>
                <w:ilvl w:val="2"/>
                <w:numId w:val="15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bidi="he-IL"/>
              </w:rPr>
              <w:t>Unchecked: Bitmap text when font may not embeded</w:t>
            </w:r>
          </w:p>
        </w:tc>
        <w:tc>
          <w:tcPr>
            <w:tcW w:w="670" w:type="dxa"/>
          </w:tcPr>
          <w:p w:rsidR="00836095" w:rsidRPr="00BE4042" w:rsidRDefault="00836095" w:rsidP="0010143B">
            <w:pPr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</w:p>
        </w:tc>
      </w:tr>
    </w:tbl>
    <w:p w:rsidR="0037396B" w:rsidRPr="0010143B" w:rsidRDefault="0037396B" w:rsidP="0010143B">
      <w:pPr>
        <w:spacing w:line="360" w:lineRule="auto"/>
        <w:ind w:left="0"/>
        <w:rPr>
          <w:sz w:val="24"/>
          <w:szCs w:val="24"/>
        </w:rPr>
      </w:pPr>
      <w:bookmarkStart w:id="0" w:name="_GoBack"/>
      <w:bookmarkEnd w:id="0"/>
    </w:p>
    <w:sectPr w:rsidR="0037396B" w:rsidRPr="0010143B" w:rsidSect="00A451EB">
      <w:footerReference w:type="even" r:id="rId9"/>
      <w:footerReference w:type="first" r:id="rId10"/>
      <w:type w:val="continuous"/>
      <w:pgSz w:w="11907" w:h="16839" w:code="9"/>
      <w:pgMar w:top="1152" w:right="720" w:bottom="720" w:left="1440" w:header="288" w:footer="288" w:gutter="0"/>
      <w:pgNumType w:start="1"/>
      <w:cols w:space="240"/>
      <w:docGrid w:linePitch="6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5C39" w:rsidRDefault="00A95C39">
      <w:r>
        <w:separator/>
      </w:r>
    </w:p>
  </w:endnote>
  <w:endnote w:type="continuationSeparator" w:id="0">
    <w:p w:rsidR="00A95C39" w:rsidRDefault="00A95C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978982A-6363-4390-97B9-CC51D5448188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2" w:fontKey="{6A4AF4DF-5BFE-4759-A15C-508E768DD515}"/>
    <w:embedBold r:id="rId3" w:fontKey="{EA40A093-6790-4159-9B9B-FD68E212D3D9}"/>
    <w:embedItalic r:id="rId4" w:fontKey="{85EC78E3-E8E6-4282-88DE-A1FE5AB273B9}"/>
    <w:embedBoldItalic r:id="rId5" w:fontKey="{88F8B99B-7B6C-4AE9-B22B-382410DFD51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B0151DE-E6CD-4F3A-BA53-50E3297F5F5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EBB3E3F3-3EB2-4B4F-B877-30BE97421A3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2F81BFF0-1305-49E3-B82F-3AD87E2C7DD2}"/>
    <w:embedBold r:id="rId9" w:fontKey="{A6DFFCD4-ECBE-470B-9FE2-2C8792D2FE23}"/>
    <w:embedItalic r:id="rId10" w:fontKey="{0535498D-3B2C-418A-A520-28101CEF85E5}"/>
    <w:embedBoldItalic r:id="rId11" w:fontKey="{20EEC540-F94D-4B0A-9C4A-5427068FD92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D6963693-D3A4-4ECB-BCF8-8D5B79CBF42E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3" w:fontKey="{E57E3968-3BD7-43C2-8BF0-F479FBC9F694}"/>
    <w:embedBoldItalic r:id="rId14" w:fontKey="{F2E8BFEB-3EEA-482F-88B0-522045A17FF5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5" w:fontKey="{E484529E-DD3D-42B6-B4E2-FAD9533A5C3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46342210"/>
      <w:docPartObj>
        <w:docPartGallery w:val="Page Numbers (Bottom of Page)"/>
        <w:docPartUnique/>
      </w:docPartObj>
    </w:sdtPr>
    <w:sdtEndPr/>
    <w:sdtContent>
      <w:sdt>
        <w:sdtPr>
          <w:id w:val="138081927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705223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5C39" w:rsidRDefault="00A95C39">
      <w:r>
        <w:separator/>
      </w:r>
    </w:p>
  </w:footnote>
  <w:footnote w:type="continuationSeparator" w:id="0">
    <w:p w:rsidR="00A95C39" w:rsidRDefault="00A95C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E666A4"/>
    <w:multiLevelType w:val="hybridMultilevel"/>
    <w:tmpl w:val="DB469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8F3D39"/>
    <w:multiLevelType w:val="hybridMultilevel"/>
    <w:tmpl w:val="0D6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D8711E"/>
    <w:multiLevelType w:val="hybridMultilevel"/>
    <w:tmpl w:val="BF84CF8E"/>
    <w:lvl w:ilvl="0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" w15:restartNumberingAfterBreak="0">
    <w:nsid w:val="306C4D1D"/>
    <w:multiLevelType w:val="hybridMultilevel"/>
    <w:tmpl w:val="BB3C8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82AAF"/>
    <w:multiLevelType w:val="hybridMultilevel"/>
    <w:tmpl w:val="DC5A27AE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" w15:restartNumberingAfterBreak="0">
    <w:nsid w:val="4B152F0A"/>
    <w:multiLevelType w:val="hybridMultilevel"/>
    <w:tmpl w:val="9A764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937A4C"/>
    <w:multiLevelType w:val="hybridMultilevel"/>
    <w:tmpl w:val="4780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027F93"/>
    <w:multiLevelType w:val="hybridMultilevel"/>
    <w:tmpl w:val="F3049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E01751"/>
    <w:multiLevelType w:val="hybridMultilevel"/>
    <w:tmpl w:val="6E1EF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FB44D8"/>
    <w:multiLevelType w:val="hybridMultilevel"/>
    <w:tmpl w:val="A2BEBD0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0" w15:restartNumberingAfterBreak="0">
    <w:nsid w:val="6A8E09A6"/>
    <w:multiLevelType w:val="hybridMultilevel"/>
    <w:tmpl w:val="86980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094D77"/>
    <w:multiLevelType w:val="hybridMultilevel"/>
    <w:tmpl w:val="1364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150332"/>
    <w:multiLevelType w:val="hybridMultilevel"/>
    <w:tmpl w:val="62DC2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DE31AB"/>
    <w:multiLevelType w:val="hybridMultilevel"/>
    <w:tmpl w:val="25D85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B02100"/>
    <w:multiLevelType w:val="hybridMultilevel"/>
    <w:tmpl w:val="8B468F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6DE7C3D"/>
    <w:multiLevelType w:val="hybridMultilevel"/>
    <w:tmpl w:val="0A40B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0"/>
  </w:num>
  <w:num w:numId="4">
    <w:abstractNumId w:val="15"/>
  </w:num>
  <w:num w:numId="5">
    <w:abstractNumId w:val="2"/>
  </w:num>
  <w:num w:numId="6">
    <w:abstractNumId w:val="3"/>
  </w:num>
  <w:num w:numId="7">
    <w:abstractNumId w:val="12"/>
  </w:num>
  <w:num w:numId="8">
    <w:abstractNumId w:val="10"/>
  </w:num>
  <w:num w:numId="9">
    <w:abstractNumId w:val="13"/>
  </w:num>
  <w:num w:numId="10">
    <w:abstractNumId w:val="1"/>
  </w:num>
  <w:num w:numId="11">
    <w:abstractNumId w:val="6"/>
  </w:num>
  <w:num w:numId="12">
    <w:abstractNumId w:val="8"/>
  </w:num>
  <w:num w:numId="13">
    <w:abstractNumId w:val="11"/>
  </w:num>
  <w:num w:numId="14">
    <w:abstractNumId w:val="5"/>
  </w:num>
  <w:num w:numId="15">
    <w:abstractNumId w:val="7"/>
  </w:num>
  <w:num w:numId="16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E91"/>
    <w:rsid w:val="000307A8"/>
    <w:rsid w:val="00031A09"/>
    <w:rsid w:val="0007119D"/>
    <w:rsid w:val="001013F5"/>
    <w:rsid w:val="0010143B"/>
    <w:rsid w:val="00104BD9"/>
    <w:rsid w:val="00110652"/>
    <w:rsid w:val="001159FE"/>
    <w:rsid w:val="001562B8"/>
    <w:rsid w:val="00156C5E"/>
    <w:rsid w:val="001D3F54"/>
    <w:rsid w:val="001E427C"/>
    <w:rsid w:val="002424CC"/>
    <w:rsid w:val="0024314A"/>
    <w:rsid w:val="002A3E33"/>
    <w:rsid w:val="002B0B74"/>
    <w:rsid w:val="002B56E2"/>
    <w:rsid w:val="002B5FFA"/>
    <w:rsid w:val="002B7A39"/>
    <w:rsid w:val="002D5D13"/>
    <w:rsid w:val="002E3311"/>
    <w:rsid w:val="0032264F"/>
    <w:rsid w:val="00336CE9"/>
    <w:rsid w:val="00364B06"/>
    <w:rsid w:val="0037396B"/>
    <w:rsid w:val="00377F06"/>
    <w:rsid w:val="0038136A"/>
    <w:rsid w:val="00382BE4"/>
    <w:rsid w:val="00384894"/>
    <w:rsid w:val="003D42D2"/>
    <w:rsid w:val="003E741B"/>
    <w:rsid w:val="0040205D"/>
    <w:rsid w:val="004276B0"/>
    <w:rsid w:val="00436C75"/>
    <w:rsid w:val="004456AA"/>
    <w:rsid w:val="0045550E"/>
    <w:rsid w:val="004A304E"/>
    <w:rsid w:val="004B5AEF"/>
    <w:rsid w:val="004E5B78"/>
    <w:rsid w:val="00514F71"/>
    <w:rsid w:val="00522B45"/>
    <w:rsid w:val="00523C16"/>
    <w:rsid w:val="005354D8"/>
    <w:rsid w:val="005747A2"/>
    <w:rsid w:val="00586F5A"/>
    <w:rsid w:val="005B6A28"/>
    <w:rsid w:val="005F7DCD"/>
    <w:rsid w:val="00666BE6"/>
    <w:rsid w:val="00683017"/>
    <w:rsid w:val="006A3986"/>
    <w:rsid w:val="007A292E"/>
    <w:rsid w:val="007A614A"/>
    <w:rsid w:val="007C0ADA"/>
    <w:rsid w:val="007E5599"/>
    <w:rsid w:val="00836095"/>
    <w:rsid w:val="00845504"/>
    <w:rsid w:val="00856A76"/>
    <w:rsid w:val="00876748"/>
    <w:rsid w:val="008B5329"/>
    <w:rsid w:val="0090532C"/>
    <w:rsid w:val="009074BC"/>
    <w:rsid w:val="00923619"/>
    <w:rsid w:val="00937DFB"/>
    <w:rsid w:val="00943A95"/>
    <w:rsid w:val="009749B1"/>
    <w:rsid w:val="009A285D"/>
    <w:rsid w:val="009B3C50"/>
    <w:rsid w:val="009B75DC"/>
    <w:rsid w:val="00A15308"/>
    <w:rsid w:val="00A24FC0"/>
    <w:rsid w:val="00A2792C"/>
    <w:rsid w:val="00A279F8"/>
    <w:rsid w:val="00A42B96"/>
    <w:rsid w:val="00A44B2F"/>
    <w:rsid w:val="00A451EB"/>
    <w:rsid w:val="00A47B02"/>
    <w:rsid w:val="00A86234"/>
    <w:rsid w:val="00A95C39"/>
    <w:rsid w:val="00AA1CEA"/>
    <w:rsid w:val="00AB731F"/>
    <w:rsid w:val="00AD1116"/>
    <w:rsid w:val="00B13805"/>
    <w:rsid w:val="00BB0418"/>
    <w:rsid w:val="00BB0A04"/>
    <w:rsid w:val="00BC089E"/>
    <w:rsid w:val="00BD5055"/>
    <w:rsid w:val="00BE1E91"/>
    <w:rsid w:val="00BE4042"/>
    <w:rsid w:val="00BE57F6"/>
    <w:rsid w:val="00C110BC"/>
    <w:rsid w:val="00C1798F"/>
    <w:rsid w:val="00C823CB"/>
    <w:rsid w:val="00C93AD4"/>
    <w:rsid w:val="00CA0065"/>
    <w:rsid w:val="00D07301"/>
    <w:rsid w:val="00D15860"/>
    <w:rsid w:val="00D42660"/>
    <w:rsid w:val="00D63AAD"/>
    <w:rsid w:val="00D81520"/>
    <w:rsid w:val="00D83933"/>
    <w:rsid w:val="00D850B8"/>
    <w:rsid w:val="00D853A8"/>
    <w:rsid w:val="00D91961"/>
    <w:rsid w:val="00D96CDC"/>
    <w:rsid w:val="00DB0CDF"/>
    <w:rsid w:val="00DB4A5E"/>
    <w:rsid w:val="00E364BA"/>
    <w:rsid w:val="00E5629B"/>
    <w:rsid w:val="00E769E0"/>
    <w:rsid w:val="00ED169A"/>
    <w:rsid w:val="00ED5689"/>
    <w:rsid w:val="00EE20AD"/>
    <w:rsid w:val="00F1719C"/>
    <w:rsid w:val="00F30966"/>
    <w:rsid w:val="00F53B90"/>
    <w:rsid w:val="00FB710C"/>
    <w:rsid w:val="00FC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D7DB082-1AA9-4547-8347-ABAC2A6B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9F8"/>
    <w:pPr>
      <w:ind w:left="1080"/>
    </w:pPr>
    <w:rPr>
      <w:lang w:val="el-GR" w:bidi="he-IL"/>
    </w:rPr>
  </w:style>
  <w:style w:type="paragraph" w:styleId="Heading1">
    <w:name w:val="heading 1"/>
    <w:basedOn w:val="a"/>
    <w:next w:val="BodyText"/>
    <w:qFormat/>
    <w:rsid w:val="00A279F8"/>
    <w:pPr>
      <w:shd w:val="pct10" w:color="auto" w:fill="auto"/>
      <w:spacing w:before="220" w:after="220" w:line="280" w:lineRule="atLeast"/>
      <w:ind w:left="0" w:firstLine="1080"/>
      <w:outlineLvl w:val="0"/>
    </w:pPr>
    <w:rPr>
      <w:b/>
      <w:spacing w:val="-10"/>
      <w:sz w:val="24"/>
    </w:rPr>
  </w:style>
  <w:style w:type="paragraph" w:styleId="Heading2">
    <w:name w:val="heading 2"/>
    <w:basedOn w:val="a"/>
    <w:next w:val="BodyText"/>
    <w:qFormat/>
    <w:rsid w:val="00A279F8"/>
    <w:pPr>
      <w:outlineLvl w:val="1"/>
    </w:pPr>
    <w:rPr>
      <w:b/>
    </w:rPr>
  </w:style>
  <w:style w:type="paragraph" w:styleId="Heading3">
    <w:name w:val="heading 3"/>
    <w:basedOn w:val="a"/>
    <w:next w:val="BodyText"/>
    <w:qFormat/>
    <w:rsid w:val="00A279F8"/>
    <w:pPr>
      <w:outlineLvl w:val="2"/>
    </w:pPr>
  </w:style>
  <w:style w:type="paragraph" w:styleId="Heading4">
    <w:name w:val="heading 4"/>
    <w:basedOn w:val="a"/>
    <w:next w:val="BodyText"/>
    <w:qFormat/>
    <w:rsid w:val="00A279F8"/>
    <w:pPr>
      <w:outlineLvl w:val="3"/>
    </w:pPr>
    <w:rPr>
      <w:b/>
      <w:sz w:val="18"/>
    </w:rPr>
  </w:style>
  <w:style w:type="paragraph" w:styleId="Heading5">
    <w:name w:val="heading 5"/>
    <w:basedOn w:val="a"/>
    <w:next w:val="BodyText"/>
    <w:qFormat/>
    <w:rsid w:val="00A279F8"/>
    <w:pPr>
      <w:spacing w:before="220" w:after="220"/>
      <w:outlineLvl w:val="4"/>
    </w:pPr>
    <w:rPr>
      <w:rFonts w:ascii="Times New Roman" w:hAnsi="Times New Roman"/>
      <w:i/>
      <w:sz w:val="20"/>
    </w:rPr>
  </w:style>
  <w:style w:type="paragraph" w:styleId="Heading6">
    <w:name w:val="heading 6"/>
    <w:basedOn w:val="a"/>
    <w:next w:val="BodyText"/>
    <w:qFormat/>
    <w:rsid w:val="00A279F8"/>
    <w:pPr>
      <w:outlineLvl w:val="5"/>
    </w:pPr>
    <w:rPr>
      <w:rFonts w:ascii="Times New Roman" w:hAnsi="Times New Roman"/>
      <w:i/>
      <w:sz w:val="20"/>
    </w:rPr>
  </w:style>
  <w:style w:type="paragraph" w:styleId="Heading7">
    <w:name w:val="heading 7"/>
    <w:basedOn w:val="a"/>
    <w:next w:val="BodyText"/>
    <w:qFormat/>
    <w:rsid w:val="00A279F8"/>
    <w:pPr>
      <w:outlineLvl w:val="6"/>
    </w:pPr>
    <w:rPr>
      <w:rFonts w:ascii="Times New Roman" w:hAnsi="Times New Roman"/>
      <w:sz w:val="20"/>
    </w:rPr>
  </w:style>
  <w:style w:type="paragraph" w:styleId="Heading8">
    <w:name w:val="heading 8"/>
    <w:basedOn w:val="a"/>
    <w:next w:val="BodyText"/>
    <w:qFormat/>
    <w:rsid w:val="00A279F8"/>
    <w:pPr>
      <w:outlineLvl w:val="7"/>
    </w:pPr>
    <w:rPr>
      <w:i/>
      <w:sz w:val="18"/>
    </w:rPr>
  </w:style>
  <w:style w:type="paragraph" w:styleId="Heading9">
    <w:name w:val="heading 9"/>
    <w:basedOn w:val="a"/>
    <w:next w:val="BodyText"/>
    <w:qFormat/>
    <w:rsid w:val="00A279F8"/>
    <w:pPr>
      <w:outlineLvl w:val="8"/>
    </w:pPr>
    <w:rPr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Βάση επικεφαλίδας"/>
    <w:basedOn w:val="Normal"/>
    <w:next w:val="BodyText"/>
    <w:rsid w:val="00A279F8"/>
    <w:pPr>
      <w:keepNext/>
      <w:keepLines/>
      <w:spacing w:before="140" w:line="220" w:lineRule="atLeast"/>
    </w:pPr>
    <w:rPr>
      <w:rFonts w:ascii="Arial" w:hAnsi="Arial"/>
      <w:spacing w:val="-4"/>
      <w:kern w:val="28"/>
      <w:sz w:val="22"/>
    </w:rPr>
  </w:style>
  <w:style w:type="paragraph" w:styleId="BodyText">
    <w:name w:val="Body Text"/>
    <w:basedOn w:val="Normal"/>
    <w:rsid w:val="00A279F8"/>
    <w:pPr>
      <w:spacing w:after="220" w:line="220" w:lineRule="atLeast"/>
    </w:pPr>
  </w:style>
  <w:style w:type="paragraph" w:customStyle="1" w:styleId="a0">
    <w:name w:val="Βάση υποσημείωσης"/>
    <w:basedOn w:val="Normal"/>
    <w:rsid w:val="00A279F8"/>
    <w:pPr>
      <w:keepLines/>
      <w:spacing w:line="220" w:lineRule="atLeast"/>
    </w:pPr>
    <w:rPr>
      <w:sz w:val="18"/>
    </w:rPr>
  </w:style>
  <w:style w:type="paragraph" w:customStyle="1" w:styleId="a1">
    <w:name w:val="Κείμενο σε εισαγωγικά"/>
    <w:basedOn w:val="BodyText"/>
    <w:rsid w:val="00A279F8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</w:rPr>
  </w:style>
  <w:style w:type="paragraph" w:customStyle="1" w:styleId="a2">
    <w:name w:val="Διατήρηση σώματος κειμένου"/>
    <w:basedOn w:val="BodyText"/>
    <w:rsid w:val="00A279F8"/>
    <w:pPr>
      <w:keepNext/>
    </w:pPr>
  </w:style>
  <w:style w:type="paragraph" w:styleId="Caption">
    <w:name w:val="caption"/>
    <w:basedOn w:val="a3"/>
    <w:next w:val="BodyText"/>
    <w:qFormat/>
    <w:rsid w:val="00A279F8"/>
    <w:pPr>
      <w:spacing w:before="60" w:after="220" w:line="220" w:lineRule="atLeast"/>
      <w:ind w:left="1800"/>
    </w:pPr>
    <w:rPr>
      <w:i/>
      <w:sz w:val="18"/>
    </w:rPr>
  </w:style>
  <w:style w:type="paragraph" w:customStyle="1" w:styleId="a3">
    <w:name w:val="Εικόνα"/>
    <w:basedOn w:val="Normal"/>
    <w:next w:val="Caption"/>
    <w:rsid w:val="00A279F8"/>
    <w:pPr>
      <w:keepNext/>
    </w:pPr>
  </w:style>
  <w:style w:type="paragraph" w:customStyle="1" w:styleId="a4">
    <w:name w:val="Ετικέτα εγγράφου"/>
    <w:basedOn w:val="a"/>
    <w:next w:val="BodyText"/>
    <w:rsid w:val="00A279F8"/>
    <w:pPr>
      <w:spacing w:before="160"/>
    </w:pPr>
    <w:rPr>
      <w:rFonts w:ascii="Times New Roman" w:hAnsi="Times New Roman"/>
      <w:spacing w:val="-30"/>
      <w:sz w:val="60"/>
    </w:rPr>
  </w:style>
  <w:style w:type="character" w:styleId="EndnoteReference">
    <w:name w:val="endnote reference"/>
    <w:semiHidden/>
    <w:rsid w:val="00A279F8"/>
    <w:rPr>
      <w:b/>
      <w:vertAlign w:val="superscript"/>
    </w:rPr>
  </w:style>
  <w:style w:type="paragraph" w:styleId="EndnoteText">
    <w:name w:val="endnote text"/>
    <w:basedOn w:val="a0"/>
    <w:semiHidden/>
    <w:rsid w:val="00A279F8"/>
  </w:style>
  <w:style w:type="paragraph" w:styleId="Footer">
    <w:name w:val="footer"/>
    <w:basedOn w:val="a5"/>
    <w:link w:val="FooterChar"/>
    <w:uiPriority w:val="99"/>
    <w:rsid w:val="00A279F8"/>
  </w:style>
  <w:style w:type="paragraph" w:customStyle="1" w:styleId="a5">
    <w:name w:val="Βάση κεφαλίδας"/>
    <w:basedOn w:val="Normal"/>
    <w:rsid w:val="00A279F8"/>
    <w:pPr>
      <w:keepLines/>
      <w:tabs>
        <w:tab w:val="center" w:pos="4320"/>
        <w:tab w:val="right" w:pos="8640"/>
      </w:tabs>
      <w:ind w:left="0"/>
    </w:pPr>
    <w:rPr>
      <w:rFonts w:ascii="Arial" w:hAnsi="Arial"/>
      <w:spacing w:val="-4"/>
    </w:rPr>
  </w:style>
  <w:style w:type="character" w:styleId="FootnoteReference">
    <w:name w:val="footnote reference"/>
    <w:semiHidden/>
    <w:rsid w:val="00A279F8"/>
    <w:rPr>
      <w:vertAlign w:val="superscript"/>
    </w:rPr>
  </w:style>
  <w:style w:type="paragraph" w:styleId="FootnoteText">
    <w:name w:val="footnote text"/>
    <w:basedOn w:val="a0"/>
    <w:semiHidden/>
    <w:rsid w:val="00A279F8"/>
  </w:style>
  <w:style w:type="paragraph" w:styleId="Header">
    <w:name w:val="header"/>
    <w:basedOn w:val="a5"/>
    <w:link w:val="HeaderChar"/>
    <w:uiPriority w:val="99"/>
    <w:rsid w:val="00A279F8"/>
  </w:style>
  <w:style w:type="paragraph" w:styleId="Index1">
    <w:name w:val="index 1"/>
    <w:basedOn w:val="a6"/>
    <w:autoRedefine/>
    <w:semiHidden/>
    <w:rsid w:val="00A279F8"/>
    <w:pPr>
      <w:tabs>
        <w:tab w:val="right" w:pos="4080"/>
      </w:tabs>
      <w:ind w:hanging="360"/>
    </w:pPr>
  </w:style>
  <w:style w:type="paragraph" w:customStyle="1" w:styleId="a6">
    <w:name w:val="Βάση ευρετηρίου"/>
    <w:basedOn w:val="Normal"/>
    <w:rsid w:val="00A279F8"/>
    <w:pPr>
      <w:spacing w:line="220" w:lineRule="atLeast"/>
      <w:ind w:left="360"/>
    </w:pPr>
  </w:style>
  <w:style w:type="paragraph" w:styleId="Index2">
    <w:name w:val="index 2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3">
    <w:name w:val="index 3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4">
    <w:name w:val="index 4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5">
    <w:name w:val="index 5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Heading">
    <w:name w:val="index heading"/>
    <w:basedOn w:val="a"/>
    <w:next w:val="Index1"/>
    <w:semiHidden/>
    <w:rsid w:val="00A279F8"/>
    <w:pPr>
      <w:keepLines w:val="0"/>
      <w:spacing w:before="440"/>
      <w:ind w:left="0"/>
    </w:pPr>
    <w:rPr>
      <w:b/>
      <w:caps/>
      <w:spacing w:val="0"/>
      <w:kern w:val="0"/>
      <w:sz w:val="24"/>
    </w:rPr>
  </w:style>
  <w:style w:type="paragraph" w:customStyle="1" w:styleId="a7">
    <w:name w:val="Επικεφαλίδα ενότητας"/>
    <w:basedOn w:val="Heading1"/>
    <w:rsid w:val="00A279F8"/>
  </w:style>
  <w:style w:type="character" w:customStyle="1" w:styleId="a8">
    <w:name w:val="Έμφαση εισαγωγής"/>
    <w:rsid w:val="00A279F8"/>
    <w:rPr>
      <w:rFonts w:ascii="Arial" w:hAnsi="Arial"/>
      <w:b/>
      <w:spacing w:val="-4"/>
    </w:rPr>
  </w:style>
  <w:style w:type="character" w:styleId="LineNumber">
    <w:name w:val="line number"/>
    <w:rsid w:val="00A279F8"/>
    <w:rPr>
      <w:sz w:val="18"/>
    </w:rPr>
  </w:style>
  <w:style w:type="paragraph" w:styleId="List">
    <w:name w:val="List"/>
    <w:basedOn w:val="BodyText"/>
    <w:rsid w:val="00A279F8"/>
    <w:pPr>
      <w:ind w:left="1440" w:hanging="360"/>
    </w:pPr>
  </w:style>
  <w:style w:type="paragraph" w:styleId="ListBullet">
    <w:name w:val="List Bullet"/>
    <w:basedOn w:val="List"/>
    <w:autoRedefine/>
    <w:rsid w:val="00A279F8"/>
    <w:pPr>
      <w:ind w:left="1800" w:right="720"/>
    </w:pPr>
  </w:style>
  <w:style w:type="paragraph" w:styleId="ListNumber">
    <w:name w:val="List Number"/>
    <w:basedOn w:val="List"/>
    <w:rsid w:val="00A279F8"/>
    <w:pPr>
      <w:ind w:left="1800" w:right="720"/>
    </w:pPr>
  </w:style>
  <w:style w:type="paragraph" w:styleId="MacroText">
    <w:name w:val="macro"/>
    <w:basedOn w:val="Normal"/>
    <w:semiHidden/>
    <w:rsid w:val="00A279F8"/>
    <w:rPr>
      <w:rFonts w:ascii="Courier New" w:hAnsi="Courier New"/>
    </w:rPr>
  </w:style>
  <w:style w:type="character" w:styleId="PageNumber">
    <w:name w:val="page number"/>
    <w:rsid w:val="00A279F8"/>
    <w:rPr>
      <w:rFonts w:ascii="Arial" w:hAnsi="Arial"/>
      <w:b/>
      <w:sz w:val="18"/>
    </w:rPr>
  </w:style>
  <w:style w:type="paragraph" w:customStyle="1" w:styleId="a9">
    <w:name w:val="Υπότιτλος εξωφύλλου"/>
    <w:basedOn w:val="aa"/>
    <w:next w:val="BodyText"/>
    <w:rsid w:val="00A279F8"/>
    <w:pPr>
      <w:spacing w:before="1520"/>
      <w:ind w:right="1680"/>
    </w:pPr>
    <w:rPr>
      <w:rFonts w:ascii="Times New Roman" w:hAnsi="Times New Roman"/>
      <w:b w:val="0"/>
      <w:i/>
      <w:spacing w:val="-20"/>
      <w:sz w:val="40"/>
    </w:rPr>
  </w:style>
  <w:style w:type="paragraph" w:customStyle="1" w:styleId="aa">
    <w:name w:val="Τίτλος εξωφύλλου"/>
    <w:basedOn w:val="a"/>
    <w:next w:val="a9"/>
    <w:rsid w:val="00A279F8"/>
    <w:pPr>
      <w:spacing w:before="1800" w:line="240" w:lineRule="atLeast"/>
    </w:pPr>
    <w:rPr>
      <w:b/>
      <w:spacing w:val="-48"/>
      <w:sz w:val="72"/>
    </w:rPr>
  </w:style>
  <w:style w:type="character" w:customStyle="1" w:styleId="ab">
    <w:name w:val="Εκθέτης"/>
    <w:rsid w:val="00A279F8"/>
    <w:rPr>
      <w:b/>
      <w:vertAlign w:val="superscript"/>
    </w:rPr>
  </w:style>
  <w:style w:type="paragraph" w:customStyle="1" w:styleId="ac">
    <w:name w:val="Βάση πίνακα περιεχομένων"/>
    <w:basedOn w:val="Normal"/>
    <w:rsid w:val="00A279F8"/>
    <w:pPr>
      <w:tabs>
        <w:tab w:val="right" w:leader="dot" w:pos="6480"/>
      </w:tabs>
      <w:spacing w:after="220" w:line="220" w:lineRule="atLeast"/>
      <w:ind w:left="0"/>
    </w:pPr>
    <w:rPr>
      <w:rFonts w:ascii="Arial" w:hAnsi="Arial"/>
    </w:rPr>
  </w:style>
  <w:style w:type="paragraph" w:styleId="TableofFigures">
    <w:name w:val="table of figures"/>
    <w:basedOn w:val="ac"/>
    <w:semiHidden/>
    <w:rsid w:val="00A279F8"/>
    <w:pPr>
      <w:ind w:left="1440" w:hanging="360"/>
    </w:pPr>
  </w:style>
  <w:style w:type="paragraph" w:styleId="TOC1">
    <w:name w:val="toc 1"/>
    <w:basedOn w:val="ac"/>
    <w:autoRedefine/>
    <w:semiHidden/>
    <w:rsid w:val="00A279F8"/>
    <w:rPr>
      <w:b/>
      <w:spacing w:val="-4"/>
    </w:rPr>
  </w:style>
  <w:style w:type="paragraph" w:styleId="TOC2">
    <w:name w:val="toc 2"/>
    <w:basedOn w:val="ac"/>
    <w:autoRedefine/>
    <w:semiHidden/>
    <w:rsid w:val="00A279F8"/>
  </w:style>
  <w:style w:type="paragraph" w:styleId="TOC3">
    <w:name w:val="toc 3"/>
    <w:basedOn w:val="ac"/>
    <w:autoRedefine/>
    <w:semiHidden/>
    <w:rsid w:val="00A279F8"/>
  </w:style>
  <w:style w:type="paragraph" w:styleId="TOC4">
    <w:name w:val="toc 4"/>
    <w:basedOn w:val="ac"/>
    <w:autoRedefine/>
    <w:semiHidden/>
    <w:rsid w:val="00A279F8"/>
  </w:style>
  <w:style w:type="paragraph" w:styleId="TOC5">
    <w:name w:val="toc 5"/>
    <w:basedOn w:val="ac"/>
    <w:autoRedefine/>
    <w:semiHidden/>
    <w:rsid w:val="00A279F8"/>
  </w:style>
  <w:style w:type="paragraph" w:customStyle="1" w:styleId="ad">
    <w:name w:val="Ετικέτα ενότητας"/>
    <w:basedOn w:val="a"/>
    <w:next w:val="BodyText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e">
    <w:name w:val="Υποσέλιδο πρώτο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">
    <w:name w:val="Υποσέλιδο ζυγ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0">
    <w:name w:val="Υποσέλιδο μον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1">
    <w:name w:val="Κεφαλίδα πρώτη"/>
    <w:basedOn w:val="Header"/>
    <w:rsid w:val="00A279F8"/>
  </w:style>
  <w:style w:type="paragraph" w:customStyle="1" w:styleId="af2">
    <w:name w:val="Κεφαλίδα ζυγή"/>
    <w:basedOn w:val="Header"/>
    <w:rsid w:val="00A279F8"/>
  </w:style>
  <w:style w:type="paragraph" w:customStyle="1" w:styleId="af3">
    <w:name w:val="Κεφαλίδα μονή"/>
    <w:basedOn w:val="Header"/>
    <w:rsid w:val="00A279F8"/>
  </w:style>
  <w:style w:type="paragraph" w:customStyle="1" w:styleId="af4">
    <w:name w:val="Ετικέτα κεφαλαίου"/>
    <w:basedOn w:val="a"/>
    <w:next w:val="af5"/>
    <w:rsid w:val="00A279F8"/>
    <w:pPr>
      <w:spacing w:before="770" w:after="440"/>
    </w:pPr>
    <w:rPr>
      <w:rFonts w:ascii="Times New Roman" w:hAnsi="Times New Roman"/>
      <w:spacing w:val="-30"/>
      <w:sz w:val="60"/>
    </w:rPr>
  </w:style>
  <w:style w:type="paragraph" w:customStyle="1" w:styleId="af5">
    <w:name w:val="Τίτλος κεφαλαίου"/>
    <w:basedOn w:val="a"/>
    <w:next w:val="af6"/>
    <w:rsid w:val="00A279F8"/>
    <w:pPr>
      <w:spacing w:before="720" w:after="400" w:line="240" w:lineRule="auto"/>
      <w:ind w:right="2160"/>
    </w:pPr>
    <w:rPr>
      <w:rFonts w:ascii="Times New Roman" w:hAnsi="Times New Roman"/>
      <w:spacing w:val="-40"/>
      <w:sz w:val="60"/>
    </w:rPr>
  </w:style>
  <w:style w:type="paragraph" w:customStyle="1" w:styleId="af6">
    <w:name w:val="Υπότιτλος κεφαλαίου"/>
    <w:basedOn w:val="af5"/>
    <w:next w:val="BodyText"/>
    <w:rsid w:val="00A279F8"/>
    <w:pPr>
      <w:spacing w:before="0" w:line="400" w:lineRule="atLeast"/>
    </w:pPr>
    <w:rPr>
      <w:i/>
      <w:spacing w:val="-14"/>
      <w:sz w:val="34"/>
    </w:rPr>
  </w:style>
  <w:style w:type="paragraph" w:styleId="BodyTextIndent">
    <w:name w:val="Body Text Indent"/>
    <w:basedOn w:val="BodyText"/>
    <w:rsid w:val="00A279F8"/>
    <w:pPr>
      <w:ind w:left="1440"/>
    </w:pPr>
  </w:style>
  <w:style w:type="paragraph" w:styleId="Subtitle">
    <w:name w:val="Subtitle"/>
    <w:basedOn w:val="Title"/>
    <w:next w:val="BodyText"/>
    <w:qFormat/>
    <w:rsid w:val="00A279F8"/>
    <w:pPr>
      <w:spacing w:before="0" w:after="160" w:line="400" w:lineRule="atLeast"/>
    </w:pPr>
    <w:rPr>
      <w:i/>
      <w:spacing w:val="-14"/>
      <w:sz w:val="34"/>
    </w:rPr>
  </w:style>
  <w:style w:type="paragraph" w:styleId="Title">
    <w:name w:val="Title"/>
    <w:basedOn w:val="a"/>
    <w:next w:val="Subtitle"/>
    <w:qFormat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ListNumber5">
    <w:name w:val="List Number 5"/>
    <w:basedOn w:val="ListNumber"/>
    <w:rsid w:val="00A279F8"/>
    <w:pPr>
      <w:ind w:left="3240"/>
    </w:pPr>
  </w:style>
  <w:style w:type="paragraph" w:styleId="ListNumber4">
    <w:name w:val="List Number 4"/>
    <w:basedOn w:val="ListNumber"/>
    <w:rsid w:val="00A279F8"/>
    <w:pPr>
      <w:ind w:left="2880"/>
    </w:pPr>
  </w:style>
  <w:style w:type="paragraph" w:styleId="ListNumber3">
    <w:name w:val="List Number 3"/>
    <w:basedOn w:val="ListNumber"/>
    <w:rsid w:val="00A279F8"/>
    <w:pPr>
      <w:ind w:left="2520"/>
    </w:pPr>
  </w:style>
  <w:style w:type="paragraph" w:styleId="ListBullet5">
    <w:name w:val="List Bullet 5"/>
    <w:basedOn w:val="ListBullet"/>
    <w:autoRedefine/>
    <w:rsid w:val="00A279F8"/>
    <w:pPr>
      <w:ind w:left="3240"/>
    </w:pPr>
  </w:style>
  <w:style w:type="paragraph" w:styleId="ListBullet4">
    <w:name w:val="List Bullet 4"/>
    <w:basedOn w:val="ListBullet"/>
    <w:autoRedefine/>
    <w:rsid w:val="00A279F8"/>
    <w:pPr>
      <w:ind w:left="2880"/>
    </w:pPr>
  </w:style>
  <w:style w:type="paragraph" w:styleId="ListBullet3">
    <w:name w:val="List Bullet 3"/>
    <w:basedOn w:val="ListBullet"/>
    <w:autoRedefine/>
    <w:rsid w:val="00A279F8"/>
    <w:pPr>
      <w:ind w:left="2520"/>
    </w:pPr>
  </w:style>
  <w:style w:type="paragraph" w:styleId="ListBullet2">
    <w:name w:val="List Bullet 2"/>
    <w:basedOn w:val="ListBullet"/>
    <w:autoRedefine/>
    <w:rsid w:val="00A279F8"/>
    <w:pPr>
      <w:ind w:left="2160"/>
    </w:pPr>
  </w:style>
  <w:style w:type="paragraph" w:styleId="List5">
    <w:name w:val="List 5"/>
    <w:basedOn w:val="List"/>
    <w:rsid w:val="00A279F8"/>
    <w:pPr>
      <w:ind w:left="2880"/>
    </w:pPr>
  </w:style>
  <w:style w:type="paragraph" w:styleId="List4">
    <w:name w:val="List 4"/>
    <w:basedOn w:val="List"/>
    <w:rsid w:val="00A279F8"/>
    <w:pPr>
      <w:ind w:left="2520"/>
    </w:pPr>
  </w:style>
  <w:style w:type="paragraph" w:styleId="List3">
    <w:name w:val="List 3"/>
    <w:basedOn w:val="List"/>
    <w:rsid w:val="00A279F8"/>
    <w:pPr>
      <w:ind w:left="2160"/>
    </w:pPr>
  </w:style>
  <w:style w:type="paragraph" w:styleId="List2">
    <w:name w:val="List 2"/>
    <w:basedOn w:val="List"/>
    <w:rsid w:val="00A279F8"/>
    <w:pPr>
      <w:ind w:left="1800"/>
    </w:pPr>
  </w:style>
  <w:style w:type="character" w:styleId="Emphasis">
    <w:name w:val="Emphasis"/>
    <w:qFormat/>
    <w:rsid w:val="00A279F8"/>
    <w:rPr>
      <w:rFonts w:ascii="Arial" w:hAnsi="Arial"/>
      <w:b/>
      <w:spacing w:val="-4"/>
    </w:rPr>
  </w:style>
  <w:style w:type="character" w:styleId="CommentReference">
    <w:name w:val="annotation reference"/>
    <w:semiHidden/>
    <w:rsid w:val="00A279F8"/>
    <w:rPr>
      <w:sz w:val="16"/>
    </w:rPr>
  </w:style>
  <w:style w:type="paragraph" w:styleId="CommentText">
    <w:name w:val="annotation text"/>
    <w:basedOn w:val="a0"/>
    <w:semiHidden/>
    <w:rsid w:val="00A279F8"/>
  </w:style>
  <w:style w:type="paragraph" w:styleId="ListNumber2">
    <w:name w:val="List Number 2"/>
    <w:basedOn w:val="ListNumber"/>
    <w:rsid w:val="00A279F8"/>
    <w:pPr>
      <w:ind w:left="2160"/>
    </w:pPr>
  </w:style>
  <w:style w:type="paragraph" w:styleId="ListContinue">
    <w:name w:val="List Continue"/>
    <w:basedOn w:val="List"/>
    <w:rsid w:val="00A279F8"/>
    <w:pPr>
      <w:ind w:left="1800" w:firstLine="0"/>
    </w:pPr>
  </w:style>
  <w:style w:type="paragraph" w:styleId="ListContinue2">
    <w:name w:val="List Continue 2"/>
    <w:basedOn w:val="ListContinue"/>
    <w:rsid w:val="00A279F8"/>
    <w:pPr>
      <w:ind w:left="2160"/>
    </w:pPr>
  </w:style>
  <w:style w:type="paragraph" w:styleId="ListContinue3">
    <w:name w:val="List Continue 3"/>
    <w:basedOn w:val="ListContinue"/>
    <w:rsid w:val="00A279F8"/>
    <w:pPr>
      <w:ind w:left="2520"/>
    </w:pPr>
  </w:style>
  <w:style w:type="paragraph" w:styleId="ListContinue4">
    <w:name w:val="List Continue 4"/>
    <w:basedOn w:val="ListContinue"/>
    <w:rsid w:val="00A279F8"/>
    <w:pPr>
      <w:ind w:left="2880"/>
    </w:pPr>
  </w:style>
  <w:style w:type="paragraph" w:styleId="ListContinue5">
    <w:name w:val="List Continue 5"/>
    <w:basedOn w:val="ListContinue"/>
    <w:rsid w:val="00A279F8"/>
    <w:pPr>
      <w:ind w:left="3240"/>
    </w:pPr>
  </w:style>
  <w:style w:type="paragraph" w:styleId="NormalIndent">
    <w:name w:val="Normal Indent"/>
    <w:basedOn w:val="Normal"/>
    <w:rsid w:val="00A279F8"/>
    <w:pPr>
      <w:ind w:left="1440"/>
    </w:pPr>
  </w:style>
  <w:style w:type="paragraph" w:customStyle="1" w:styleId="af7">
    <w:name w:val="Διεύθυνση αποστολέα"/>
    <w:basedOn w:val="Normal"/>
    <w:rsid w:val="00A279F8"/>
    <w:pPr>
      <w:keepLines/>
      <w:framePr w:w="2160" w:h="1195" w:wrap="notBeside" w:vAnchor="page" w:hAnchor="margin" w:xAlign="right" w:y="678" w:anchorLock="1"/>
      <w:spacing w:line="220" w:lineRule="atLeast"/>
      <w:ind w:left="0"/>
    </w:pPr>
    <w:rPr>
      <w:sz w:val="16"/>
    </w:rPr>
  </w:style>
  <w:style w:type="character" w:customStyle="1" w:styleId="af8">
    <w:name w:val="Σύνθημα"/>
    <w:basedOn w:val="DefaultParagraphFont"/>
    <w:rsid w:val="00A279F8"/>
    <w:rPr>
      <w:i/>
      <w:spacing w:val="-6"/>
      <w:sz w:val="24"/>
    </w:rPr>
  </w:style>
  <w:style w:type="paragraph" w:customStyle="1" w:styleId="af9">
    <w:name w:val="Όνομα εταιρείας"/>
    <w:basedOn w:val="a4"/>
    <w:rsid w:val="00A279F8"/>
    <w:pPr>
      <w:spacing w:before="0"/>
    </w:pPr>
  </w:style>
  <w:style w:type="paragraph" w:customStyle="1" w:styleId="afa">
    <w:name w:val="Ετικέτα τμήματος"/>
    <w:basedOn w:val="a"/>
    <w:next w:val="Normal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fb">
    <w:name w:val="Υπότιτλος τμήματος"/>
    <w:basedOn w:val="Normal"/>
    <w:next w:val="BodyText"/>
    <w:rsid w:val="00A279F8"/>
    <w:pPr>
      <w:keepNext/>
      <w:keepLines/>
      <w:spacing w:after="160" w:line="400" w:lineRule="atLeast"/>
      <w:ind w:right="2160"/>
    </w:pPr>
    <w:rPr>
      <w:i/>
      <w:spacing w:val="-14"/>
      <w:kern w:val="28"/>
      <w:sz w:val="34"/>
    </w:rPr>
  </w:style>
  <w:style w:type="paragraph" w:customStyle="1" w:styleId="afc">
    <w:name w:val="Τίτλος τμήματος"/>
    <w:basedOn w:val="a"/>
    <w:next w:val="afb"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TableofAuthorities">
    <w:name w:val="table of authorities"/>
    <w:basedOn w:val="Normal"/>
    <w:semiHidden/>
    <w:rsid w:val="00A279F8"/>
    <w:pPr>
      <w:tabs>
        <w:tab w:val="right" w:leader="dot" w:pos="7560"/>
      </w:tabs>
      <w:ind w:left="1440" w:hanging="360"/>
    </w:pPr>
  </w:style>
  <w:style w:type="paragraph" w:styleId="TOAHeading">
    <w:name w:val="toa heading"/>
    <w:basedOn w:val="Normal"/>
    <w:next w:val="TableofAuthorities"/>
    <w:semiHidden/>
    <w:rsid w:val="00A279F8"/>
    <w:pPr>
      <w:keepNext/>
      <w:spacing w:before="240" w:after="120" w:line="360" w:lineRule="exact"/>
    </w:pPr>
    <w:rPr>
      <w:rFonts w:ascii="Arial" w:hAnsi="Arial"/>
      <w:b/>
      <w:kern w:val="28"/>
      <w:sz w:val="28"/>
    </w:rPr>
  </w:style>
  <w:style w:type="paragraph" w:styleId="MessageHeader">
    <w:name w:val="Message Header"/>
    <w:basedOn w:val="BodyText"/>
    <w:rsid w:val="00A279F8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/>
      <w:sz w:val="22"/>
    </w:rPr>
  </w:style>
  <w:style w:type="character" w:styleId="Strong">
    <w:name w:val="Strong"/>
    <w:basedOn w:val="DefaultParagraphFont"/>
    <w:qFormat/>
    <w:rsid w:val="00A279F8"/>
    <w:rPr>
      <w:b/>
      <w:bCs/>
    </w:rPr>
  </w:style>
  <w:style w:type="paragraph" w:styleId="PlainText">
    <w:name w:val="Plain Text"/>
    <w:basedOn w:val="Normal"/>
    <w:rsid w:val="00A279F8"/>
    <w:rPr>
      <w:rFonts w:ascii="Courier New" w:hAnsi="Courier New" w:cs="Courier New"/>
    </w:rPr>
  </w:style>
  <w:style w:type="character" w:styleId="HTMLAcronym">
    <w:name w:val="HTML Acronym"/>
    <w:basedOn w:val="DefaultParagraphFont"/>
    <w:rsid w:val="00A279F8"/>
  </w:style>
  <w:style w:type="character" w:styleId="HTMLTypewriter">
    <w:name w:val="HTML Typewriter"/>
    <w:basedOn w:val="DefaultParagraphFont"/>
    <w:rsid w:val="00A279F8"/>
    <w:rPr>
      <w:rFonts w:ascii="Courier New" w:hAnsi="Courier New"/>
      <w:sz w:val="20"/>
      <w:szCs w:val="20"/>
    </w:rPr>
  </w:style>
  <w:style w:type="character" w:styleId="HTMLSample">
    <w:name w:val="HTML Sample"/>
    <w:basedOn w:val="DefaultParagraphFont"/>
    <w:rsid w:val="00A279F8"/>
    <w:rPr>
      <w:rFonts w:ascii="Courier New" w:hAnsi="Courier New"/>
    </w:rPr>
  </w:style>
  <w:style w:type="character" w:styleId="Hyperlink">
    <w:name w:val="Hyperlink"/>
    <w:basedOn w:val="DefaultParagraphFont"/>
    <w:uiPriority w:val="99"/>
    <w:rsid w:val="00A279F8"/>
    <w:rPr>
      <w:color w:val="0000FF"/>
      <w:u w:val="single"/>
    </w:rPr>
  </w:style>
  <w:style w:type="character" w:styleId="FollowedHyperlink">
    <w:name w:val="FollowedHyperlink"/>
    <w:basedOn w:val="DefaultParagraphFont"/>
    <w:rsid w:val="00A279F8"/>
    <w:rPr>
      <w:color w:val="800080"/>
      <w:u w:val="single"/>
    </w:rPr>
  </w:style>
  <w:style w:type="paragraph" w:styleId="HTMLAddress">
    <w:name w:val="HTML Address"/>
    <w:basedOn w:val="Normal"/>
    <w:rsid w:val="00A279F8"/>
    <w:rPr>
      <w:i/>
      <w:iCs/>
    </w:rPr>
  </w:style>
  <w:style w:type="paragraph" w:styleId="EnvelopeReturn">
    <w:name w:val="envelope return"/>
    <w:basedOn w:val="Normal"/>
    <w:rsid w:val="00A279F8"/>
    <w:rPr>
      <w:rFonts w:ascii="Arial" w:hAnsi="Arial" w:cs="Arial"/>
    </w:rPr>
  </w:style>
  <w:style w:type="paragraph" w:styleId="EnvelopeAddress">
    <w:name w:val="envelope address"/>
    <w:basedOn w:val="Normal"/>
    <w:rsid w:val="00A279F8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NoteHeading">
    <w:name w:val="Note Heading"/>
    <w:basedOn w:val="Normal"/>
    <w:next w:val="Normal"/>
    <w:rsid w:val="00A279F8"/>
  </w:style>
  <w:style w:type="paragraph" w:styleId="Index6">
    <w:name w:val="index 6"/>
    <w:basedOn w:val="Normal"/>
    <w:next w:val="Normal"/>
    <w:autoRedefine/>
    <w:semiHidden/>
    <w:rsid w:val="00A279F8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A279F8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A279F8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A279F8"/>
    <w:pPr>
      <w:ind w:left="1800" w:hanging="200"/>
    </w:pPr>
  </w:style>
  <w:style w:type="paragraph" w:styleId="Date">
    <w:name w:val="Date"/>
    <w:basedOn w:val="Normal"/>
    <w:next w:val="Normal"/>
    <w:rsid w:val="00A279F8"/>
  </w:style>
  <w:style w:type="paragraph" w:styleId="NormalWeb">
    <w:name w:val="Normal (Web)"/>
    <w:basedOn w:val="Normal"/>
    <w:rsid w:val="00A279F8"/>
    <w:rPr>
      <w:sz w:val="24"/>
      <w:szCs w:val="24"/>
    </w:rPr>
  </w:style>
  <w:style w:type="paragraph" w:styleId="Closing">
    <w:name w:val="Closing"/>
    <w:basedOn w:val="Normal"/>
    <w:rsid w:val="00A279F8"/>
    <w:pPr>
      <w:ind w:left="4252"/>
    </w:pPr>
  </w:style>
  <w:style w:type="character" w:styleId="HTMLCode">
    <w:name w:val="HTML Code"/>
    <w:basedOn w:val="DefaultParagraphFont"/>
    <w:rsid w:val="00A279F8"/>
    <w:rPr>
      <w:rFonts w:ascii="Courier New" w:hAnsi="Courier New"/>
      <w:sz w:val="20"/>
      <w:szCs w:val="20"/>
    </w:rPr>
  </w:style>
  <w:style w:type="character" w:styleId="HTMLVariable">
    <w:name w:val="HTML Variable"/>
    <w:basedOn w:val="DefaultParagraphFont"/>
    <w:rsid w:val="00A279F8"/>
    <w:rPr>
      <w:i/>
      <w:iCs/>
    </w:rPr>
  </w:style>
  <w:style w:type="character" w:styleId="HTMLDefinition">
    <w:name w:val="HTML Definition"/>
    <w:basedOn w:val="DefaultParagraphFont"/>
    <w:rsid w:val="00A279F8"/>
    <w:rPr>
      <w:i/>
      <w:iCs/>
    </w:rPr>
  </w:style>
  <w:style w:type="character" w:styleId="HTMLCite">
    <w:name w:val="HTML Cite"/>
    <w:basedOn w:val="DefaultParagraphFont"/>
    <w:rsid w:val="00A279F8"/>
    <w:rPr>
      <w:i/>
      <w:iCs/>
    </w:rPr>
  </w:style>
  <w:style w:type="character" w:styleId="HTMLKeyboard">
    <w:name w:val="HTML Keyboard"/>
    <w:basedOn w:val="DefaultParagraphFont"/>
    <w:rsid w:val="00A279F8"/>
    <w:rPr>
      <w:rFonts w:ascii="Courier New" w:hAnsi="Courier New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A279F8"/>
    <w:pPr>
      <w:ind w:left="1000"/>
    </w:pPr>
  </w:style>
  <w:style w:type="paragraph" w:styleId="TOC7">
    <w:name w:val="toc 7"/>
    <w:basedOn w:val="Normal"/>
    <w:next w:val="Normal"/>
    <w:autoRedefine/>
    <w:semiHidden/>
    <w:rsid w:val="00A279F8"/>
    <w:pPr>
      <w:ind w:left="1200"/>
    </w:pPr>
  </w:style>
  <w:style w:type="paragraph" w:styleId="TOC8">
    <w:name w:val="toc 8"/>
    <w:basedOn w:val="Normal"/>
    <w:next w:val="Normal"/>
    <w:autoRedefine/>
    <w:semiHidden/>
    <w:rsid w:val="00A279F8"/>
    <w:pPr>
      <w:ind w:left="1400"/>
    </w:pPr>
  </w:style>
  <w:style w:type="paragraph" w:styleId="TOC9">
    <w:name w:val="toc 9"/>
    <w:basedOn w:val="Normal"/>
    <w:next w:val="Normal"/>
    <w:autoRedefine/>
    <w:semiHidden/>
    <w:rsid w:val="00A279F8"/>
    <w:pPr>
      <w:ind w:left="1600"/>
    </w:pPr>
  </w:style>
  <w:style w:type="paragraph" w:styleId="HTMLPreformatted">
    <w:name w:val="HTML Preformatted"/>
    <w:basedOn w:val="Normal"/>
    <w:rsid w:val="00A279F8"/>
    <w:rPr>
      <w:rFonts w:ascii="Courier New" w:hAnsi="Courier New" w:cs="Courier New"/>
    </w:rPr>
  </w:style>
  <w:style w:type="paragraph" w:styleId="BodyText2">
    <w:name w:val="Body Text 2"/>
    <w:basedOn w:val="Normal"/>
    <w:rsid w:val="00A279F8"/>
    <w:pPr>
      <w:spacing w:after="120" w:line="480" w:lineRule="auto"/>
    </w:pPr>
  </w:style>
  <w:style w:type="paragraph" w:styleId="BodyText3">
    <w:name w:val="Body Text 3"/>
    <w:basedOn w:val="Normal"/>
    <w:rsid w:val="00A279F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rsid w:val="00A279F8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279F8"/>
    <w:pPr>
      <w:spacing w:after="120"/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rsid w:val="00A279F8"/>
    <w:pPr>
      <w:spacing w:after="120" w:line="240" w:lineRule="auto"/>
      <w:ind w:firstLine="210"/>
    </w:pPr>
  </w:style>
  <w:style w:type="paragraph" w:styleId="BodyTextFirstIndent2">
    <w:name w:val="Body Text First Indent 2"/>
    <w:basedOn w:val="BodyTextIndent"/>
    <w:rsid w:val="00A279F8"/>
    <w:pPr>
      <w:spacing w:after="120" w:line="240" w:lineRule="auto"/>
      <w:ind w:left="283" w:firstLine="210"/>
    </w:pPr>
  </w:style>
  <w:style w:type="paragraph" w:styleId="BlockText">
    <w:name w:val="Block Text"/>
    <w:basedOn w:val="Normal"/>
    <w:rsid w:val="00A279F8"/>
    <w:pPr>
      <w:spacing w:after="120"/>
      <w:ind w:left="1440" w:right="1440"/>
    </w:pPr>
  </w:style>
  <w:style w:type="paragraph" w:styleId="Signature">
    <w:name w:val="Signature"/>
    <w:basedOn w:val="Normal"/>
    <w:rsid w:val="00A279F8"/>
    <w:pPr>
      <w:ind w:left="4252"/>
    </w:pPr>
  </w:style>
  <w:style w:type="paragraph" w:styleId="E-mailSignature">
    <w:name w:val="E-mail Signature"/>
    <w:basedOn w:val="Normal"/>
    <w:rsid w:val="00A279F8"/>
  </w:style>
  <w:style w:type="paragraph" w:styleId="Salutation">
    <w:name w:val="Salutation"/>
    <w:basedOn w:val="Normal"/>
    <w:next w:val="Normal"/>
    <w:rsid w:val="00A279F8"/>
  </w:style>
  <w:style w:type="paragraph" w:styleId="DocumentMap">
    <w:name w:val="Document Map"/>
    <w:basedOn w:val="Normal"/>
    <w:semiHidden/>
    <w:rsid w:val="00A279F8"/>
    <w:pPr>
      <w:shd w:val="clear" w:color="auto" w:fill="000080"/>
    </w:pPr>
    <w:rPr>
      <w:rFonts w:ascii="Tahoma" w:hAnsi="Tahoma" w:cs="Tahoma"/>
    </w:rPr>
  </w:style>
  <w:style w:type="paragraph" w:styleId="ListParagraph">
    <w:name w:val="List Paragraph"/>
    <w:basedOn w:val="Normal"/>
    <w:uiPriority w:val="34"/>
    <w:qFormat/>
    <w:rsid w:val="0068301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66BE6"/>
    <w:rPr>
      <w:rFonts w:ascii="Arial" w:hAnsi="Arial"/>
      <w:spacing w:val="-4"/>
      <w:lang w:val="el-GR" w:bidi="he-IL"/>
    </w:rPr>
  </w:style>
  <w:style w:type="character" w:customStyle="1" w:styleId="FooterChar">
    <w:name w:val="Footer Char"/>
    <w:basedOn w:val="DefaultParagraphFont"/>
    <w:link w:val="Footer"/>
    <w:uiPriority w:val="99"/>
    <w:rsid w:val="00D96CDC"/>
    <w:rPr>
      <w:rFonts w:ascii="Arial" w:hAnsi="Arial"/>
      <w:spacing w:val="-4"/>
      <w:lang w:val="el-GR" w:bidi="he-IL"/>
    </w:rPr>
  </w:style>
  <w:style w:type="table" w:styleId="TableGrid">
    <w:name w:val="Table Grid"/>
    <w:basedOn w:val="TableNormal"/>
    <w:rsid w:val="001014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i.wikipedia.org/wiki/Vietkey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unikey.vn/vietnam/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2\&#931;&#973;&#947;&#967;&#961;&#959;&#957;&#951;%20&#945;&#957;&#945;&#966;&#959;&#961;&#9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Σύγχρονη αναφορά</Template>
  <TotalTime>61</TotalTime>
  <Pages>4</Pages>
  <Words>582</Words>
  <Characters>3320</Characters>
  <Application>Microsoft Office Word</Application>
  <DocSecurity>0</DocSecurity>
  <PresentationFormat/>
  <Lines>27</Lines>
  <Paragraphs>7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âsasasasas</vt:lpstr>
    </vt:vector>
  </TitlesOfParts>
  <Company/>
  <LinksUpToDate>false</LinksUpToDate>
  <CharactersWithSpaces>3895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âsasasasas</dc:title>
  <dc:subject/>
  <dc:creator>kostas</dc:creator>
  <cp:keywords/>
  <cp:lastModifiedBy> </cp:lastModifiedBy>
  <cp:revision>6</cp:revision>
  <cp:lastPrinted>2019-02-28T07:21:00Z</cp:lastPrinted>
  <dcterms:created xsi:type="dcterms:W3CDTF">2019-04-24T09:23:00Z</dcterms:created>
  <dcterms:modified xsi:type="dcterms:W3CDTF">2019-04-24T14:57:00Z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99031100</vt:i4>
  </property>
  <property fmtid="{D5CDD505-2E9C-101B-9397-08002B2CF9AE}" pid="4" name="LCID">
    <vt:i4>1032</vt:i4>
  </property>
</Properties>
</file>