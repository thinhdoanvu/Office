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20AD" w:rsidRPr="0010143B" w:rsidRDefault="0010143B" w:rsidP="0010143B">
      <w:pPr>
        <w:pStyle w:val="Header"/>
        <w:spacing w:line="360" w:lineRule="auto"/>
        <w:jc w:val="center"/>
        <w:rPr>
          <w:b/>
          <w:i/>
          <w:lang w:val="en-US"/>
        </w:rPr>
      </w:pPr>
      <w:r w:rsidRPr="0010143B">
        <w:rPr>
          <w:rFonts w:asciiTheme="minorHAnsi" w:hAnsiTheme="minorHAnsi"/>
          <w:b/>
          <w:i/>
          <w:sz w:val="24"/>
          <w:szCs w:val="24"/>
          <w:lang w:val="en-US"/>
        </w:rPr>
        <w:t xml:space="preserve">CÂU HỎI KIỂM TRA </w:t>
      </w:r>
      <w:r>
        <w:rPr>
          <w:rFonts w:asciiTheme="minorHAnsi" w:hAnsiTheme="minorHAnsi"/>
          <w:b/>
          <w:i/>
          <w:sz w:val="24"/>
          <w:szCs w:val="24"/>
          <w:lang w:val="en-US"/>
        </w:rPr>
        <w:t xml:space="preserve">PHẦN </w:t>
      </w:r>
      <w:r w:rsidRPr="0010143B">
        <w:rPr>
          <w:b/>
          <w:i/>
          <w:lang w:val="en-US"/>
        </w:rPr>
        <w:t>MICROSOFT  WORD 2013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937DFB" w:rsidRPr="00C1798F" w:rsidTr="00937DFB">
        <w:tc>
          <w:tcPr>
            <w:tcW w:w="1270" w:type="dxa"/>
          </w:tcPr>
          <w:p w:rsidR="00937DFB" w:rsidRPr="0010143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Pr="00C1798F">
              <w:rPr>
                <w:sz w:val="24"/>
                <w:szCs w:val="24"/>
                <w:lang w:val="en-US"/>
              </w:rPr>
              <w:t>De01_Dulieu.docx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HovatenSV_MSSV_NhomHP</w:t>
            </w:r>
            <w:r w:rsidR="006B1D70">
              <w:rPr>
                <w:sz w:val="24"/>
                <w:szCs w:val="24"/>
                <w:lang w:val="en-US"/>
              </w:rPr>
              <w:t>_Bai02</w:t>
            </w:r>
            <w:bookmarkStart w:id="0" w:name="_GoBack"/>
            <w:bookmarkEnd w:id="0"/>
            <w:r w:rsidRPr="00C1798F">
              <w:rPr>
                <w:sz w:val="24"/>
                <w:szCs w:val="24"/>
                <w:lang w:val="en-US"/>
              </w:rPr>
              <w:t>.docx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21E26" w:rsidTr="00F254B0">
        <w:tc>
          <w:tcPr>
            <w:tcW w:w="1270" w:type="dxa"/>
            <w:shd w:val="clear" w:color="auto" w:fill="E2EFD9" w:themeFill="accent6" w:themeFillTint="33"/>
          </w:tcPr>
          <w:p w:rsidR="00D21E26" w:rsidRDefault="00D21E26" w:rsidP="00F254B0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  <w:shd w:val="clear" w:color="auto" w:fill="E2EFD9" w:themeFill="accent6" w:themeFillTint="33"/>
          </w:tcPr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khổ giấy A4</w:t>
            </w:r>
          </w:p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Căn lề văn bản theo kích thước: Top: 2cm Bottom: 2cm  Left: 2.5cm Right: 2cm </w:t>
            </w:r>
          </w:p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Định dạng font chữ Times New Romance, 13pt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highlight w:val="yellow"/>
                <w:lang w:bidi="he-IL"/>
              </w:rPr>
              <w:t>cho toàn văn bản</w:t>
            </w:r>
          </w:p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Giãn dòng 1,5 lines cho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highlight w:val="yellow"/>
                <w:lang w:bidi="he-IL"/>
              </w:rPr>
              <w:t>toàn văn bản</w:t>
            </w:r>
          </w:p>
        </w:tc>
        <w:tc>
          <w:tcPr>
            <w:tcW w:w="670" w:type="dxa"/>
            <w:shd w:val="clear" w:color="auto" w:fill="E2EFD9" w:themeFill="accent6" w:themeFillTint="33"/>
          </w:tcPr>
          <w:p w:rsidR="00D21E26" w:rsidRDefault="00D21E26" w:rsidP="00F254B0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21E26" w:rsidTr="00F254B0">
        <w:tc>
          <w:tcPr>
            <w:tcW w:w="1270" w:type="dxa"/>
            <w:shd w:val="clear" w:color="auto" w:fill="E2EFD9" w:themeFill="accent6" w:themeFillTint="33"/>
          </w:tcPr>
          <w:p w:rsidR="00D21E26" w:rsidRDefault="00D21E26" w:rsidP="00F254B0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  <w:shd w:val="clear" w:color="auto" w:fill="E2EFD9" w:themeFill="accent6" w:themeFillTint="33"/>
          </w:tcPr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bidi="he-IL"/>
              </w:rPr>
              <w:t>Header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Banded</w:t>
            </w:r>
          </w:p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Họ và tên SV_MSSV</w:t>
            </w:r>
          </w:p>
          <w:p w:rsidR="00D21E26" w:rsidRDefault="00D21E26" w:rsidP="00F254B0">
            <w:pPr>
              <w:pStyle w:val="ListParagraph"/>
              <w:numPr>
                <w:ilvl w:val="0"/>
                <w:numId w:val="15"/>
              </w:numPr>
              <w:spacing w:line="348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Footer: Bài thi thực hành tin học cơ sở</w:t>
            </w:r>
          </w:p>
        </w:tc>
        <w:tc>
          <w:tcPr>
            <w:tcW w:w="670" w:type="dxa"/>
            <w:shd w:val="clear" w:color="auto" w:fill="E2EFD9" w:themeFill="accent6" w:themeFillTint="33"/>
          </w:tcPr>
          <w:p w:rsidR="00D21E26" w:rsidRDefault="00D21E26" w:rsidP="00F254B0">
            <w:pPr>
              <w:spacing w:line="348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937DFB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192C87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4</w:t>
            </w:r>
          </w:p>
        </w:tc>
        <w:tc>
          <w:tcPr>
            <w:tcW w:w="7654" w:type="dxa"/>
          </w:tcPr>
          <w:p w:rsidR="00E364BA" w:rsidRDefault="00E364BA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thêm 1 dòng ngay bên trên paragraph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2019”</w:t>
            </w:r>
          </w:p>
          <w:p w:rsidR="00E364BA" w:rsidRDefault="00E364BA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đổi giá trị mặc định của Title Style thành: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 44 pt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1,5 lines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Before: 6 pt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After: 18 pt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Style Title cho dòng này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192C87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5</w:t>
            </w:r>
          </w:p>
        </w:tc>
        <w:tc>
          <w:tcPr>
            <w:tcW w:w="7654" w:type="dxa"/>
          </w:tcPr>
          <w:p w:rsidR="00E364BA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hình ảnh Tuyensinh.PNG lên vị trí của paragraph Title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Picture Style: Drop Shadow Rectangle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192C87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Thực hiện gắn </w:t>
            </w:r>
            <w:r w:rsidR="00192C87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ab cho paragraph bên dưới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như sau: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1,2:  Left Tab tại vị trí 13cm và Leader kiểu số 3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3,4: First Line Indent tại vị trí 3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3,4: Right Tab tại vị trí 15 và Leader kiểu số 4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192C87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Text Effect và Typography cho paragraph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Fill – Black, Text 1, Outline – Background1, Hard shadow – Background 1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size: 18 pt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 xml:space="preserve">Câu hỏi </w:t>
            </w:r>
            <w:r w:rsidR="00192C87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Convert văn bản thành Table cho paragraph “Mã ngành”…”40”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 cột, 5 hàng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Autofit to contents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Separate: ,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Table Style: Grid Table 4, Accent 6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1,5 lines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2B7A39" w:rsidRPr="002B7A39" w:rsidTr="00937DFB">
        <w:tc>
          <w:tcPr>
            <w:tcW w:w="1270" w:type="dxa"/>
          </w:tcPr>
          <w:p w:rsidR="002B7A39" w:rsidRDefault="002B7A39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192C87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7654" w:type="dxa"/>
          </w:tcPr>
          <w:p w:rsidR="002B7A39" w:rsidRPr="002B7A39" w:rsidRDefault="002B7A3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2B7A3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liên kết Email cho dòng:  Lên hệ chi tiết ngay bên dưới Bảng</w:t>
            </w:r>
          </w:p>
          <w:p w:rsidR="00BC089E" w:rsidRDefault="00BC089E" w:rsidP="002B7A3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to display: phongtaodao</w:t>
            </w:r>
          </w:p>
          <w:p w:rsidR="002B7A39" w:rsidRDefault="002B7A39" w:rsidP="002B7A3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Email</w:t>
            </w:r>
            <w:r w:rsid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address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hyperlink r:id="rId7" w:history="1">
              <w:r w:rsidR="00BC089E" w:rsidRPr="00BC7F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bidi="he-IL"/>
                </w:rPr>
                <w:t>phongdaotao@ntu.edu.vn</w:t>
              </w:r>
            </w:hyperlink>
          </w:p>
          <w:p w:rsidR="00BC089E" w:rsidRPr="002B7A39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Subject: Thông t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 chi tiết</w:t>
            </w:r>
          </w:p>
        </w:tc>
        <w:tc>
          <w:tcPr>
            <w:tcW w:w="670" w:type="dxa"/>
          </w:tcPr>
          <w:p w:rsidR="002B7A39" w:rsidRPr="002B7A39" w:rsidRDefault="002B7A3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C089E" w:rsidRPr="002B7A39" w:rsidTr="00937DFB">
        <w:tc>
          <w:tcPr>
            <w:tcW w:w="1270" w:type="dxa"/>
          </w:tcPr>
          <w:p w:rsidR="00BC089E" w:rsidRDefault="00BC089E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192C87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654" w:type="dxa"/>
          </w:tcPr>
          <w:p w:rsidR="00BC089E" w:rsidRDefault="00BC089E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Cluster Column Chart vào cuối cùng Trang 2</w:t>
            </w:r>
          </w:p>
          <w:p w:rsidR="00BC089E" w:rsidRDefault="00BC089E" w:rsidP="00BC089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và thêm mới các Category và số liệu lần lượt là: 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Toán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3739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Vật lý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4200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Hóa học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2543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Sinh học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2218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Ngữ văn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4301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Lịch sử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1200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Địa lý: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1108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Ngoại ngữ: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3679</w:t>
            </w:r>
          </w:p>
          <w:p w:rsidR="00BC089E" w:rsidRPr="00BC089E" w:rsidRDefault="00BC089E" w:rsidP="00BC089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Title: TỔNG SỐ THÍ SINH DỰ THI</w:t>
            </w:r>
          </w:p>
        </w:tc>
        <w:tc>
          <w:tcPr>
            <w:tcW w:w="670" w:type="dxa"/>
          </w:tcPr>
          <w:p w:rsidR="00BC089E" w:rsidRPr="002B7A39" w:rsidRDefault="00BC089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FB710C" w:rsidRPr="00BB0418" w:rsidTr="00937DFB">
        <w:tc>
          <w:tcPr>
            <w:tcW w:w="1270" w:type="dxa"/>
          </w:tcPr>
          <w:p w:rsidR="00FB710C" w:rsidRDefault="00FB710C" w:rsidP="00192C87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B0418">
              <w:rPr>
                <w:sz w:val="24"/>
                <w:szCs w:val="24"/>
                <w:lang w:val="en-US"/>
              </w:rPr>
              <w:t xml:space="preserve">hỏi </w:t>
            </w:r>
            <w:r w:rsidR="00192C87">
              <w:rPr>
                <w:sz w:val="24"/>
                <w:szCs w:val="24"/>
                <w:lang w:val="en-US"/>
              </w:rPr>
              <w:t>11</w:t>
            </w:r>
          </w:p>
        </w:tc>
        <w:tc>
          <w:tcPr>
            <w:tcW w:w="7654" w:type="dxa"/>
          </w:tcPr>
          <w:p w:rsidR="00FB710C" w:rsidRDefault="00D15860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Caption cho Table </w:t>
            </w:r>
          </w:p>
          <w:p w:rsidR="00D15860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Lable: Table</w:t>
            </w:r>
          </w:p>
          <w:p w:rsidR="00D15860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Above</w:t>
            </w:r>
          </w:p>
          <w:p w:rsidR="00D15860" w:rsidRPr="00BB0418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B041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Caption: - Chỉ tiêu tuyển sinh</w:t>
            </w:r>
          </w:p>
        </w:tc>
        <w:tc>
          <w:tcPr>
            <w:tcW w:w="670" w:type="dxa"/>
          </w:tcPr>
          <w:p w:rsidR="00FB710C" w:rsidRPr="00BB0418" w:rsidRDefault="00FB710C" w:rsidP="0010143B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</w:tbl>
    <w:p w:rsidR="0037396B" w:rsidRPr="0010143B" w:rsidRDefault="0037396B" w:rsidP="0010143B">
      <w:pPr>
        <w:spacing w:line="360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8"/>
      <w:footerReference w:type="first" r:id="rId9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28FD" w:rsidRDefault="001D28FD">
      <w:r>
        <w:separator/>
      </w:r>
    </w:p>
  </w:endnote>
  <w:endnote w:type="continuationSeparator" w:id="0">
    <w:p w:rsidR="001D28FD" w:rsidRDefault="001D28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8396C88-D7C7-4747-99B7-1177F61F7D4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1DC9561-68D4-478B-864F-091D57570776}"/>
    <w:embedBold r:id="rId3" w:fontKey="{F19EEFFF-CB32-483F-8F6A-482B1681E82F}"/>
    <w:embedItalic r:id="rId4" w:fontKey="{5AC0C694-A457-4577-A1EB-B59159D7A6C6}"/>
    <w:embedBoldItalic r:id="rId5" w:fontKey="{8D8772A1-C17E-4307-B385-1477B64BC4D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4A7A4FD-C1A4-4A0A-BFBB-53DABFCE28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0706088E-6459-4E03-9848-0452DECA05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E6527F68-E0A9-4714-BBF2-6B6736BA0A88}"/>
    <w:embedBold r:id="rId9" w:fontKey="{2E273B0A-5844-446B-AE87-51331A4162A4}"/>
    <w:embedItalic r:id="rId10" w:fontKey="{4CF81AF5-D746-4A6C-B1AE-9EA0D20BC676}"/>
    <w:embedBoldItalic r:id="rId11" w:fontKey="{0C61BE3C-F605-4C23-B7F5-3969AD49A86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BC467081-73B9-48DE-B0EE-E73BC5CA95B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8D242E05-749A-45A6-B3E4-6A8FCA5EE4AC}"/>
    <w:embedBoldItalic r:id="rId14" w:fontKey="{9D4B3233-9C4F-45D0-BEB5-9A3B16C9F67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3C03DB08-6997-423A-B99B-DFC466CE44D3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28FD" w:rsidRDefault="001D28FD">
      <w:r>
        <w:separator/>
      </w:r>
    </w:p>
  </w:footnote>
  <w:footnote w:type="continuationSeparator" w:id="0">
    <w:p w:rsidR="001D28FD" w:rsidRDefault="001D28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27F93"/>
    <w:multiLevelType w:val="hybridMultilevel"/>
    <w:tmpl w:val="F3049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4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307A8"/>
    <w:rsid w:val="00031A09"/>
    <w:rsid w:val="001013F5"/>
    <w:rsid w:val="0010143B"/>
    <w:rsid w:val="00104BD9"/>
    <w:rsid w:val="00110652"/>
    <w:rsid w:val="001159FE"/>
    <w:rsid w:val="001562B8"/>
    <w:rsid w:val="00156C5E"/>
    <w:rsid w:val="00192C87"/>
    <w:rsid w:val="001D28FD"/>
    <w:rsid w:val="001D3F54"/>
    <w:rsid w:val="002424CC"/>
    <w:rsid w:val="0024314A"/>
    <w:rsid w:val="002A3E33"/>
    <w:rsid w:val="002B0B74"/>
    <w:rsid w:val="002B56E2"/>
    <w:rsid w:val="002B5FFA"/>
    <w:rsid w:val="002B7A39"/>
    <w:rsid w:val="002D5D13"/>
    <w:rsid w:val="002E3311"/>
    <w:rsid w:val="00336CE9"/>
    <w:rsid w:val="00364B06"/>
    <w:rsid w:val="0037396B"/>
    <w:rsid w:val="00377F06"/>
    <w:rsid w:val="0038136A"/>
    <w:rsid w:val="00382BE4"/>
    <w:rsid w:val="00384894"/>
    <w:rsid w:val="003D42D2"/>
    <w:rsid w:val="00436C75"/>
    <w:rsid w:val="004456AA"/>
    <w:rsid w:val="004A304E"/>
    <w:rsid w:val="004B5AEF"/>
    <w:rsid w:val="004E5B78"/>
    <w:rsid w:val="00514F71"/>
    <w:rsid w:val="00523C16"/>
    <w:rsid w:val="005354D8"/>
    <w:rsid w:val="005B6A28"/>
    <w:rsid w:val="00666BE6"/>
    <w:rsid w:val="00683017"/>
    <w:rsid w:val="006B1D70"/>
    <w:rsid w:val="007A292E"/>
    <w:rsid w:val="007A614A"/>
    <w:rsid w:val="007C0ADA"/>
    <w:rsid w:val="007E5599"/>
    <w:rsid w:val="00836095"/>
    <w:rsid w:val="00845504"/>
    <w:rsid w:val="00876748"/>
    <w:rsid w:val="008B5329"/>
    <w:rsid w:val="009074BC"/>
    <w:rsid w:val="00923619"/>
    <w:rsid w:val="00937DFB"/>
    <w:rsid w:val="00943A95"/>
    <w:rsid w:val="009749B1"/>
    <w:rsid w:val="009A285D"/>
    <w:rsid w:val="009B3C50"/>
    <w:rsid w:val="009B75DC"/>
    <w:rsid w:val="00A15308"/>
    <w:rsid w:val="00A24FC0"/>
    <w:rsid w:val="00A279F8"/>
    <w:rsid w:val="00A42B96"/>
    <w:rsid w:val="00A451EB"/>
    <w:rsid w:val="00AA1CEA"/>
    <w:rsid w:val="00AB731F"/>
    <w:rsid w:val="00B13805"/>
    <w:rsid w:val="00BB0418"/>
    <w:rsid w:val="00BC089E"/>
    <w:rsid w:val="00BD5055"/>
    <w:rsid w:val="00BE1E91"/>
    <w:rsid w:val="00BE4042"/>
    <w:rsid w:val="00C110BC"/>
    <w:rsid w:val="00C1798F"/>
    <w:rsid w:val="00C823CB"/>
    <w:rsid w:val="00C93AD4"/>
    <w:rsid w:val="00CA0065"/>
    <w:rsid w:val="00D15860"/>
    <w:rsid w:val="00D21E26"/>
    <w:rsid w:val="00D63AAD"/>
    <w:rsid w:val="00D81520"/>
    <w:rsid w:val="00D850B8"/>
    <w:rsid w:val="00D853A8"/>
    <w:rsid w:val="00D91961"/>
    <w:rsid w:val="00D96CDC"/>
    <w:rsid w:val="00DB0CDF"/>
    <w:rsid w:val="00DB4A5E"/>
    <w:rsid w:val="00E364BA"/>
    <w:rsid w:val="00E5629B"/>
    <w:rsid w:val="00E769E0"/>
    <w:rsid w:val="00ED169A"/>
    <w:rsid w:val="00ED5689"/>
    <w:rsid w:val="00EE20AD"/>
    <w:rsid w:val="00F1719C"/>
    <w:rsid w:val="00F53B90"/>
    <w:rsid w:val="00FB710C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22F186C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mailto:phongdaotao@ntu.edu.v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57</TotalTime>
  <Pages>2</Pages>
  <Words>306</Words>
  <Characters>1749</Characters>
  <Application>Microsoft Office Word</Application>
  <DocSecurity>0</DocSecurity>
  <PresentationFormat/>
  <Lines>14</Lines>
  <Paragraphs>4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2051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Administrator</cp:lastModifiedBy>
  <cp:revision>10</cp:revision>
  <cp:lastPrinted>2019-02-28T07:21:00Z</cp:lastPrinted>
  <dcterms:created xsi:type="dcterms:W3CDTF">2019-04-02T17:22:00Z</dcterms:created>
  <dcterms:modified xsi:type="dcterms:W3CDTF">2020-10-05T13:38:00Z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