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AD" w:rsidRPr="0010143B" w:rsidRDefault="00F17871" w:rsidP="008F4082">
      <w:pPr>
        <w:pStyle w:val="Header"/>
        <w:spacing w:line="348" w:lineRule="auto"/>
        <w:jc w:val="center"/>
        <w:rPr>
          <w:b/>
          <w:i/>
          <w:lang w:val="en-US"/>
        </w:rPr>
      </w:pPr>
      <w:r>
        <w:rPr>
          <w:rFonts w:asciiTheme="minorHAnsi" w:hAnsiTheme="minorHAnsi"/>
          <w:b/>
          <w:i/>
          <w:sz w:val="24"/>
          <w:szCs w:val="24"/>
          <w:lang w:val="en-US"/>
        </w:rPr>
        <w:t>BÀI TẬP MẪU ĐỀ 01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937DFB" w:rsidRPr="00C1798F" w:rsidTr="00937DFB">
        <w:tc>
          <w:tcPr>
            <w:tcW w:w="1270" w:type="dxa"/>
          </w:tcPr>
          <w:p w:rsidR="00937DFB" w:rsidRPr="0010143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="00AD3071">
              <w:rPr>
                <w:sz w:val="24"/>
                <w:szCs w:val="24"/>
                <w:lang w:val="en-US"/>
              </w:rPr>
              <w:t>Demau_</w:t>
            </w:r>
            <w:r w:rsidRPr="00C1798F">
              <w:rPr>
                <w:sz w:val="24"/>
                <w:szCs w:val="24"/>
                <w:lang w:val="en-US"/>
              </w:rPr>
              <w:t>De01_</w:t>
            </w:r>
            <w:r w:rsidR="00AD3071">
              <w:rPr>
                <w:sz w:val="24"/>
                <w:szCs w:val="24"/>
                <w:lang w:val="en-US"/>
              </w:rPr>
              <w:t>d</w:t>
            </w:r>
            <w:r w:rsidRPr="00C1798F">
              <w:rPr>
                <w:sz w:val="24"/>
                <w:szCs w:val="24"/>
                <w:lang w:val="en-US"/>
              </w:rPr>
              <w:t>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HovatenSV_MSSV_NhomHP.docx</w:t>
            </w:r>
          </w:p>
        </w:tc>
        <w:tc>
          <w:tcPr>
            <w:tcW w:w="670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D3071" w:rsidRPr="00C1798F" w:rsidTr="008D22EF">
        <w:tc>
          <w:tcPr>
            <w:tcW w:w="1270" w:type="dxa"/>
          </w:tcPr>
          <w:p w:rsidR="00AD3071" w:rsidRDefault="00AD3071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</w:tcPr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khổ giấy A4</w:t>
            </w:r>
          </w:p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Căn lề văn bản theo kích thước: Top: 2cm Bottom: 2cm  Left: 3cm Right: 2cm </w:t>
            </w:r>
          </w:p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Định dạng </w:t>
            </w:r>
            <w:r w:rsidR="00C450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font chữ Times New Romance, 13pt cho toàn văn bản</w:t>
            </w:r>
          </w:p>
          <w:p w:rsidR="00AD3071" w:rsidRPr="00C1798F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Giãn dòng 1,5 lines cho toàn văn bản</w:t>
            </w:r>
          </w:p>
        </w:tc>
        <w:tc>
          <w:tcPr>
            <w:tcW w:w="670" w:type="dxa"/>
          </w:tcPr>
          <w:p w:rsidR="00AD3071" w:rsidRPr="00937DFB" w:rsidRDefault="00AD3071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4505A" w:rsidRPr="002B7A39" w:rsidTr="008D22EF">
        <w:tc>
          <w:tcPr>
            <w:tcW w:w="1270" w:type="dxa"/>
          </w:tcPr>
          <w:p w:rsidR="00C4505A" w:rsidRDefault="00C4505A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</w:tcPr>
          <w:p w:rsidR="00C4505A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Header: Banded</w:t>
            </w:r>
          </w:p>
          <w:p w:rsidR="00C4505A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Họ và tên SV_MSSV</w:t>
            </w:r>
          </w:p>
        </w:tc>
        <w:tc>
          <w:tcPr>
            <w:tcW w:w="670" w:type="dxa"/>
          </w:tcPr>
          <w:p w:rsidR="00C4505A" w:rsidRPr="002B7A39" w:rsidRDefault="00C4505A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8F4082">
            <w:pPr>
              <w:spacing w:line="348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4435C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</w:tcPr>
          <w:p w:rsidR="00C1798F" w:rsidRDefault="004435C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number cho dòng “Hướng dẫn sử dụng…” và “Chèn ký tự…”</w:t>
            </w:r>
          </w:p>
          <w:p w:rsidR="001B3747" w:rsidRPr="00C1798F" w:rsidRDefault="001B3747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number position: 0 cm và Text indent: 0.5 cm</w:t>
            </w:r>
          </w:p>
        </w:tc>
        <w:tc>
          <w:tcPr>
            <w:tcW w:w="670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2731F" w:rsidRPr="00C1798F" w:rsidTr="008D22EF">
        <w:tc>
          <w:tcPr>
            <w:tcW w:w="1270" w:type="dxa"/>
          </w:tcPr>
          <w:p w:rsidR="00A2731F" w:rsidRDefault="00A2731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5</w:t>
            </w:r>
          </w:p>
        </w:tc>
        <w:tc>
          <w:tcPr>
            <w:tcW w:w="7654" w:type="dxa"/>
          </w:tcPr>
          <w:p w:rsidR="00A2731F" w:rsidRDefault="00A2731F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Chia 2 cột cho cột cho đoạn văn bản từ dòng “</w:t>
            </w:r>
            <w:r w:rsidRPr="00A2731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Ctrl+E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đến dòng “Ctrl+U”, với thuộc tính:</w:t>
            </w:r>
          </w:p>
          <w:p w:rsidR="00DC597C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Equal column width: True/Yes</w:t>
            </w:r>
          </w:p>
          <w:p w:rsidR="00DC597C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0.5 cm</w:t>
            </w:r>
          </w:p>
          <w:p w:rsidR="00A2731F" w:rsidRPr="00DC597C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NO line between</w:t>
            </w:r>
          </w:p>
        </w:tc>
        <w:tc>
          <w:tcPr>
            <w:tcW w:w="670" w:type="dxa"/>
          </w:tcPr>
          <w:p w:rsidR="00A2731F" w:rsidRPr="00937DFB" w:rsidRDefault="00A2731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C597C" w:rsidRPr="00C1798F" w:rsidTr="008D22EF">
        <w:tc>
          <w:tcPr>
            <w:tcW w:w="1270" w:type="dxa"/>
          </w:tcPr>
          <w:p w:rsidR="00DC597C" w:rsidRDefault="00DC597C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6</w:t>
            </w:r>
          </w:p>
        </w:tc>
        <w:tc>
          <w:tcPr>
            <w:tcW w:w="7654" w:type="dxa"/>
          </w:tcPr>
          <w:p w:rsidR="00DC597C" w:rsidRDefault="00DC597C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Tạo macro có tên </w:t>
            </w:r>
            <w:r w:rsidR="00D90A9B" w:rsidRPr="0007755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Indam </w:t>
            </w:r>
            <w:r w:rsidR="00D90A9B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và lưu trữ trong file hiện tại</w:t>
            </w:r>
          </w:p>
          <w:p w:rsidR="00DC597C" w:rsidRDefault="00077550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Gán shortcut: Ctrl+8</w:t>
            </w:r>
          </w:p>
          <w:p w:rsidR="00077550" w:rsidRDefault="00077550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Gán giá trị của macro là: </w:t>
            </w:r>
            <w:r w:rsidRPr="00077550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Bold</w:t>
            </w:r>
          </w:p>
          <w:p w:rsidR="00077550" w:rsidRDefault="00077550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Thực hiện macro Indam cho các từ: “Ctrl + …” của các dòng từ “Ctrl + E” đến “Ctrl+U”</w:t>
            </w:r>
          </w:p>
          <w:p w:rsidR="005C2809" w:rsidRDefault="005C28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Thực hiện macro Indam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cho các dòng: “1. Hướng dẫn..” và “2. Chèn ký tự đặc biệt”</w:t>
            </w:r>
          </w:p>
        </w:tc>
        <w:tc>
          <w:tcPr>
            <w:tcW w:w="670" w:type="dxa"/>
          </w:tcPr>
          <w:p w:rsidR="00DC597C" w:rsidRPr="00937DFB" w:rsidRDefault="00DC597C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1798F" w:rsidRPr="00C1798F" w:rsidTr="00937DFB">
        <w:tc>
          <w:tcPr>
            <w:tcW w:w="1270" w:type="dxa"/>
          </w:tcPr>
          <w:p w:rsidR="00C1798F" w:rsidRDefault="00C1798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774A92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C1798F" w:rsidRDefault="00C1798F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Sử dụng tính năng </w:t>
            </w:r>
            <w:r w:rsidRPr="00B3560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hyperlink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để chèn liên kết cho từ “</w:t>
            </w:r>
            <w:r w:rsidR="00774A92" w:rsidRPr="00774A92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Microsoft Word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trong </w:t>
            </w:r>
            <w:r w:rsidR="00774A9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đoạn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 Với đường link sau:</w:t>
            </w:r>
          </w:p>
          <w:p w:rsidR="004E5B78" w:rsidRPr="004E5B78" w:rsidRDefault="009073A3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</w:pPr>
            <w:hyperlink r:id="rId7" w:history="1">
              <w:r w:rsidRPr="000925FA">
                <w:rPr>
                  <w:rStyle w:val="Hyperlink"/>
                </w:rPr>
                <w:t>https://vi.wikipedia.org/wiki/Microsoft_Word</w:t>
              </w:r>
            </w:hyperlink>
          </w:p>
        </w:tc>
        <w:tc>
          <w:tcPr>
            <w:tcW w:w="670" w:type="dxa"/>
          </w:tcPr>
          <w:p w:rsidR="00C1798F" w:rsidRPr="00937DFB" w:rsidRDefault="00C1798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E5B78" w:rsidRPr="00C1798F" w:rsidTr="00937DFB">
        <w:tc>
          <w:tcPr>
            <w:tcW w:w="1270" w:type="dxa"/>
          </w:tcPr>
          <w:p w:rsidR="004E5B78" w:rsidRDefault="004E5B78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C57EA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4E5B78" w:rsidRDefault="00C57EA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shape có tên 8-points Star vào đoạn văn bản chia 2 cột với</w:t>
            </w:r>
          </w:p>
          <w:p w:rsidR="00C57EA3" w:rsidRDefault="00C57EA3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Kích thước: </w:t>
            </w:r>
            <w:r w:rsidR="009073A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Width: 5cm Height: </w:t>
            </w:r>
            <w:r w:rsidR="006E2FB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3.</w:t>
            </w:r>
            <w:r w:rsidR="009073A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5cm</w:t>
            </w:r>
          </w:p>
          <w:p w:rsidR="009073A3" w:rsidRDefault="009073A3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Shape outline: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Color: Orange, Accent 1, Darker 25%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Dash: -----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Width: 1pt</w:t>
            </w:r>
          </w:p>
          <w:p w:rsidR="00A40675" w:rsidRDefault="00A40675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Text: 8</w:t>
            </w:r>
          </w:p>
          <w:p w:rsidR="00A40675" w:rsidRPr="00A40675" w:rsidRDefault="00A40675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Shape fill: No fill </w:t>
            </w:r>
          </w:p>
        </w:tc>
        <w:tc>
          <w:tcPr>
            <w:tcW w:w="670" w:type="dxa"/>
          </w:tcPr>
          <w:p w:rsidR="004E5B78" w:rsidRPr="00937DFB" w:rsidRDefault="004E5B78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0203F7" w:rsidRPr="00BE4042" w:rsidTr="008D22EF">
        <w:tc>
          <w:tcPr>
            <w:tcW w:w="1270" w:type="dxa"/>
          </w:tcPr>
          <w:p w:rsidR="000203F7" w:rsidRDefault="000203F7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 xml:space="preserve">Câu hỏi </w:t>
            </w:r>
            <w:r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7654" w:type="dxa"/>
          </w:tcPr>
          <w:p w:rsidR="000203F7" w:rsidRPr="00151E82" w:rsidRDefault="000203F7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Bullets cho 3 dòng cuối cùng của văn bản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151E8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Giá trị bullets: </w:t>
            </w:r>
            <w:r w:rsidRPr="00151E8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bidi="he-IL"/>
              </w:rPr>
              <w:sym w:font="Wingdings" w:char="F07B"/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Number position: 0 cm 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indent: 0.5 cm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Follow number with: Tab character</w:t>
            </w:r>
          </w:p>
        </w:tc>
        <w:tc>
          <w:tcPr>
            <w:tcW w:w="670" w:type="dxa"/>
          </w:tcPr>
          <w:p w:rsidR="000203F7" w:rsidRPr="00BE4042" w:rsidRDefault="000203F7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C1798F" w:rsidTr="00937DFB">
        <w:tc>
          <w:tcPr>
            <w:tcW w:w="1270" w:type="dxa"/>
          </w:tcPr>
          <w:p w:rsidR="00156C5E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151E82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7654" w:type="dxa"/>
          </w:tcPr>
          <w:p w:rsidR="00156C5E" w:rsidRDefault="00156C5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hình ảnh </w:t>
            </w:r>
            <w:r w:rsidR="000203F7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từ cửa sổ Symbol của thao tác ở câu hỏi 9</w:t>
            </w:r>
          </w:p>
          <w:p w:rsidR="00156C5E" w:rsidRPr="007F3D06" w:rsidRDefault="00156C5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tỷ lệ (Scale) chiều cao (Heigh) và chiều rộng (Width):</w:t>
            </w: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 40% và 40%</w:t>
            </w:r>
          </w:p>
          <w:p w:rsidR="007F3D06" w:rsidRPr="007F3D06" w:rsidRDefault="007F3D0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Dịch chuyển hình ảnh sang bên phải của 3 đoạn cuối</w:t>
            </w:r>
          </w:p>
          <w:p w:rsidR="00156C5E" w:rsidRDefault="00156C5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Picture Effect với thuộc tính Bevel là Circle</w:t>
            </w:r>
          </w:p>
          <w:p w:rsidR="007F3D06" w:rsidRPr="007F3D06" w:rsidRDefault="005740E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Picture Style: Drop Shadow Rectangle</w:t>
            </w:r>
          </w:p>
          <w:p w:rsidR="000203F7" w:rsidRPr="007F3D06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Wrap text: Square</w:t>
            </w:r>
          </w:p>
        </w:tc>
        <w:tc>
          <w:tcPr>
            <w:tcW w:w="670" w:type="dxa"/>
          </w:tcPr>
          <w:p w:rsidR="00156C5E" w:rsidRPr="00937DFB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BE4042" w:rsidTr="00937DFB">
        <w:tc>
          <w:tcPr>
            <w:tcW w:w="1270" w:type="dxa"/>
          </w:tcPr>
          <w:p w:rsidR="00156C5E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E4042">
              <w:rPr>
                <w:sz w:val="24"/>
                <w:szCs w:val="24"/>
                <w:lang w:val="en-US"/>
              </w:rPr>
              <w:t xml:space="preserve">hỏi 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156C5E" w:rsidRDefault="00156C5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Chèn Caption cho hình ảnh </w:t>
            </w:r>
            <w:r w:rsidR="005740EE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câu 9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 với </w:t>
            </w:r>
            <w:r w:rsidR="00BE4042"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Label là Figure</w:t>
            </w:r>
          </w:p>
          <w:p w:rsid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Caption là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 xml:space="preserve">– </w:t>
            </w:r>
            <w:r w:rsidR="00323E2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Chèn bullets với giá trị symbol</w:t>
            </w:r>
          </w:p>
          <w:p w:rsidR="00BE4042" w:rsidRP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Vị trí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bên dưới khung hình</w:t>
            </w:r>
          </w:p>
        </w:tc>
        <w:tc>
          <w:tcPr>
            <w:tcW w:w="670" w:type="dxa"/>
          </w:tcPr>
          <w:p w:rsidR="00156C5E" w:rsidRPr="00BE4042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9</w:t>
            </w:r>
          </w:p>
        </w:tc>
        <w:tc>
          <w:tcPr>
            <w:tcW w:w="7654" w:type="dxa"/>
          </w:tcPr>
          <w:p w:rsid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Footnote cho từ </w:t>
            </w:r>
            <w:r w:rsidR="00D159D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Hy Lạp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ở vị trí paragraph 2 với nội dung như sau: </w:t>
            </w:r>
            <w:r w:rsidR="00D159D5" w:rsidRPr="00D159D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là hệ thống 24 ký tự được dùng để viết tiếng Hy Lạp từ cuối thế kỷ thứ IX trước Công nguyên hoặc đầu thế kỷ thứ VIII trước Công nguyên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</w:t>
            </w:r>
          </w:p>
          <w:p w:rsidR="00D159D5" w:rsidRPr="00BE4042" w:rsidRDefault="00D159D5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Hiệu chỉnh Footnote thành định dạng: </w:t>
            </w:r>
            <m:oMath>
              <m:r>
                <w:rPr>
                  <w:rFonts w:ascii="Cambria Math" w:eastAsia="Times New Roman" w:hAnsi="Cambria Math" w:cs="Times New Roman"/>
                  <w:sz w:val="24"/>
                  <w:szCs w:val="24"/>
                  <w:lang w:bidi="he-IL"/>
                </w:rPr>
                <m:t>*+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  <w:lang w:bidi="he-IL"/>
                </w:rPr>
                <m:t>≠δ</m:t>
              </m:r>
            </m:oMath>
          </w:p>
        </w:tc>
        <w:tc>
          <w:tcPr>
            <w:tcW w:w="670" w:type="dxa"/>
          </w:tcPr>
          <w:p w:rsidR="00BE4042" w:rsidRP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10</w:t>
            </w:r>
          </w:p>
        </w:tc>
        <w:tc>
          <w:tcPr>
            <w:tcW w:w="7654" w:type="dxa"/>
          </w:tcPr>
          <w:p w:rsidR="00BE4042" w:rsidRPr="003F000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SmartArt ở vị trí cuối trang 1 với định dạng</w:t>
            </w:r>
            <w:r w:rsidR="00031A0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 w:rsidR="00220E7E"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Process</w:t>
            </w:r>
            <w:r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: </w:t>
            </w:r>
            <w:r w:rsidR="00220E7E"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Basic Chevron Process</w:t>
            </w:r>
          </w:p>
          <w:p w:rsidR="00031A09" w:rsidRDefault="00031A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các từ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Text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của SmartArt bằng </w:t>
            </w:r>
            <w:r w:rsidR="00F1787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cách cắt (cut) các cụm từ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Windows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MacOS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Linux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Others</w:t>
            </w:r>
          </w:p>
          <w:p w:rsidR="00031A09" w:rsidRPr="00F17871" w:rsidRDefault="00031A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đổi màu sắc: </w:t>
            </w:r>
            <w:r w:rsidRPr="0021532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Colorful Range – Accent color </w:t>
            </w:r>
            <w:r w:rsidR="00F17871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>4</w:t>
            </w:r>
            <w:r w:rsidRPr="0021532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 to </w:t>
            </w:r>
            <w:r w:rsidR="00F17871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>5</w:t>
            </w:r>
          </w:p>
          <w:p w:rsidR="00F17871" w:rsidRPr="00031A09" w:rsidRDefault="00F178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 Height: 3cm Width: 15cm</w:t>
            </w:r>
          </w:p>
        </w:tc>
        <w:tc>
          <w:tcPr>
            <w:tcW w:w="670" w:type="dxa"/>
          </w:tcPr>
          <w:p w:rsidR="00BE4042" w:rsidRP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549E6" w:rsidRPr="00BE4042" w:rsidTr="008D22EF">
        <w:tc>
          <w:tcPr>
            <w:tcW w:w="1270" w:type="dxa"/>
          </w:tcPr>
          <w:p w:rsidR="00B549E6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11</w:t>
            </w:r>
          </w:p>
        </w:tc>
        <w:tc>
          <w:tcPr>
            <w:tcW w:w="7654" w:type="dxa"/>
          </w:tcPr>
          <w:p w:rsidR="00B549E6" w:rsidRPr="00D207E1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Word Art cho dòng: “</w:t>
            </w:r>
            <w:r w:rsidRPr="00D207E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 bước cơ bản để chèn ký tự đặc biệt trong word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B549E6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CC6E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lastRenderedPageBreak/>
              <w:t>Style: Fill – White, Outline - Accent 1, Shadow</w:t>
            </w:r>
          </w:p>
          <w:p w:rsidR="00B549E6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Transform: Circle</w:t>
            </w:r>
          </w:p>
          <w:p w:rsidR="00B549E6" w:rsidRPr="00B549E6" w:rsidRDefault="002D3A74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Size: Width: 8cm; </w:t>
            </w:r>
            <w:r w:rsidR="00B549E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Height: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5cm</w:t>
            </w:r>
          </w:p>
        </w:tc>
        <w:tc>
          <w:tcPr>
            <w:tcW w:w="670" w:type="dxa"/>
          </w:tcPr>
          <w:p w:rsidR="00B549E6" w:rsidRPr="00BE4042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549E6" w:rsidRPr="00BE4042" w:rsidTr="008D22EF">
        <w:tc>
          <w:tcPr>
            <w:tcW w:w="1270" w:type="dxa"/>
          </w:tcPr>
          <w:p w:rsidR="00B549E6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7654" w:type="dxa"/>
          </w:tcPr>
          <w:p w:rsidR="00B549E6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Convert văn bản thành Table cho paragraph “</w:t>
            </w:r>
            <w:r w:rsidR="003A5878" w:rsidRPr="003A5878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Phiên bản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”…”</w:t>
            </w:r>
            <w:r w:rsidR="003A5878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Windows7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3 cột, 5 hàng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Autofit to contents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Separate: ,</w:t>
            </w:r>
          </w:p>
          <w:p w:rsidR="00B549E6" w:rsidRPr="005E0E75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Table Style: Grid Table 4, Accent 6</w:t>
            </w:r>
          </w:p>
          <w:p w:rsidR="00B549E6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Line Spacing: 1,5 lines</w:t>
            </w:r>
          </w:p>
        </w:tc>
        <w:tc>
          <w:tcPr>
            <w:tcW w:w="670" w:type="dxa"/>
          </w:tcPr>
          <w:p w:rsidR="00B549E6" w:rsidRPr="00BE4042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63F72" w:rsidRPr="00BB0418" w:rsidTr="008D22EF">
        <w:tc>
          <w:tcPr>
            <w:tcW w:w="1270" w:type="dxa"/>
          </w:tcPr>
          <w:p w:rsidR="00963F72" w:rsidRDefault="00963F7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13</w:t>
            </w:r>
          </w:p>
        </w:tc>
        <w:tc>
          <w:tcPr>
            <w:tcW w:w="7654" w:type="dxa"/>
          </w:tcPr>
          <w:p w:rsidR="00963F72" w:rsidRDefault="00963F7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Caption cho Table </w:t>
            </w:r>
          </w:p>
          <w:p w:rsidR="00963F72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Lable: Table</w:t>
            </w:r>
          </w:p>
          <w:p w:rsidR="00963F72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Above</w:t>
            </w:r>
          </w:p>
          <w:p w:rsidR="00963F72" w:rsidRPr="00BB0418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B041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Caption: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Năm phát hành MS Office</w:t>
            </w:r>
          </w:p>
        </w:tc>
        <w:tc>
          <w:tcPr>
            <w:tcW w:w="670" w:type="dxa"/>
          </w:tcPr>
          <w:p w:rsidR="00963F72" w:rsidRPr="00BB0418" w:rsidRDefault="00963F72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5E0E75" w:rsidRPr="00BB0418" w:rsidTr="008D22EF">
        <w:tc>
          <w:tcPr>
            <w:tcW w:w="1270" w:type="dxa"/>
          </w:tcPr>
          <w:p w:rsidR="005E0E75" w:rsidRDefault="005E0E75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>
              <w:rPr>
                <w:sz w:val="24"/>
                <w:szCs w:val="24"/>
                <w:lang w:val="en-US"/>
              </w:rPr>
              <w:t>1</w:t>
            </w:r>
            <w:r w:rsidR="00963F7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</w:tcPr>
          <w:p w:rsidR="005E0E75" w:rsidRDefault="005E0E75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963F7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Cross reference cho Table 1</w:t>
            </w:r>
          </w:p>
          <w:p w:rsidR="005E0E75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Refer</w:t>
            </w:r>
            <w:r w:rsidR="0014773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nce Type</w:t>
            </w:r>
            <w:r w:rsidR="005E0E7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Table</w:t>
            </w:r>
          </w:p>
          <w:p w:rsidR="005E0E75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reference to</w:t>
            </w:r>
            <w:r w:rsidR="005E0E7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Entire caption</w:t>
            </w:r>
          </w:p>
          <w:p w:rsidR="00147732" w:rsidRDefault="0014773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Cross reference cho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Figure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1</w:t>
            </w:r>
          </w:p>
          <w:p w:rsidR="00147732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Reference Type: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Figure</w:t>
            </w:r>
          </w:p>
          <w:p w:rsidR="00147732" w:rsidRPr="00147732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Insert reference to: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Only number and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label</w:t>
            </w:r>
          </w:p>
        </w:tc>
        <w:tc>
          <w:tcPr>
            <w:tcW w:w="670" w:type="dxa"/>
          </w:tcPr>
          <w:p w:rsidR="005E0E75" w:rsidRPr="00BB0418" w:rsidRDefault="005E0E75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C089E" w:rsidRPr="002B7A39" w:rsidTr="00937DFB">
        <w:tc>
          <w:tcPr>
            <w:tcW w:w="1270" w:type="dxa"/>
          </w:tcPr>
          <w:p w:rsidR="00BC089E" w:rsidRDefault="00BC089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623582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Pie</w:t>
            </w:r>
            <w:r w:rsidR="0062358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Chart vào cuối cùng Trang 1</w:t>
            </w:r>
          </w:p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và thêm mới các Category và số liệu lần lượt là: 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Windows: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50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Linux: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30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MacOS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10</w:t>
            </w:r>
          </w:p>
          <w:p w:rsidR="00BC089E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Chrome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10</w:t>
            </w:r>
          </w:p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Title: </w:t>
            </w:r>
            <w:r w:rsidR="002D3A7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HỆ ĐIỀU HÀNH</w:t>
            </w:r>
          </w:p>
          <w:p w:rsidR="00D16E41" w:rsidRDefault="0011034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Chart Style: Style 9</w:t>
            </w:r>
          </w:p>
          <w:p w:rsidR="00110343" w:rsidRDefault="0011034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Size: Height: 5cm Width: </w:t>
            </w:r>
            <w:r w:rsidR="002D3A7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2D3A74" w:rsidRDefault="002D3A74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Wraptex: In front of text</w:t>
            </w:r>
          </w:p>
          <w:p w:rsidR="002D3A74" w:rsidRPr="00BC089E" w:rsidRDefault="002D3A74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Dịch chuyển sang bên phải Table 1</w:t>
            </w:r>
          </w:p>
        </w:tc>
        <w:tc>
          <w:tcPr>
            <w:tcW w:w="670" w:type="dxa"/>
          </w:tcPr>
          <w:p w:rsidR="00BC089E" w:rsidRPr="002B7A39" w:rsidRDefault="00BC089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</w:tbl>
    <w:p w:rsidR="0037396B" w:rsidRPr="0010143B" w:rsidRDefault="0037396B" w:rsidP="008F4082">
      <w:pPr>
        <w:spacing w:line="348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8"/>
      <w:footerReference w:type="first" r:id="rId9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457D" w:rsidRDefault="0038457D">
      <w:r>
        <w:separator/>
      </w:r>
    </w:p>
  </w:endnote>
  <w:endnote w:type="continuationSeparator" w:id="0">
    <w:p w:rsidR="0038457D" w:rsidRDefault="003845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4C75E1C-B8EC-4EF2-AD69-DE8589BC289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F738662A-C859-4960-9406-7D819CF1034C}"/>
    <w:embedBold r:id="rId3" w:fontKey="{3738C7BC-51AC-4C27-BA93-2D015F8F63E2}"/>
    <w:embedItalic r:id="rId4" w:fontKey="{47B6B660-4840-4901-BE25-8EEAD1030C68}"/>
    <w:embedBoldItalic r:id="rId5" w:fontKey="{FE92CBFD-0DCC-43FD-A119-C4F55F31CC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7033F4D-BE42-429F-9998-CA83A3A3E1C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04C652F7-DC8E-4091-987E-E0568E6530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10E5C1C9-1D2B-4636-8958-ED0C30DB15B0}"/>
    <w:embedBold r:id="rId9" w:fontKey="{C855D64F-BAEF-45A3-84BC-DAFC80B82BE2}"/>
    <w:embedItalic r:id="rId10" w:fontKey="{6EA62FD5-0232-407E-8B0F-2F7D2C314EDC}"/>
    <w:embedBoldItalic r:id="rId11" w:fontKey="{7192FD22-DE15-4428-9762-E5FC55E03A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48D20753-9615-4815-B217-4AFC0984E1C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3" w:fontKey="{07FB3862-1633-4B6C-B19C-AC52FA1CE8B3}"/>
    <w:embedBoldItalic r:id="rId14" w:fontKey="{A5EFAB49-19CE-4A81-B9A2-F3FAFBC614F4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5" w:fontKey="{F28049DD-57E5-4D93-8351-6E186E2F417B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6" w:fontKey="{B5BFB96D-1B5B-4777-9A52-B5FEA347D72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457D" w:rsidRDefault="0038457D">
      <w:r>
        <w:separator/>
      </w:r>
    </w:p>
  </w:footnote>
  <w:footnote w:type="continuationSeparator" w:id="0">
    <w:p w:rsidR="0038457D" w:rsidRDefault="003845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27F93"/>
    <w:multiLevelType w:val="hybridMultilevel"/>
    <w:tmpl w:val="51324E96"/>
    <w:lvl w:ilvl="0" w:tplc="62140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4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203F7"/>
    <w:rsid w:val="000307A8"/>
    <w:rsid w:val="00031A09"/>
    <w:rsid w:val="00077550"/>
    <w:rsid w:val="001013F5"/>
    <w:rsid w:val="0010143B"/>
    <w:rsid w:val="00104BD9"/>
    <w:rsid w:val="00110343"/>
    <w:rsid w:val="00110652"/>
    <w:rsid w:val="001159FE"/>
    <w:rsid w:val="00147732"/>
    <w:rsid w:val="00151E82"/>
    <w:rsid w:val="001562B8"/>
    <w:rsid w:val="00156C5E"/>
    <w:rsid w:val="001B3747"/>
    <w:rsid w:val="001D3F54"/>
    <w:rsid w:val="00215327"/>
    <w:rsid w:val="00220E7E"/>
    <w:rsid w:val="002424CC"/>
    <w:rsid w:val="0024314A"/>
    <w:rsid w:val="002A3E33"/>
    <w:rsid w:val="002B0B74"/>
    <w:rsid w:val="002B56E2"/>
    <w:rsid w:val="002B5FFA"/>
    <w:rsid w:val="002B7A39"/>
    <w:rsid w:val="002D3A74"/>
    <w:rsid w:val="002D5D13"/>
    <w:rsid w:val="002E3311"/>
    <w:rsid w:val="00323E2C"/>
    <w:rsid w:val="00336CE9"/>
    <w:rsid w:val="003508B6"/>
    <w:rsid w:val="00364B06"/>
    <w:rsid w:val="0037396B"/>
    <w:rsid w:val="00377F06"/>
    <w:rsid w:val="0038136A"/>
    <w:rsid w:val="00382BE4"/>
    <w:rsid w:val="0038457D"/>
    <w:rsid w:val="00384894"/>
    <w:rsid w:val="003A5878"/>
    <w:rsid w:val="003D42D2"/>
    <w:rsid w:val="003F0002"/>
    <w:rsid w:val="00436C75"/>
    <w:rsid w:val="00440A03"/>
    <w:rsid w:val="004435C1"/>
    <w:rsid w:val="004456AA"/>
    <w:rsid w:val="004A304E"/>
    <w:rsid w:val="004B5AEF"/>
    <w:rsid w:val="004E5B78"/>
    <w:rsid w:val="00514F71"/>
    <w:rsid w:val="00523C16"/>
    <w:rsid w:val="005354D8"/>
    <w:rsid w:val="005740EE"/>
    <w:rsid w:val="005B6A28"/>
    <w:rsid w:val="005C2809"/>
    <w:rsid w:val="005E0E75"/>
    <w:rsid w:val="00623582"/>
    <w:rsid w:val="00666BE6"/>
    <w:rsid w:val="00683017"/>
    <w:rsid w:val="006A2AAA"/>
    <w:rsid w:val="006E2FB4"/>
    <w:rsid w:val="00774A92"/>
    <w:rsid w:val="007A292E"/>
    <w:rsid w:val="007A614A"/>
    <w:rsid w:val="007C0ADA"/>
    <w:rsid w:val="007E5599"/>
    <w:rsid w:val="007F3D06"/>
    <w:rsid w:val="00836095"/>
    <w:rsid w:val="00845504"/>
    <w:rsid w:val="00851B09"/>
    <w:rsid w:val="00876748"/>
    <w:rsid w:val="008B5329"/>
    <w:rsid w:val="008F4082"/>
    <w:rsid w:val="009073A3"/>
    <w:rsid w:val="009074BC"/>
    <w:rsid w:val="00923619"/>
    <w:rsid w:val="00937DFB"/>
    <w:rsid w:val="00943A95"/>
    <w:rsid w:val="00963F72"/>
    <w:rsid w:val="009749B1"/>
    <w:rsid w:val="009A285D"/>
    <w:rsid w:val="009B3C50"/>
    <w:rsid w:val="009B75DC"/>
    <w:rsid w:val="00A15308"/>
    <w:rsid w:val="00A24FC0"/>
    <w:rsid w:val="00A2731F"/>
    <w:rsid w:val="00A279F8"/>
    <w:rsid w:val="00A40675"/>
    <w:rsid w:val="00A42B96"/>
    <w:rsid w:val="00A451EB"/>
    <w:rsid w:val="00A9744D"/>
    <w:rsid w:val="00AA1CEA"/>
    <w:rsid w:val="00AB731F"/>
    <w:rsid w:val="00AD3071"/>
    <w:rsid w:val="00B13805"/>
    <w:rsid w:val="00B3560B"/>
    <w:rsid w:val="00B549E6"/>
    <w:rsid w:val="00B62EB4"/>
    <w:rsid w:val="00BB0418"/>
    <w:rsid w:val="00BC089E"/>
    <w:rsid w:val="00BD5055"/>
    <w:rsid w:val="00BE1E91"/>
    <w:rsid w:val="00BE4042"/>
    <w:rsid w:val="00C110BC"/>
    <w:rsid w:val="00C1798F"/>
    <w:rsid w:val="00C4505A"/>
    <w:rsid w:val="00C54018"/>
    <w:rsid w:val="00C57EA3"/>
    <w:rsid w:val="00C823CB"/>
    <w:rsid w:val="00C93AD4"/>
    <w:rsid w:val="00CA0065"/>
    <w:rsid w:val="00CC6ED3"/>
    <w:rsid w:val="00D15860"/>
    <w:rsid w:val="00D159D5"/>
    <w:rsid w:val="00D16E41"/>
    <w:rsid w:val="00D207E1"/>
    <w:rsid w:val="00D63AAD"/>
    <w:rsid w:val="00D81520"/>
    <w:rsid w:val="00D850B8"/>
    <w:rsid w:val="00D853A8"/>
    <w:rsid w:val="00D90A9B"/>
    <w:rsid w:val="00D91961"/>
    <w:rsid w:val="00D96CDC"/>
    <w:rsid w:val="00DB0CDF"/>
    <w:rsid w:val="00DB4A5E"/>
    <w:rsid w:val="00DC597C"/>
    <w:rsid w:val="00E364BA"/>
    <w:rsid w:val="00E5466E"/>
    <w:rsid w:val="00E5629B"/>
    <w:rsid w:val="00E769E0"/>
    <w:rsid w:val="00ED169A"/>
    <w:rsid w:val="00ED5689"/>
    <w:rsid w:val="00EE20AD"/>
    <w:rsid w:val="00F02891"/>
    <w:rsid w:val="00F1719C"/>
    <w:rsid w:val="00F17871"/>
    <w:rsid w:val="00F53B90"/>
    <w:rsid w:val="00FB710C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vi.wikipedia.org/wiki/Microsoft_Wor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71</TotalTime>
  <Pages>3</Pages>
  <Words>523</Words>
  <Characters>2985</Characters>
  <Application>Microsoft Office Word</Application>
  <DocSecurity>0</DocSecurity>
  <PresentationFormat/>
  <Lines>24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3501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 </cp:lastModifiedBy>
  <cp:revision>10</cp:revision>
  <cp:lastPrinted>2019-02-28T07:21:00Z</cp:lastPrinted>
  <dcterms:created xsi:type="dcterms:W3CDTF">2019-04-22T00:29:00Z</dcterms:created>
  <dcterms:modified xsi:type="dcterms:W3CDTF">2019-04-22T04:01:00Z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