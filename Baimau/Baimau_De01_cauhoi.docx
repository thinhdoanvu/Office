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20AD" w:rsidRPr="0010143B" w:rsidRDefault="00F17871" w:rsidP="008F4082">
      <w:pPr>
        <w:pStyle w:val="Header"/>
        <w:spacing w:line="348" w:lineRule="auto"/>
        <w:jc w:val="center"/>
        <w:rPr>
          <w:b/>
          <w:i/>
          <w:lang w:val="en-US"/>
        </w:rPr>
      </w:pPr>
      <w:r>
        <w:rPr>
          <w:rFonts w:asciiTheme="minorHAnsi" w:hAnsiTheme="minorHAnsi"/>
          <w:b/>
          <w:i/>
          <w:sz w:val="24"/>
          <w:szCs w:val="24"/>
          <w:lang w:val="en-US"/>
        </w:rPr>
        <w:t>BÀI TẬP MẪU ĐỀ 01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0"/>
        <w:gridCol w:w="7654"/>
        <w:gridCol w:w="670"/>
      </w:tblGrid>
      <w:tr w:rsidR="00937DFB" w:rsidRPr="00C1798F" w:rsidTr="00937DFB">
        <w:tc>
          <w:tcPr>
            <w:tcW w:w="1270" w:type="dxa"/>
          </w:tcPr>
          <w:p w:rsidR="00937DFB" w:rsidRPr="0010143B" w:rsidRDefault="00937DFB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</w:t>
            </w:r>
          </w:p>
        </w:tc>
        <w:tc>
          <w:tcPr>
            <w:tcW w:w="7654" w:type="dxa"/>
          </w:tcPr>
          <w:p w:rsidR="00937DFB" w:rsidRPr="00937DFB" w:rsidRDefault="00937DFB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Mở tập tin </w:t>
            </w:r>
            <w:r w:rsidR="001E09BA">
              <w:rPr>
                <w:sz w:val="24"/>
                <w:szCs w:val="24"/>
                <w:lang w:val="en-US"/>
              </w:rPr>
              <w:t>Bai</w:t>
            </w:r>
            <w:r w:rsidR="00AD3071">
              <w:rPr>
                <w:sz w:val="24"/>
                <w:szCs w:val="24"/>
                <w:lang w:val="en-US"/>
              </w:rPr>
              <w:t>mau_</w:t>
            </w:r>
            <w:r w:rsidRPr="00C1798F">
              <w:rPr>
                <w:sz w:val="24"/>
                <w:szCs w:val="24"/>
                <w:lang w:val="en-US"/>
              </w:rPr>
              <w:t>De01_</w:t>
            </w:r>
            <w:r w:rsidR="00AD3071">
              <w:rPr>
                <w:sz w:val="24"/>
                <w:szCs w:val="24"/>
                <w:lang w:val="en-US"/>
              </w:rPr>
              <w:t>d</w:t>
            </w:r>
            <w:r w:rsidRPr="00C1798F">
              <w:rPr>
                <w:sz w:val="24"/>
                <w:szCs w:val="24"/>
                <w:lang w:val="en-US"/>
              </w:rPr>
              <w:t>ulieu.docx</w:t>
            </w:r>
            <w:r>
              <w:rPr>
                <w:sz w:val="24"/>
                <w:szCs w:val="24"/>
                <w:lang w:val="en-US"/>
              </w:rPr>
              <w:t xml:space="preserve">, sau đó lưu lại với định dạng </w:t>
            </w:r>
            <w:r w:rsidRPr="00C1798F">
              <w:rPr>
                <w:sz w:val="24"/>
                <w:szCs w:val="24"/>
                <w:lang w:val="en-US"/>
              </w:rPr>
              <w:t>HovatenSV_MSSV_NhomHP.docx</w:t>
            </w:r>
          </w:p>
        </w:tc>
        <w:tc>
          <w:tcPr>
            <w:tcW w:w="670" w:type="dxa"/>
          </w:tcPr>
          <w:p w:rsidR="00937DFB" w:rsidRPr="00937DFB" w:rsidRDefault="00937DFB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AD3071" w:rsidRPr="00C1798F" w:rsidTr="008D22EF">
        <w:tc>
          <w:tcPr>
            <w:tcW w:w="1270" w:type="dxa"/>
          </w:tcPr>
          <w:p w:rsidR="00AD3071" w:rsidRDefault="00AD3071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2</w:t>
            </w:r>
          </w:p>
        </w:tc>
        <w:tc>
          <w:tcPr>
            <w:tcW w:w="7654" w:type="dxa"/>
          </w:tcPr>
          <w:p w:rsidR="00AD3071" w:rsidRPr="00AD3071" w:rsidRDefault="00AD3071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AD307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Định dạng khổ giấy A4</w:t>
            </w:r>
          </w:p>
          <w:p w:rsidR="00AD3071" w:rsidRPr="00AD3071" w:rsidRDefault="00AD3071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Căn lề văn bản theo kích thước: Top: 2cm Bottom: 2cm  Left: 3cm Right: 2cm </w:t>
            </w:r>
          </w:p>
          <w:p w:rsidR="00AD3071" w:rsidRPr="00AD3071" w:rsidRDefault="00AD3071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AD307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Định dạng </w:t>
            </w:r>
            <w:r w:rsidR="00C4505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font chữ Times New Romance, 13pt cho toàn văn bản</w:t>
            </w:r>
          </w:p>
          <w:p w:rsidR="00AD3071" w:rsidRPr="00C1798F" w:rsidRDefault="00C4505A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Giãn dòng 1,5 lines cho toàn văn bản</w:t>
            </w:r>
          </w:p>
        </w:tc>
        <w:tc>
          <w:tcPr>
            <w:tcW w:w="670" w:type="dxa"/>
          </w:tcPr>
          <w:p w:rsidR="00AD3071" w:rsidRPr="00937DFB" w:rsidRDefault="00AD3071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C4505A" w:rsidRPr="002B7A39" w:rsidTr="008D22EF">
        <w:tc>
          <w:tcPr>
            <w:tcW w:w="1270" w:type="dxa"/>
          </w:tcPr>
          <w:p w:rsidR="00C4505A" w:rsidRDefault="00C4505A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3</w:t>
            </w:r>
          </w:p>
        </w:tc>
        <w:tc>
          <w:tcPr>
            <w:tcW w:w="7654" w:type="dxa"/>
          </w:tcPr>
          <w:p w:rsidR="00C4505A" w:rsidRDefault="00C4505A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Header: Banded</w:t>
            </w:r>
          </w:p>
          <w:p w:rsidR="00C4505A" w:rsidRDefault="00C4505A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Title Document: Họ và tên SV_MSSV</w:t>
            </w:r>
          </w:p>
        </w:tc>
        <w:tc>
          <w:tcPr>
            <w:tcW w:w="670" w:type="dxa"/>
          </w:tcPr>
          <w:p w:rsidR="00C4505A" w:rsidRPr="002B7A39" w:rsidRDefault="00C4505A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937DFB" w:rsidRPr="00C1798F" w:rsidTr="00937DFB">
        <w:tc>
          <w:tcPr>
            <w:tcW w:w="1270" w:type="dxa"/>
            <w:shd w:val="clear" w:color="auto" w:fill="00B050"/>
          </w:tcPr>
          <w:p w:rsidR="00937DFB" w:rsidRDefault="00937DFB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7654" w:type="dxa"/>
            <w:shd w:val="clear" w:color="auto" w:fill="00B050"/>
          </w:tcPr>
          <w:p w:rsidR="00937DFB" w:rsidRPr="00C1798F" w:rsidRDefault="00937DFB" w:rsidP="008F4082">
            <w:pPr>
              <w:spacing w:line="348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C1798F">
              <w:rPr>
                <w:sz w:val="24"/>
                <w:szCs w:val="24"/>
                <w:lang w:val="en-US"/>
              </w:rPr>
              <w:t>Page 1</w:t>
            </w:r>
          </w:p>
        </w:tc>
        <w:tc>
          <w:tcPr>
            <w:tcW w:w="670" w:type="dxa"/>
            <w:shd w:val="clear" w:color="auto" w:fill="00B050"/>
          </w:tcPr>
          <w:p w:rsidR="00937DFB" w:rsidRPr="00937DFB" w:rsidRDefault="00937DFB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937DFB" w:rsidRPr="00C1798F" w:rsidTr="00937DFB">
        <w:tc>
          <w:tcPr>
            <w:tcW w:w="1270" w:type="dxa"/>
          </w:tcPr>
          <w:p w:rsidR="00937DFB" w:rsidRDefault="00937DFB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4435C1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7654" w:type="dxa"/>
          </w:tcPr>
          <w:p w:rsidR="00C1798F" w:rsidRDefault="004435C1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Insert number cho dòng “Hướng dẫn sử dụng…” và “Chèn ký tự…”</w:t>
            </w:r>
          </w:p>
          <w:p w:rsidR="001B3747" w:rsidRPr="00C1798F" w:rsidRDefault="001B3747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Điều chỉnh number position: 0 cm và Text indent: 0.5 cm</w:t>
            </w:r>
          </w:p>
        </w:tc>
        <w:tc>
          <w:tcPr>
            <w:tcW w:w="670" w:type="dxa"/>
          </w:tcPr>
          <w:p w:rsidR="00937DFB" w:rsidRPr="00937DFB" w:rsidRDefault="00937DFB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A2731F" w:rsidRPr="00C1798F" w:rsidTr="008D22EF">
        <w:tc>
          <w:tcPr>
            <w:tcW w:w="1270" w:type="dxa"/>
          </w:tcPr>
          <w:p w:rsidR="00A2731F" w:rsidRDefault="00A2731F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5</w:t>
            </w:r>
          </w:p>
        </w:tc>
        <w:tc>
          <w:tcPr>
            <w:tcW w:w="7654" w:type="dxa"/>
          </w:tcPr>
          <w:p w:rsidR="00A2731F" w:rsidRDefault="00A2731F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Chia 2 cột cho cột cho đoạn văn bản từ dòng “</w:t>
            </w:r>
            <w:r w:rsidRPr="00A2731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Ctrl+E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” đến dòng “Ctrl+U”, với thuộc tính:</w:t>
            </w:r>
          </w:p>
          <w:p w:rsidR="00DC597C" w:rsidRDefault="00DC597C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Equal column width: True/Yes</w:t>
            </w:r>
          </w:p>
          <w:p w:rsidR="00DC597C" w:rsidRDefault="00DC597C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Spacing: 0.5 cm</w:t>
            </w:r>
          </w:p>
          <w:p w:rsidR="00A2731F" w:rsidRDefault="00DC597C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NO line between</w:t>
            </w:r>
          </w:p>
          <w:p w:rsidR="00156AF8" w:rsidRPr="00DC597C" w:rsidRDefault="00156AF8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Font size: 12pt</w:t>
            </w:r>
          </w:p>
        </w:tc>
        <w:tc>
          <w:tcPr>
            <w:tcW w:w="670" w:type="dxa"/>
          </w:tcPr>
          <w:p w:rsidR="00A2731F" w:rsidRPr="00937DFB" w:rsidRDefault="00A2731F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DC597C" w:rsidRPr="00C1798F" w:rsidTr="008D22EF">
        <w:tc>
          <w:tcPr>
            <w:tcW w:w="1270" w:type="dxa"/>
          </w:tcPr>
          <w:p w:rsidR="00DC597C" w:rsidRDefault="00DC597C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6</w:t>
            </w:r>
          </w:p>
        </w:tc>
        <w:tc>
          <w:tcPr>
            <w:tcW w:w="7654" w:type="dxa"/>
          </w:tcPr>
          <w:p w:rsidR="00DC597C" w:rsidRDefault="00DC597C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Tạo macro có tên </w:t>
            </w:r>
            <w:r w:rsidR="00D90A9B" w:rsidRPr="0007755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bidi="he-IL"/>
              </w:rPr>
              <w:t xml:space="preserve">Indam </w:t>
            </w:r>
            <w:r w:rsidR="00D90A9B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và lưu trữ trong file hiện tại</w:t>
            </w:r>
          </w:p>
          <w:p w:rsidR="00DC597C" w:rsidRDefault="00077550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Gán shortcut: Ctrl+8</w:t>
            </w:r>
          </w:p>
          <w:p w:rsidR="00077550" w:rsidRDefault="00077550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Gán giá trị của macro là: </w:t>
            </w:r>
            <w:r w:rsidRPr="00077550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he-IL"/>
              </w:rPr>
              <w:t>Bold</w:t>
            </w:r>
          </w:p>
          <w:p w:rsidR="00077550" w:rsidRDefault="00077550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Thực hiện macro Indam cho các từ: “Ctrl + …” của các dòng từ “Ctrl + E” đến “Ctrl+U”</w:t>
            </w:r>
          </w:p>
          <w:p w:rsidR="005C2809" w:rsidRDefault="005C2809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Thực hiện macro Indam cho các dòng: “1. Hướng dẫn..” và “2. Chèn ký tự đặc biệt”</w:t>
            </w:r>
          </w:p>
        </w:tc>
        <w:tc>
          <w:tcPr>
            <w:tcW w:w="670" w:type="dxa"/>
          </w:tcPr>
          <w:p w:rsidR="00DC597C" w:rsidRPr="00937DFB" w:rsidRDefault="00DC597C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C1798F" w:rsidRPr="00C1798F" w:rsidTr="00937DFB">
        <w:tc>
          <w:tcPr>
            <w:tcW w:w="1270" w:type="dxa"/>
          </w:tcPr>
          <w:p w:rsidR="00C1798F" w:rsidRDefault="00C1798F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774A92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7654" w:type="dxa"/>
          </w:tcPr>
          <w:p w:rsidR="00C1798F" w:rsidRDefault="00C1798F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Sử dụng tính năng </w:t>
            </w:r>
            <w:r w:rsidRPr="00B3560B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bidi="he-IL"/>
              </w:rPr>
              <w:t xml:space="preserve">hyperlink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để chèn liên kết cho từ “</w:t>
            </w:r>
            <w:r w:rsidR="00774A92" w:rsidRPr="00774A92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he-IL"/>
              </w:rPr>
              <w:t>Microsoft Word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” trong </w:t>
            </w:r>
            <w:r w:rsidR="00774A92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đoạn</w:t>
            </w: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. Với đường link sau:</w:t>
            </w:r>
          </w:p>
          <w:p w:rsidR="004E5B78" w:rsidRPr="004E5B78" w:rsidRDefault="00D737D0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</w:pPr>
            <w:hyperlink r:id="rId7" w:history="1">
              <w:r w:rsidR="009073A3" w:rsidRPr="000925FA">
                <w:rPr>
                  <w:rStyle w:val="Hyperlink"/>
                </w:rPr>
                <w:t>https://vi.wikipedia.org/wiki/Microsoft_Word</w:t>
              </w:r>
            </w:hyperlink>
          </w:p>
        </w:tc>
        <w:tc>
          <w:tcPr>
            <w:tcW w:w="670" w:type="dxa"/>
          </w:tcPr>
          <w:p w:rsidR="00C1798F" w:rsidRPr="00937DFB" w:rsidRDefault="00C1798F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4E5B78" w:rsidRPr="00C1798F" w:rsidTr="00937DFB">
        <w:tc>
          <w:tcPr>
            <w:tcW w:w="1270" w:type="dxa"/>
          </w:tcPr>
          <w:p w:rsidR="004E5B78" w:rsidRDefault="004E5B78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C57EA3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7654" w:type="dxa"/>
          </w:tcPr>
          <w:p w:rsidR="004E5B78" w:rsidRDefault="00C57EA3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shape có tên 8-points Star vào đoạn văn bản chia 2 cột với</w:t>
            </w:r>
          </w:p>
          <w:p w:rsidR="00C57EA3" w:rsidRDefault="00C57EA3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Kích thước: </w:t>
            </w:r>
            <w:r w:rsidR="009073A3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Width: 5cm Height: </w:t>
            </w:r>
            <w:r w:rsidR="006E2FB4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3.</w:t>
            </w:r>
            <w:r w:rsidR="009073A3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5cm</w:t>
            </w:r>
          </w:p>
          <w:p w:rsidR="009073A3" w:rsidRDefault="009073A3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Shape outline:</w:t>
            </w:r>
          </w:p>
          <w:p w:rsidR="009073A3" w:rsidRDefault="009073A3" w:rsidP="008F4082">
            <w:pPr>
              <w:pStyle w:val="ListParagraph"/>
              <w:numPr>
                <w:ilvl w:val="2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Color: Orange, Accent 1, Darker 25%</w:t>
            </w:r>
          </w:p>
          <w:p w:rsidR="009073A3" w:rsidRDefault="009073A3" w:rsidP="008F4082">
            <w:pPr>
              <w:pStyle w:val="ListParagraph"/>
              <w:numPr>
                <w:ilvl w:val="2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Dash: -----</w:t>
            </w:r>
          </w:p>
          <w:p w:rsidR="009073A3" w:rsidRDefault="009073A3" w:rsidP="008F4082">
            <w:pPr>
              <w:pStyle w:val="ListParagraph"/>
              <w:numPr>
                <w:ilvl w:val="2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lastRenderedPageBreak/>
              <w:t>Width: 1pt</w:t>
            </w:r>
          </w:p>
          <w:p w:rsidR="00A40675" w:rsidRDefault="00A40675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Text: 8</w:t>
            </w:r>
          </w:p>
          <w:p w:rsidR="00A40675" w:rsidRPr="00A40675" w:rsidRDefault="00A40675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Shape fill: No fill </w:t>
            </w:r>
          </w:p>
        </w:tc>
        <w:tc>
          <w:tcPr>
            <w:tcW w:w="670" w:type="dxa"/>
          </w:tcPr>
          <w:p w:rsidR="004E5B78" w:rsidRPr="00937DFB" w:rsidRDefault="004E5B78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0203F7" w:rsidRPr="00BE4042" w:rsidTr="008D22EF">
        <w:tc>
          <w:tcPr>
            <w:tcW w:w="1270" w:type="dxa"/>
          </w:tcPr>
          <w:p w:rsidR="000203F7" w:rsidRDefault="000203F7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Câu hỏi 9</w:t>
            </w:r>
          </w:p>
        </w:tc>
        <w:tc>
          <w:tcPr>
            <w:tcW w:w="7654" w:type="dxa"/>
          </w:tcPr>
          <w:p w:rsidR="000203F7" w:rsidRPr="00151E82" w:rsidRDefault="000203F7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Bullets cho 3 dòng cuối cùng của văn bản</w:t>
            </w:r>
          </w:p>
          <w:p w:rsidR="000203F7" w:rsidRPr="000203F7" w:rsidRDefault="000203F7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151E8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Giá trị bullets: </w:t>
            </w:r>
            <w:r w:rsidRPr="00151E82">
              <w:rPr>
                <w:rFonts w:ascii="Times New Roman" w:eastAsia="Times New Roman" w:hAnsi="Times New Roman" w:cs="Times New Roman"/>
                <w:b/>
                <w:color w:val="000000" w:themeColor="text1"/>
                <w:sz w:val="24"/>
                <w:szCs w:val="24"/>
                <w:lang w:bidi="he-IL"/>
              </w:rPr>
              <w:sym w:font="Wingdings" w:char="F07B"/>
            </w:r>
          </w:p>
          <w:p w:rsidR="000203F7" w:rsidRPr="000203F7" w:rsidRDefault="000203F7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Number position: 0 cm </w:t>
            </w:r>
          </w:p>
          <w:p w:rsidR="000203F7" w:rsidRPr="000203F7" w:rsidRDefault="000203F7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Text indent: 0.5 cm</w:t>
            </w:r>
          </w:p>
          <w:p w:rsidR="000203F7" w:rsidRPr="000203F7" w:rsidRDefault="000203F7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Follow number with: Tab character</w:t>
            </w:r>
          </w:p>
        </w:tc>
        <w:tc>
          <w:tcPr>
            <w:tcW w:w="670" w:type="dxa"/>
          </w:tcPr>
          <w:p w:rsidR="000203F7" w:rsidRPr="00BE4042" w:rsidRDefault="000203F7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156C5E" w:rsidRPr="00C1798F" w:rsidTr="00937DFB">
        <w:tc>
          <w:tcPr>
            <w:tcW w:w="1270" w:type="dxa"/>
          </w:tcPr>
          <w:p w:rsidR="00156C5E" w:rsidRDefault="00156C5E" w:rsidP="00EA0157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EA0157"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7654" w:type="dxa"/>
          </w:tcPr>
          <w:p w:rsidR="00156C5E" w:rsidRDefault="00156C5E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hình ảnh </w:t>
            </w:r>
            <w:r w:rsidR="000203F7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từ cửa sổ Symbol của thao tác ở câu hỏi 9</w:t>
            </w:r>
          </w:p>
          <w:p w:rsidR="00156C5E" w:rsidRPr="007F3D06" w:rsidRDefault="00156C5E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Điều chỉnh tỷ lệ (Scale) chiều cao (Heigh) và chiều rộng (Width):</w:t>
            </w:r>
            <w:r w:rsidRPr="007F3D0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 40% và 40%</w:t>
            </w:r>
          </w:p>
          <w:p w:rsidR="00156C5E" w:rsidRDefault="00156C5E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7F3D0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Định dạng Picture Effect với thuộc tính Bevel là Circle</w:t>
            </w:r>
          </w:p>
          <w:p w:rsidR="007F3D06" w:rsidRPr="007F3D06" w:rsidRDefault="005740EE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Picture Style: Drop Shadow Rectangle</w:t>
            </w:r>
          </w:p>
          <w:p w:rsidR="000203F7" w:rsidRDefault="000203F7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7F3D0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Wrap text: Square</w:t>
            </w:r>
          </w:p>
          <w:p w:rsidR="00DF3430" w:rsidRPr="00DF3430" w:rsidRDefault="00DF3430" w:rsidP="00DF3430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7F3D0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Dịch chuyển hình ảnh sang bên phải của 3 đoạn cuối</w:t>
            </w:r>
          </w:p>
        </w:tc>
        <w:tc>
          <w:tcPr>
            <w:tcW w:w="670" w:type="dxa"/>
          </w:tcPr>
          <w:p w:rsidR="00156C5E" w:rsidRPr="00937DFB" w:rsidRDefault="00156C5E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156C5E" w:rsidRPr="00BE4042" w:rsidTr="00937DFB">
        <w:tc>
          <w:tcPr>
            <w:tcW w:w="1270" w:type="dxa"/>
          </w:tcPr>
          <w:p w:rsidR="00156C5E" w:rsidRDefault="00156C5E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</w:t>
            </w:r>
            <w:r w:rsidR="00BE4042">
              <w:rPr>
                <w:sz w:val="24"/>
                <w:szCs w:val="24"/>
                <w:lang w:val="en-US"/>
              </w:rPr>
              <w:t xml:space="preserve">hỏi </w:t>
            </w:r>
            <w:r w:rsidR="00EA0157">
              <w:rPr>
                <w:sz w:val="24"/>
                <w:szCs w:val="24"/>
                <w:lang w:val="en-US"/>
              </w:rPr>
              <w:t>11</w:t>
            </w:r>
          </w:p>
        </w:tc>
        <w:tc>
          <w:tcPr>
            <w:tcW w:w="7654" w:type="dxa"/>
          </w:tcPr>
          <w:p w:rsidR="00156C5E" w:rsidRDefault="00156C5E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 w:rsidRPr="00BE4042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 xml:space="preserve">Chèn Caption cho hình ảnh </w:t>
            </w:r>
            <w:r w:rsidR="00EA0157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 xml:space="preserve">câu 10 </w:t>
            </w:r>
            <w:r w:rsidRPr="00BE4042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 xml:space="preserve">với </w:t>
            </w:r>
            <w:r w:rsidR="00BE4042" w:rsidRPr="003F0002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val="fr-FR" w:bidi="he-IL"/>
              </w:rPr>
              <w:t>Label là Figure</w:t>
            </w:r>
          </w:p>
          <w:p w:rsidR="00BE4042" w:rsidRDefault="00BE4042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 xml:space="preserve">Caption là </w:t>
            </w:r>
            <w:r w:rsidRPr="003F0002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val="fr-FR" w:bidi="he-IL"/>
              </w:rPr>
              <w:t xml:space="preserve">– </w:t>
            </w:r>
            <w:r w:rsidR="00323E2C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val="fr-FR" w:bidi="he-IL"/>
              </w:rPr>
              <w:t>Chèn bullets với giá trị symbol</w:t>
            </w:r>
          </w:p>
          <w:p w:rsidR="00BE4042" w:rsidRPr="00BE4042" w:rsidRDefault="00BE4042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 w:rsidRPr="00BE4042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 xml:space="preserve">Vị trí </w:t>
            </w:r>
            <w:r w:rsidRPr="003F0002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val="fr-FR" w:bidi="he-IL"/>
              </w:rPr>
              <w:t>bên dưới khung hình</w:t>
            </w:r>
          </w:p>
        </w:tc>
        <w:tc>
          <w:tcPr>
            <w:tcW w:w="670" w:type="dxa"/>
          </w:tcPr>
          <w:p w:rsidR="00156C5E" w:rsidRPr="00BE4042" w:rsidRDefault="00156C5E" w:rsidP="008F4082">
            <w:pPr>
              <w:spacing w:line="348" w:lineRule="auto"/>
              <w:ind w:left="0"/>
              <w:rPr>
                <w:sz w:val="24"/>
                <w:szCs w:val="24"/>
                <w:lang w:val="fr-FR"/>
              </w:rPr>
            </w:pPr>
          </w:p>
        </w:tc>
      </w:tr>
      <w:tr w:rsidR="00BE4042" w:rsidRPr="00BE4042" w:rsidTr="00937DFB">
        <w:tc>
          <w:tcPr>
            <w:tcW w:w="1270" w:type="dxa"/>
          </w:tcPr>
          <w:p w:rsidR="00BE4042" w:rsidRDefault="00BE4042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EA0157">
              <w:rPr>
                <w:sz w:val="24"/>
                <w:szCs w:val="24"/>
                <w:lang w:val="en-US"/>
              </w:rPr>
              <w:t>12</w:t>
            </w:r>
          </w:p>
        </w:tc>
        <w:tc>
          <w:tcPr>
            <w:tcW w:w="7654" w:type="dxa"/>
          </w:tcPr>
          <w:p w:rsidR="00BE4042" w:rsidRDefault="00BE4042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BE4042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Footnote cho từ </w:t>
            </w:r>
            <w:r w:rsidR="00D159D5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Hy Lạp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ở vị trí paragraph 2 với nội dung như sau: </w:t>
            </w:r>
            <w:r w:rsidR="00D159D5" w:rsidRPr="00D159D5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là hệ thống 24 ký tự được dùng để viết tiếng Hy Lạp từ cuối thế kỷ thứ IX trước Công nguyên hoặc đầu thế kỷ thứ VIII trước Công nguyên</w:t>
            </w:r>
            <w:r w:rsidRPr="00BE4042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.</w:t>
            </w:r>
          </w:p>
          <w:p w:rsidR="00D159D5" w:rsidRPr="00BE4042" w:rsidRDefault="00D159D5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Hiệu chỉnh Footnote thành định dạng: </w:t>
            </w:r>
            <m:oMath>
              <m:r>
                <w:rPr>
                  <w:rFonts w:ascii="Cambria Math" w:eastAsia="Times New Roman" w:hAnsi="Cambria Math" w:cs="Times New Roman"/>
                  <w:sz w:val="24"/>
                  <w:szCs w:val="24"/>
                  <w:lang w:bidi="he-IL"/>
                </w:rPr>
                <m:t>*+≠δ</m:t>
              </m:r>
            </m:oMath>
          </w:p>
        </w:tc>
        <w:tc>
          <w:tcPr>
            <w:tcW w:w="670" w:type="dxa"/>
          </w:tcPr>
          <w:p w:rsidR="00BE4042" w:rsidRPr="00BE4042" w:rsidRDefault="00BE4042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BE4042" w:rsidRPr="00BE4042" w:rsidTr="00937DFB">
        <w:tc>
          <w:tcPr>
            <w:tcW w:w="1270" w:type="dxa"/>
          </w:tcPr>
          <w:p w:rsidR="00BE4042" w:rsidRDefault="00BE4042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</w:t>
            </w:r>
            <w:r w:rsidR="00EA0157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7654" w:type="dxa"/>
          </w:tcPr>
          <w:p w:rsidR="00BE4042" w:rsidRPr="003F0002" w:rsidRDefault="00BE4042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SmartArt ở vị trí cuối trang 1 với định dạng</w:t>
            </w:r>
            <w:r w:rsidR="00031A09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</w:t>
            </w:r>
            <w:r w:rsidR="00220E7E" w:rsidRPr="00220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Process</w:t>
            </w:r>
            <w:r w:rsidRPr="00220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: </w:t>
            </w:r>
            <w:r w:rsidR="00220E7E" w:rsidRPr="00220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Basic Chevron Process</w:t>
            </w:r>
          </w:p>
          <w:p w:rsidR="00031A09" w:rsidRDefault="00031A09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Thay thế các từ </w:t>
            </w:r>
            <w:r w:rsidRPr="003F0002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bidi="he-IL"/>
              </w:rPr>
              <w:t xml:space="preserve">Text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của SmartArt bằng </w:t>
            </w:r>
            <w:r w:rsidR="00F17871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cách cắt (cut) các cụm từ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</w:t>
            </w:r>
          </w:p>
          <w:p w:rsidR="00F17871" w:rsidRDefault="00F17871" w:rsidP="008F4082">
            <w:pPr>
              <w:spacing w:line="348" w:lineRule="auto"/>
              <w:rPr>
                <w:sz w:val="26"/>
                <w:szCs w:val="22"/>
              </w:rPr>
            </w:pPr>
            <w:r>
              <w:rPr>
                <w:sz w:val="26"/>
                <w:szCs w:val="22"/>
              </w:rPr>
              <w:t>Windows</w:t>
            </w:r>
          </w:p>
          <w:p w:rsidR="00F17871" w:rsidRDefault="00F17871" w:rsidP="008F4082">
            <w:pPr>
              <w:spacing w:line="348" w:lineRule="auto"/>
              <w:rPr>
                <w:sz w:val="26"/>
                <w:szCs w:val="22"/>
              </w:rPr>
            </w:pPr>
            <w:r>
              <w:rPr>
                <w:sz w:val="26"/>
                <w:szCs w:val="22"/>
              </w:rPr>
              <w:t>MacOS</w:t>
            </w:r>
          </w:p>
          <w:p w:rsidR="00F17871" w:rsidRDefault="00F17871" w:rsidP="008F4082">
            <w:pPr>
              <w:spacing w:line="348" w:lineRule="auto"/>
              <w:rPr>
                <w:sz w:val="26"/>
                <w:szCs w:val="22"/>
              </w:rPr>
            </w:pPr>
            <w:r>
              <w:rPr>
                <w:sz w:val="26"/>
                <w:szCs w:val="22"/>
              </w:rPr>
              <w:t>Linux</w:t>
            </w:r>
          </w:p>
          <w:p w:rsidR="00F17871" w:rsidRDefault="00F17871" w:rsidP="008F4082">
            <w:pPr>
              <w:spacing w:line="348" w:lineRule="auto"/>
              <w:rPr>
                <w:sz w:val="26"/>
                <w:szCs w:val="22"/>
              </w:rPr>
            </w:pPr>
            <w:r>
              <w:rPr>
                <w:sz w:val="26"/>
                <w:szCs w:val="22"/>
              </w:rPr>
              <w:t>Others</w:t>
            </w:r>
          </w:p>
          <w:p w:rsidR="00031A09" w:rsidRPr="00F17871" w:rsidRDefault="00031A09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Thay đổi màu sắc: </w:t>
            </w:r>
            <w:r w:rsidRPr="0021532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bidi="he-IL"/>
              </w:rPr>
              <w:t xml:space="preserve">Colorful Range – Accent color </w:t>
            </w:r>
            <w:r w:rsidR="00F17871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bidi="he-IL"/>
              </w:rPr>
              <w:t>4</w:t>
            </w:r>
            <w:r w:rsidRPr="00215327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bidi="he-IL"/>
              </w:rPr>
              <w:t xml:space="preserve"> to </w:t>
            </w:r>
            <w:r w:rsidR="00F17871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bidi="he-IL"/>
              </w:rPr>
              <w:t>5</w:t>
            </w:r>
          </w:p>
          <w:p w:rsidR="00F17871" w:rsidRPr="00031A09" w:rsidRDefault="00F17871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Size: Height: 3cm Width: 15cm</w:t>
            </w:r>
          </w:p>
        </w:tc>
        <w:tc>
          <w:tcPr>
            <w:tcW w:w="670" w:type="dxa"/>
          </w:tcPr>
          <w:p w:rsidR="00BE4042" w:rsidRPr="00BE4042" w:rsidRDefault="00BE4042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B549E6" w:rsidRPr="00BE4042" w:rsidTr="008D22EF">
        <w:tc>
          <w:tcPr>
            <w:tcW w:w="1270" w:type="dxa"/>
          </w:tcPr>
          <w:p w:rsidR="00B549E6" w:rsidRDefault="00B549E6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Câu hỏi 1</w:t>
            </w:r>
            <w:r w:rsidR="000773ED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7654" w:type="dxa"/>
          </w:tcPr>
          <w:p w:rsidR="00B549E6" w:rsidRPr="00D207E1" w:rsidRDefault="00B549E6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Word Art cho dòng: “</w:t>
            </w:r>
            <w:r w:rsidRPr="00D207E1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Các bước cơ bản để chèn ký tự đặc biệt trong word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”</w:t>
            </w:r>
          </w:p>
          <w:p w:rsidR="00B549E6" w:rsidRDefault="00B549E6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CC6ED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Style: Fill – White, Outline - Accent 1, Shadow</w:t>
            </w:r>
          </w:p>
          <w:p w:rsidR="00B549E6" w:rsidRDefault="00B549E6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Transform: Circle</w:t>
            </w:r>
          </w:p>
          <w:p w:rsidR="00B549E6" w:rsidRPr="00B549E6" w:rsidRDefault="002D3A74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Size: Width: 8cm; </w:t>
            </w:r>
            <w:r w:rsidR="00B549E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Height: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5cm</w:t>
            </w:r>
          </w:p>
        </w:tc>
        <w:tc>
          <w:tcPr>
            <w:tcW w:w="670" w:type="dxa"/>
          </w:tcPr>
          <w:p w:rsidR="00B549E6" w:rsidRPr="00BE4042" w:rsidRDefault="00B549E6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B549E6" w:rsidRPr="00BE4042" w:rsidTr="008D22EF">
        <w:tc>
          <w:tcPr>
            <w:tcW w:w="1270" w:type="dxa"/>
          </w:tcPr>
          <w:p w:rsidR="00B549E6" w:rsidRDefault="00B549E6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</w:t>
            </w:r>
            <w:r w:rsidR="000773ED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7654" w:type="dxa"/>
          </w:tcPr>
          <w:p w:rsidR="00B549E6" w:rsidRDefault="00B549E6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Convert văn bản thành Table cho paragraph “</w:t>
            </w:r>
            <w:r w:rsidR="003A5878" w:rsidRPr="003A5878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Phiên bản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”…”</w:t>
            </w:r>
            <w:r w:rsidR="003A5878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Windows7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”</w:t>
            </w:r>
          </w:p>
          <w:p w:rsidR="00B549E6" w:rsidRPr="005E0E75" w:rsidRDefault="00B549E6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5E0E7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3 cột, 5 hàng</w:t>
            </w:r>
          </w:p>
          <w:p w:rsidR="00B549E6" w:rsidRPr="005E0E75" w:rsidRDefault="00B549E6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5E0E7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Autofit to contents</w:t>
            </w:r>
          </w:p>
          <w:p w:rsidR="00B549E6" w:rsidRPr="005E0E75" w:rsidRDefault="00B549E6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5E0E7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Separate: ,</w:t>
            </w:r>
          </w:p>
          <w:p w:rsidR="00B549E6" w:rsidRPr="005E0E75" w:rsidRDefault="00B549E6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5E0E7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Table Style: Grid Table 4, Accent 6</w:t>
            </w:r>
          </w:p>
          <w:p w:rsidR="00B549E6" w:rsidRDefault="00B549E6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5E0E7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Line Spacing: 1,5 lines</w:t>
            </w:r>
          </w:p>
        </w:tc>
        <w:tc>
          <w:tcPr>
            <w:tcW w:w="670" w:type="dxa"/>
          </w:tcPr>
          <w:p w:rsidR="00B549E6" w:rsidRPr="00BE4042" w:rsidRDefault="00B549E6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963F72" w:rsidRPr="00BB0418" w:rsidTr="008D22EF">
        <w:tc>
          <w:tcPr>
            <w:tcW w:w="1270" w:type="dxa"/>
          </w:tcPr>
          <w:p w:rsidR="00963F72" w:rsidRDefault="00963F72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</w:t>
            </w:r>
            <w:r w:rsidR="000773ED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7654" w:type="dxa"/>
          </w:tcPr>
          <w:p w:rsidR="00963F72" w:rsidRDefault="00963F72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Caption cho Table </w:t>
            </w:r>
          </w:p>
          <w:p w:rsidR="00963F72" w:rsidRDefault="00963F72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Lable: Table</w:t>
            </w:r>
          </w:p>
          <w:p w:rsidR="00963F72" w:rsidRDefault="00963F72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Position: Above</w:t>
            </w:r>
          </w:p>
          <w:p w:rsidR="00963F72" w:rsidRPr="00BB0418" w:rsidRDefault="00963F72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 w:rsidRPr="00BB0418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 xml:space="preserve">Caption: -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Năm phát hành MS Office</w:t>
            </w:r>
          </w:p>
        </w:tc>
        <w:tc>
          <w:tcPr>
            <w:tcW w:w="670" w:type="dxa"/>
          </w:tcPr>
          <w:p w:rsidR="00963F72" w:rsidRPr="00BB0418" w:rsidRDefault="00963F72" w:rsidP="008F4082">
            <w:pPr>
              <w:spacing w:line="348" w:lineRule="auto"/>
              <w:ind w:left="0"/>
              <w:rPr>
                <w:sz w:val="24"/>
                <w:szCs w:val="24"/>
                <w:lang w:val="fr-FR"/>
              </w:rPr>
            </w:pPr>
          </w:p>
        </w:tc>
      </w:tr>
      <w:tr w:rsidR="005E0E75" w:rsidRPr="00BB0418" w:rsidTr="008D22EF">
        <w:tc>
          <w:tcPr>
            <w:tcW w:w="1270" w:type="dxa"/>
          </w:tcPr>
          <w:p w:rsidR="005E0E75" w:rsidRDefault="005E0E75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</w:t>
            </w:r>
            <w:r w:rsidR="000773ED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7654" w:type="dxa"/>
          </w:tcPr>
          <w:p w:rsidR="005E0E75" w:rsidRDefault="005E0E75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</w:t>
            </w:r>
            <w:r w:rsidR="00963F72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Cross reference cho Table 1</w:t>
            </w:r>
          </w:p>
          <w:p w:rsidR="005E0E75" w:rsidRDefault="00963F72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Refer</w:t>
            </w:r>
            <w:r w:rsidR="00147732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nce Type</w:t>
            </w:r>
            <w:r w:rsidR="005E0E75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 Table</w:t>
            </w:r>
          </w:p>
          <w:p w:rsidR="005E0E75" w:rsidRDefault="00147732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Insert reference to</w:t>
            </w:r>
            <w:r w:rsidR="005E0E75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Entire caption</w:t>
            </w:r>
          </w:p>
          <w:p w:rsidR="00147732" w:rsidRDefault="00147732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Cross reference cho Figure 1</w:t>
            </w:r>
          </w:p>
          <w:p w:rsidR="00147732" w:rsidRDefault="00147732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Reference Type: Figure</w:t>
            </w:r>
          </w:p>
          <w:p w:rsidR="00147732" w:rsidRPr="00147732" w:rsidRDefault="00147732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Insert reference to: Only number and label</w:t>
            </w:r>
          </w:p>
        </w:tc>
        <w:tc>
          <w:tcPr>
            <w:tcW w:w="670" w:type="dxa"/>
          </w:tcPr>
          <w:p w:rsidR="005E0E75" w:rsidRPr="00BB0418" w:rsidRDefault="005E0E75" w:rsidP="008F4082">
            <w:pPr>
              <w:spacing w:line="348" w:lineRule="auto"/>
              <w:ind w:left="0"/>
              <w:rPr>
                <w:sz w:val="24"/>
                <w:szCs w:val="24"/>
                <w:lang w:val="fr-FR"/>
              </w:rPr>
            </w:pPr>
          </w:p>
        </w:tc>
      </w:tr>
      <w:tr w:rsidR="00BC089E" w:rsidRPr="002B7A39" w:rsidTr="00937DFB">
        <w:tc>
          <w:tcPr>
            <w:tcW w:w="1270" w:type="dxa"/>
          </w:tcPr>
          <w:p w:rsidR="00BC089E" w:rsidRDefault="00BC089E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</w:t>
            </w:r>
            <w:r w:rsidR="000773ED">
              <w:rPr>
                <w:sz w:val="24"/>
                <w:szCs w:val="24"/>
                <w:lang w:val="en-US"/>
              </w:rPr>
              <w:t>8</w:t>
            </w:r>
            <w:bookmarkStart w:id="0" w:name="_GoBack"/>
            <w:bookmarkEnd w:id="0"/>
          </w:p>
        </w:tc>
        <w:tc>
          <w:tcPr>
            <w:tcW w:w="7654" w:type="dxa"/>
          </w:tcPr>
          <w:p w:rsidR="00BC089E" w:rsidRDefault="00BC089E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</w:t>
            </w:r>
            <w:r w:rsidR="00D16E41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Pie</w:t>
            </w:r>
            <w:r w:rsidR="00623582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Chart vào cuối cùng Trang 1</w:t>
            </w:r>
          </w:p>
          <w:p w:rsidR="00BC089E" w:rsidRDefault="00BC089E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Thay thế và thêm mới các Category và số liệu lần lượt là: </w:t>
            </w:r>
          </w:p>
          <w:p w:rsidR="00D16E41" w:rsidRPr="00D16E41" w:rsidRDefault="00D16E41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Windows: </w:t>
            </w:r>
            <w:r w:rsidRPr="00D16E41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50</w:t>
            </w:r>
          </w:p>
          <w:p w:rsidR="00D16E41" w:rsidRPr="00D16E41" w:rsidRDefault="00D16E41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Linux: </w:t>
            </w:r>
            <w:r w:rsidRPr="00D16E41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30</w:t>
            </w:r>
          </w:p>
          <w:p w:rsidR="00D16E41" w:rsidRPr="00D16E41" w:rsidRDefault="00D16E41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D16E41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MacOS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: </w:t>
            </w:r>
            <w:r w:rsidRPr="00D16E41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10</w:t>
            </w:r>
          </w:p>
          <w:p w:rsidR="00BC089E" w:rsidRDefault="00D16E41" w:rsidP="008F4082">
            <w:pPr>
              <w:pStyle w:val="ListParagraph"/>
              <w:numPr>
                <w:ilvl w:val="1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D16E41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Chrome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: </w:t>
            </w:r>
            <w:r w:rsidRPr="00D16E41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10</w:t>
            </w:r>
          </w:p>
          <w:p w:rsidR="00BC089E" w:rsidRDefault="00BC089E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Title: </w:t>
            </w:r>
            <w:r w:rsidR="002D3A74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HỆ ĐIỀU HÀNH</w:t>
            </w:r>
          </w:p>
          <w:p w:rsidR="00D16E41" w:rsidRDefault="00110343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Chart Style: Style 9</w:t>
            </w:r>
          </w:p>
          <w:p w:rsidR="00110343" w:rsidRDefault="00110343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Size: Height: 5cm Width: </w:t>
            </w:r>
            <w:r w:rsidR="002D3A74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8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cm</w:t>
            </w:r>
          </w:p>
          <w:p w:rsidR="002D3A74" w:rsidRDefault="002D3A74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Wraptex: In front of text</w:t>
            </w:r>
          </w:p>
          <w:p w:rsidR="002D3A74" w:rsidRPr="00BC089E" w:rsidRDefault="002D3A74" w:rsidP="008F4082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Dịch chuyển sang bên phải Table 1</w:t>
            </w:r>
          </w:p>
        </w:tc>
        <w:tc>
          <w:tcPr>
            <w:tcW w:w="670" w:type="dxa"/>
          </w:tcPr>
          <w:p w:rsidR="00BC089E" w:rsidRPr="002B7A39" w:rsidRDefault="00BC089E" w:rsidP="008F4082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</w:tbl>
    <w:p w:rsidR="0037396B" w:rsidRPr="0010143B" w:rsidRDefault="0037396B" w:rsidP="008F4082">
      <w:pPr>
        <w:spacing w:line="348" w:lineRule="auto"/>
        <w:ind w:left="0"/>
        <w:rPr>
          <w:sz w:val="24"/>
          <w:szCs w:val="24"/>
        </w:rPr>
      </w:pPr>
    </w:p>
    <w:sectPr w:rsidR="0037396B" w:rsidRPr="0010143B" w:rsidSect="00A451EB">
      <w:footerReference w:type="even" r:id="rId8"/>
      <w:footerReference w:type="first" r:id="rId9"/>
      <w:type w:val="continuous"/>
      <w:pgSz w:w="11907" w:h="16839" w:code="9"/>
      <w:pgMar w:top="1152" w:right="720" w:bottom="720" w:left="1440" w:header="288" w:footer="288" w:gutter="0"/>
      <w:pgNumType w:start="1"/>
      <w:cols w:space="240"/>
      <w:docGrid w:linePitch="6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737D0" w:rsidRDefault="00D737D0">
      <w:r>
        <w:separator/>
      </w:r>
    </w:p>
  </w:endnote>
  <w:endnote w:type="continuationSeparator" w:id="0">
    <w:p w:rsidR="00D737D0" w:rsidRDefault="00D737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823E9F9-0736-4392-A4EF-F8D898579564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9689EB2C-5E00-44C0-A073-2217E840A34D}"/>
    <w:embedBold r:id="rId3" w:fontKey="{B6DACFB1-1FDE-409A-BCBA-28FD04093413}"/>
    <w:embedItalic r:id="rId4" w:fontKey="{73AD928E-BA7D-4A95-B16D-4D37C5A01776}"/>
    <w:embedBoldItalic r:id="rId5" w:fontKey="{16BDDAAF-4649-4982-953D-90FB3A49D42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82B77CA6-8FE2-4200-B9D5-7A3C9389E59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14BE8647-658A-41FC-A205-C4672F3FE15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ED844CA4-81C2-4135-B4DA-B62B9754D906}"/>
    <w:embedBold r:id="rId9" w:fontKey="{041F5DA0-D0A0-490B-9B1C-0CB1713CFCF4}"/>
    <w:embedItalic r:id="rId10" w:fontKey="{3527CCEF-9F4C-4B35-8418-C51509EFD76A}"/>
    <w:embedBoldItalic r:id="rId11" w:fontKey="{EAC95A01-E20F-4867-9302-515B9975366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BAC24BB3-CA44-42C9-AE72-42944D352015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3" w:fontKey="{630B3738-87B3-4A07-A633-716096E628F3}"/>
    <w:embedBoldItalic r:id="rId14" w:fontKey="{8DBC1E08-700F-4F5E-8589-899FA9B97DBA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Italic r:id="rId15" w:fontKey="{7D8E6609-F141-4BDF-BDFD-B3381B79A457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16" w:fontKey="{6C155745-B8CC-4F2E-B86F-3E9516578FED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46342210"/>
      <w:docPartObj>
        <w:docPartGallery w:val="Page Numbers (Bottom of Page)"/>
        <w:docPartUnique/>
      </w:docPartObj>
    </w:sdtPr>
    <w:sdtEndPr/>
    <w:sdtContent>
      <w:sdt>
        <w:sdtPr>
          <w:id w:val="1380819270"/>
          <w:docPartObj>
            <w:docPartGallery w:val="Page Numbers (Top of Page)"/>
            <w:docPartUnique/>
          </w:docPartObj>
        </w:sdtPr>
        <w:sdtEndPr/>
        <w:sdtContent>
          <w:p w:rsidR="00D96CDC" w:rsidRDefault="00D96CDC" w:rsidP="00D96CD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A3E33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7052234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D96CDC" w:rsidRDefault="00D96CDC" w:rsidP="00D96CD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A3E33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737D0" w:rsidRDefault="00D737D0">
      <w:r>
        <w:separator/>
      </w:r>
    </w:p>
  </w:footnote>
  <w:footnote w:type="continuationSeparator" w:id="0">
    <w:p w:rsidR="00D737D0" w:rsidRDefault="00D737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E666A4"/>
    <w:multiLevelType w:val="hybridMultilevel"/>
    <w:tmpl w:val="DB469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8F3D39"/>
    <w:multiLevelType w:val="hybridMultilevel"/>
    <w:tmpl w:val="0D643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D8711E"/>
    <w:multiLevelType w:val="hybridMultilevel"/>
    <w:tmpl w:val="BF84CF8E"/>
    <w:lvl w:ilvl="0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3" w15:restartNumberingAfterBreak="0">
    <w:nsid w:val="306C4D1D"/>
    <w:multiLevelType w:val="hybridMultilevel"/>
    <w:tmpl w:val="BB3C8B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282AAF"/>
    <w:multiLevelType w:val="hybridMultilevel"/>
    <w:tmpl w:val="DC5A27AE"/>
    <w:lvl w:ilvl="0" w:tplc="04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5" w15:restartNumberingAfterBreak="0">
    <w:nsid w:val="4B152F0A"/>
    <w:multiLevelType w:val="hybridMultilevel"/>
    <w:tmpl w:val="9A7648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937A4C"/>
    <w:multiLevelType w:val="hybridMultilevel"/>
    <w:tmpl w:val="478055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027F93"/>
    <w:multiLevelType w:val="hybridMultilevel"/>
    <w:tmpl w:val="51324E96"/>
    <w:lvl w:ilvl="0" w:tplc="62140D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E01751"/>
    <w:multiLevelType w:val="hybridMultilevel"/>
    <w:tmpl w:val="6E1EF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FB44D8"/>
    <w:multiLevelType w:val="hybridMultilevel"/>
    <w:tmpl w:val="A2BEBD04"/>
    <w:lvl w:ilvl="0" w:tplc="04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10" w15:restartNumberingAfterBreak="0">
    <w:nsid w:val="6A8E09A6"/>
    <w:multiLevelType w:val="hybridMultilevel"/>
    <w:tmpl w:val="86980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094D77"/>
    <w:multiLevelType w:val="hybridMultilevel"/>
    <w:tmpl w:val="13642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150332"/>
    <w:multiLevelType w:val="hybridMultilevel"/>
    <w:tmpl w:val="62DC23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4DE31AB"/>
    <w:multiLevelType w:val="hybridMultilevel"/>
    <w:tmpl w:val="25D85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DE7C3D"/>
    <w:multiLevelType w:val="hybridMultilevel"/>
    <w:tmpl w:val="0A40B8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0"/>
  </w:num>
  <w:num w:numId="4">
    <w:abstractNumId w:val="14"/>
  </w:num>
  <w:num w:numId="5">
    <w:abstractNumId w:val="2"/>
  </w:num>
  <w:num w:numId="6">
    <w:abstractNumId w:val="3"/>
  </w:num>
  <w:num w:numId="7">
    <w:abstractNumId w:val="12"/>
  </w:num>
  <w:num w:numId="8">
    <w:abstractNumId w:val="10"/>
  </w:num>
  <w:num w:numId="9">
    <w:abstractNumId w:val="13"/>
  </w:num>
  <w:num w:numId="10">
    <w:abstractNumId w:val="1"/>
  </w:num>
  <w:num w:numId="11">
    <w:abstractNumId w:val="6"/>
  </w:num>
  <w:num w:numId="12">
    <w:abstractNumId w:val="8"/>
  </w:num>
  <w:num w:numId="13">
    <w:abstractNumId w:val="11"/>
  </w:num>
  <w:num w:numId="14">
    <w:abstractNumId w:val="5"/>
  </w:num>
  <w:num w:numId="15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TrueTypeFonts/>
  <w:embedSystemFont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rawingGridVerticalSpacing w:val="65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E91"/>
    <w:rsid w:val="000203F7"/>
    <w:rsid w:val="000307A8"/>
    <w:rsid w:val="00031A09"/>
    <w:rsid w:val="000773ED"/>
    <w:rsid w:val="00077550"/>
    <w:rsid w:val="001013F5"/>
    <w:rsid w:val="0010143B"/>
    <w:rsid w:val="00104BD9"/>
    <w:rsid w:val="00110343"/>
    <w:rsid w:val="00110652"/>
    <w:rsid w:val="001159FE"/>
    <w:rsid w:val="00147732"/>
    <w:rsid w:val="00151E82"/>
    <w:rsid w:val="001562B8"/>
    <w:rsid w:val="00156AF8"/>
    <w:rsid w:val="00156C5E"/>
    <w:rsid w:val="001B3747"/>
    <w:rsid w:val="001D3F54"/>
    <w:rsid w:val="001E09BA"/>
    <w:rsid w:val="00215327"/>
    <w:rsid w:val="00220E7E"/>
    <w:rsid w:val="002424CC"/>
    <w:rsid w:val="0024314A"/>
    <w:rsid w:val="002A3E33"/>
    <w:rsid w:val="002B0B74"/>
    <w:rsid w:val="002B56E2"/>
    <w:rsid w:val="002B5FFA"/>
    <w:rsid w:val="002B7A39"/>
    <w:rsid w:val="002D3A74"/>
    <w:rsid w:val="002D5D13"/>
    <w:rsid w:val="002E3311"/>
    <w:rsid w:val="00323E2C"/>
    <w:rsid w:val="00336CE9"/>
    <w:rsid w:val="003508B6"/>
    <w:rsid w:val="00364B06"/>
    <w:rsid w:val="0037396B"/>
    <w:rsid w:val="00377F06"/>
    <w:rsid w:val="0038136A"/>
    <w:rsid w:val="00382BE4"/>
    <w:rsid w:val="0038457D"/>
    <w:rsid w:val="00384894"/>
    <w:rsid w:val="003A5878"/>
    <w:rsid w:val="003D42D2"/>
    <w:rsid w:val="003F0002"/>
    <w:rsid w:val="00436C75"/>
    <w:rsid w:val="00440A03"/>
    <w:rsid w:val="004435C1"/>
    <w:rsid w:val="004456AA"/>
    <w:rsid w:val="004A304E"/>
    <w:rsid w:val="004B5AEF"/>
    <w:rsid w:val="004E5B78"/>
    <w:rsid w:val="00514F71"/>
    <w:rsid w:val="00523C16"/>
    <w:rsid w:val="005354D8"/>
    <w:rsid w:val="005740EE"/>
    <w:rsid w:val="005B6A28"/>
    <w:rsid w:val="005C2809"/>
    <w:rsid w:val="005E0E75"/>
    <w:rsid w:val="00623582"/>
    <w:rsid w:val="00666BE6"/>
    <w:rsid w:val="00683017"/>
    <w:rsid w:val="006A2AAA"/>
    <w:rsid w:val="006E2FB4"/>
    <w:rsid w:val="00774A92"/>
    <w:rsid w:val="007A292E"/>
    <w:rsid w:val="007A614A"/>
    <w:rsid w:val="007C0ADA"/>
    <w:rsid w:val="007E5599"/>
    <w:rsid w:val="007F3D06"/>
    <w:rsid w:val="00836095"/>
    <w:rsid w:val="00845504"/>
    <w:rsid w:val="00851B09"/>
    <w:rsid w:val="00876748"/>
    <w:rsid w:val="008B5329"/>
    <w:rsid w:val="008F4082"/>
    <w:rsid w:val="009073A3"/>
    <w:rsid w:val="009074BC"/>
    <w:rsid w:val="00923619"/>
    <w:rsid w:val="00937DFB"/>
    <w:rsid w:val="00943A95"/>
    <w:rsid w:val="00963F72"/>
    <w:rsid w:val="009749B1"/>
    <w:rsid w:val="009A285D"/>
    <w:rsid w:val="009B3C50"/>
    <w:rsid w:val="009B75DC"/>
    <w:rsid w:val="00A15308"/>
    <w:rsid w:val="00A24FC0"/>
    <w:rsid w:val="00A2731F"/>
    <w:rsid w:val="00A279F8"/>
    <w:rsid w:val="00A40675"/>
    <w:rsid w:val="00A42B96"/>
    <w:rsid w:val="00A451EB"/>
    <w:rsid w:val="00A9744D"/>
    <w:rsid w:val="00AA1CEA"/>
    <w:rsid w:val="00AB731F"/>
    <w:rsid w:val="00AD3071"/>
    <w:rsid w:val="00B13805"/>
    <w:rsid w:val="00B3560B"/>
    <w:rsid w:val="00B549E6"/>
    <w:rsid w:val="00B62EB4"/>
    <w:rsid w:val="00BB0418"/>
    <w:rsid w:val="00BC089E"/>
    <w:rsid w:val="00BD5055"/>
    <w:rsid w:val="00BE1E91"/>
    <w:rsid w:val="00BE4042"/>
    <w:rsid w:val="00C110BC"/>
    <w:rsid w:val="00C1798F"/>
    <w:rsid w:val="00C4505A"/>
    <w:rsid w:val="00C54018"/>
    <w:rsid w:val="00C57EA3"/>
    <w:rsid w:val="00C823CB"/>
    <w:rsid w:val="00C93AD4"/>
    <w:rsid w:val="00CA0065"/>
    <w:rsid w:val="00CC6ED3"/>
    <w:rsid w:val="00D15860"/>
    <w:rsid w:val="00D159D5"/>
    <w:rsid w:val="00D16E41"/>
    <w:rsid w:val="00D207E1"/>
    <w:rsid w:val="00D63AAD"/>
    <w:rsid w:val="00D737D0"/>
    <w:rsid w:val="00D81520"/>
    <w:rsid w:val="00D850B8"/>
    <w:rsid w:val="00D853A8"/>
    <w:rsid w:val="00D90A9B"/>
    <w:rsid w:val="00D91961"/>
    <w:rsid w:val="00D96CDC"/>
    <w:rsid w:val="00DB0CDF"/>
    <w:rsid w:val="00DB4A5E"/>
    <w:rsid w:val="00DC597C"/>
    <w:rsid w:val="00DF3430"/>
    <w:rsid w:val="00E364BA"/>
    <w:rsid w:val="00E5466E"/>
    <w:rsid w:val="00E5629B"/>
    <w:rsid w:val="00E769E0"/>
    <w:rsid w:val="00EA0157"/>
    <w:rsid w:val="00ED169A"/>
    <w:rsid w:val="00ED5689"/>
    <w:rsid w:val="00EE20AD"/>
    <w:rsid w:val="00F02891"/>
    <w:rsid w:val="00F1719C"/>
    <w:rsid w:val="00F17871"/>
    <w:rsid w:val="00F53B90"/>
    <w:rsid w:val="00FB710C"/>
    <w:rsid w:val="00FC4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D7DB082-1AA9-4547-8347-ABAC2A6B1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foot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79F8"/>
    <w:pPr>
      <w:ind w:left="1080"/>
    </w:pPr>
    <w:rPr>
      <w:lang w:val="el-GR" w:bidi="he-IL"/>
    </w:rPr>
  </w:style>
  <w:style w:type="paragraph" w:styleId="Heading1">
    <w:name w:val="heading 1"/>
    <w:basedOn w:val="a"/>
    <w:next w:val="BodyText"/>
    <w:qFormat/>
    <w:rsid w:val="00A279F8"/>
    <w:pPr>
      <w:shd w:val="pct10" w:color="auto" w:fill="auto"/>
      <w:spacing w:before="220" w:after="220" w:line="280" w:lineRule="atLeast"/>
      <w:ind w:left="0" w:firstLine="1080"/>
      <w:outlineLvl w:val="0"/>
    </w:pPr>
    <w:rPr>
      <w:b/>
      <w:spacing w:val="-10"/>
      <w:sz w:val="24"/>
    </w:rPr>
  </w:style>
  <w:style w:type="paragraph" w:styleId="Heading2">
    <w:name w:val="heading 2"/>
    <w:basedOn w:val="a"/>
    <w:next w:val="BodyText"/>
    <w:qFormat/>
    <w:rsid w:val="00A279F8"/>
    <w:pPr>
      <w:outlineLvl w:val="1"/>
    </w:pPr>
    <w:rPr>
      <w:b/>
    </w:rPr>
  </w:style>
  <w:style w:type="paragraph" w:styleId="Heading3">
    <w:name w:val="heading 3"/>
    <w:basedOn w:val="a"/>
    <w:next w:val="BodyText"/>
    <w:qFormat/>
    <w:rsid w:val="00A279F8"/>
    <w:pPr>
      <w:outlineLvl w:val="2"/>
    </w:pPr>
  </w:style>
  <w:style w:type="paragraph" w:styleId="Heading4">
    <w:name w:val="heading 4"/>
    <w:basedOn w:val="a"/>
    <w:next w:val="BodyText"/>
    <w:qFormat/>
    <w:rsid w:val="00A279F8"/>
    <w:pPr>
      <w:outlineLvl w:val="3"/>
    </w:pPr>
    <w:rPr>
      <w:b/>
      <w:sz w:val="18"/>
    </w:rPr>
  </w:style>
  <w:style w:type="paragraph" w:styleId="Heading5">
    <w:name w:val="heading 5"/>
    <w:basedOn w:val="a"/>
    <w:next w:val="BodyText"/>
    <w:qFormat/>
    <w:rsid w:val="00A279F8"/>
    <w:pPr>
      <w:spacing w:before="220" w:after="220"/>
      <w:outlineLvl w:val="4"/>
    </w:pPr>
    <w:rPr>
      <w:rFonts w:ascii="Times New Roman" w:hAnsi="Times New Roman"/>
      <w:i/>
      <w:sz w:val="20"/>
    </w:rPr>
  </w:style>
  <w:style w:type="paragraph" w:styleId="Heading6">
    <w:name w:val="heading 6"/>
    <w:basedOn w:val="a"/>
    <w:next w:val="BodyText"/>
    <w:qFormat/>
    <w:rsid w:val="00A279F8"/>
    <w:pPr>
      <w:outlineLvl w:val="5"/>
    </w:pPr>
    <w:rPr>
      <w:rFonts w:ascii="Times New Roman" w:hAnsi="Times New Roman"/>
      <w:i/>
      <w:sz w:val="20"/>
    </w:rPr>
  </w:style>
  <w:style w:type="paragraph" w:styleId="Heading7">
    <w:name w:val="heading 7"/>
    <w:basedOn w:val="a"/>
    <w:next w:val="BodyText"/>
    <w:qFormat/>
    <w:rsid w:val="00A279F8"/>
    <w:pPr>
      <w:outlineLvl w:val="6"/>
    </w:pPr>
    <w:rPr>
      <w:rFonts w:ascii="Times New Roman" w:hAnsi="Times New Roman"/>
      <w:sz w:val="20"/>
    </w:rPr>
  </w:style>
  <w:style w:type="paragraph" w:styleId="Heading8">
    <w:name w:val="heading 8"/>
    <w:basedOn w:val="a"/>
    <w:next w:val="BodyText"/>
    <w:qFormat/>
    <w:rsid w:val="00A279F8"/>
    <w:pPr>
      <w:outlineLvl w:val="7"/>
    </w:pPr>
    <w:rPr>
      <w:i/>
      <w:sz w:val="18"/>
    </w:rPr>
  </w:style>
  <w:style w:type="paragraph" w:styleId="Heading9">
    <w:name w:val="heading 9"/>
    <w:basedOn w:val="a"/>
    <w:next w:val="BodyText"/>
    <w:qFormat/>
    <w:rsid w:val="00A279F8"/>
    <w:pPr>
      <w:outlineLvl w:val="8"/>
    </w:pPr>
    <w:rPr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Βάση επικεφαλίδας"/>
    <w:basedOn w:val="Normal"/>
    <w:next w:val="BodyText"/>
    <w:rsid w:val="00A279F8"/>
    <w:pPr>
      <w:keepNext/>
      <w:keepLines/>
      <w:spacing w:before="140" w:line="220" w:lineRule="atLeast"/>
    </w:pPr>
    <w:rPr>
      <w:rFonts w:ascii="Arial" w:hAnsi="Arial"/>
      <w:spacing w:val="-4"/>
      <w:kern w:val="28"/>
      <w:sz w:val="22"/>
    </w:rPr>
  </w:style>
  <w:style w:type="paragraph" w:styleId="BodyText">
    <w:name w:val="Body Text"/>
    <w:basedOn w:val="Normal"/>
    <w:rsid w:val="00A279F8"/>
    <w:pPr>
      <w:spacing w:after="220" w:line="220" w:lineRule="atLeast"/>
    </w:pPr>
  </w:style>
  <w:style w:type="paragraph" w:customStyle="1" w:styleId="a0">
    <w:name w:val="Βάση υποσημείωσης"/>
    <w:basedOn w:val="Normal"/>
    <w:rsid w:val="00A279F8"/>
    <w:pPr>
      <w:keepLines/>
      <w:spacing w:line="220" w:lineRule="atLeast"/>
    </w:pPr>
    <w:rPr>
      <w:sz w:val="18"/>
    </w:rPr>
  </w:style>
  <w:style w:type="paragraph" w:customStyle="1" w:styleId="a1">
    <w:name w:val="Κείμενο σε εισαγωγικά"/>
    <w:basedOn w:val="BodyText"/>
    <w:rsid w:val="00A279F8"/>
    <w:pPr>
      <w:keepLines/>
      <w:pBdr>
        <w:left w:val="single" w:sz="36" w:space="3" w:color="808080"/>
        <w:bottom w:val="single" w:sz="48" w:space="3" w:color="FFFFFF"/>
      </w:pBdr>
      <w:spacing w:after="60"/>
      <w:ind w:left="1440" w:right="720"/>
    </w:pPr>
    <w:rPr>
      <w:i/>
    </w:rPr>
  </w:style>
  <w:style w:type="paragraph" w:customStyle="1" w:styleId="a2">
    <w:name w:val="Διατήρηση σώματος κειμένου"/>
    <w:basedOn w:val="BodyText"/>
    <w:rsid w:val="00A279F8"/>
    <w:pPr>
      <w:keepNext/>
    </w:pPr>
  </w:style>
  <w:style w:type="paragraph" w:styleId="Caption">
    <w:name w:val="caption"/>
    <w:basedOn w:val="a3"/>
    <w:next w:val="BodyText"/>
    <w:qFormat/>
    <w:rsid w:val="00A279F8"/>
    <w:pPr>
      <w:spacing w:before="60" w:after="220" w:line="220" w:lineRule="atLeast"/>
      <w:ind w:left="1800"/>
    </w:pPr>
    <w:rPr>
      <w:i/>
      <w:sz w:val="18"/>
    </w:rPr>
  </w:style>
  <w:style w:type="paragraph" w:customStyle="1" w:styleId="a3">
    <w:name w:val="Εικόνα"/>
    <w:basedOn w:val="Normal"/>
    <w:next w:val="Caption"/>
    <w:rsid w:val="00A279F8"/>
    <w:pPr>
      <w:keepNext/>
    </w:pPr>
  </w:style>
  <w:style w:type="paragraph" w:customStyle="1" w:styleId="a4">
    <w:name w:val="Ετικέτα εγγράφου"/>
    <w:basedOn w:val="a"/>
    <w:next w:val="BodyText"/>
    <w:rsid w:val="00A279F8"/>
    <w:pPr>
      <w:spacing w:before="160"/>
    </w:pPr>
    <w:rPr>
      <w:rFonts w:ascii="Times New Roman" w:hAnsi="Times New Roman"/>
      <w:spacing w:val="-30"/>
      <w:sz w:val="60"/>
    </w:rPr>
  </w:style>
  <w:style w:type="character" w:styleId="EndnoteReference">
    <w:name w:val="endnote reference"/>
    <w:semiHidden/>
    <w:rsid w:val="00A279F8"/>
    <w:rPr>
      <w:b/>
      <w:vertAlign w:val="superscript"/>
    </w:rPr>
  </w:style>
  <w:style w:type="paragraph" w:styleId="EndnoteText">
    <w:name w:val="endnote text"/>
    <w:basedOn w:val="a0"/>
    <w:semiHidden/>
    <w:rsid w:val="00A279F8"/>
  </w:style>
  <w:style w:type="paragraph" w:styleId="Footer">
    <w:name w:val="footer"/>
    <w:basedOn w:val="a5"/>
    <w:link w:val="FooterChar"/>
    <w:uiPriority w:val="99"/>
    <w:rsid w:val="00A279F8"/>
  </w:style>
  <w:style w:type="paragraph" w:customStyle="1" w:styleId="a5">
    <w:name w:val="Βάση κεφαλίδας"/>
    <w:basedOn w:val="Normal"/>
    <w:rsid w:val="00A279F8"/>
    <w:pPr>
      <w:keepLines/>
      <w:tabs>
        <w:tab w:val="center" w:pos="4320"/>
        <w:tab w:val="right" w:pos="8640"/>
      </w:tabs>
      <w:ind w:left="0"/>
    </w:pPr>
    <w:rPr>
      <w:rFonts w:ascii="Arial" w:hAnsi="Arial"/>
      <w:spacing w:val="-4"/>
    </w:rPr>
  </w:style>
  <w:style w:type="character" w:styleId="FootnoteReference">
    <w:name w:val="footnote reference"/>
    <w:semiHidden/>
    <w:rsid w:val="00A279F8"/>
    <w:rPr>
      <w:vertAlign w:val="superscript"/>
    </w:rPr>
  </w:style>
  <w:style w:type="paragraph" w:styleId="FootnoteText">
    <w:name w:val="footnote text"/>
    <w:basedOn w:val="a0"/>
    <w:semiHidden/>
    <w:rsid w:val="00A279F8"/>
  </w:style>
  <w:style w:type="paragraph" w:styleId="Header">
    <w:name w:val="header"/>
    <w:basedOn w:val="a5"/>
    <w:link w:val="HeaderChar"/>
    <w:uiPriority w:val="99"/>
    <w:rsid w:val="00A279F8"/>
  </w:style>
  <w:style w:type="paragraph" w:styleId="Index1">
    <w:name w:val="index 1"/>
    <w:basedOn w:val="a6"/>
    <w:autoRedefine/>
    <w:semiHidden/>
    <w:rsid w:val="00A279F8"/>
    <w:pPr>
      <w:tabs>
        <w:tab w:val="right" w:pos="4080"/>
      </w:tabs>
      <w:ind w:hanging="360"/>
    </w:pPr>
  </w:style>
  <w:style w:type="paragraph" w:customStyle="1" w:styleId="a6">
    <w:name w:val="Βάση ευρετηρίου"/>
    <w:basedOn w:val="Normal"/>
    <w:rsid w:val="00A279F8"/>
    <w:pPr>
      <w:spacing w:line="220" w:lineRule="atLeast"/>
      <w:ind w:left="360"/>
    </w:pPr>
  </w:style>
  <w:style w:type="paragraph" w:styleId="Index2">
    <w:name w:val="index 2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3">
    <w:name w:val="index 3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4">
    <w:name w:val="index 4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5">
    <w:name w:val="index 5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Heading">
    <w:name w:val="index heading"/>
    <w:basedOn w:val="a"/>
    <w:next w:val="Index1"/>
    <w:semiHidden/>
    <w:rsid w:val="00A279F8"/>
    <w:pPr>
      <w:keepLines w:val="0"/>
      <w:spacing w:before="440"/>
      <w:ind w:left="0"/>
    </w:pPr>
    <w:rPr>
      <w:b/>
      <w:caps/>
      <w:spacing w:val="0"/>
      <w:kern w:val="0"/>
      <w:sz w:val="24"/>
    </w:rPr>
  </w:style>
  <w:style w:type="paragraph" w:customStyle="1" w:styleId="a7">
    <w:name w:val="Επικεφαλίδα ενότητας"/>
    <w:basedOn w:val="Heading1"/>
    <w:rsid w:val="00A279F8"/>
  </w:style>
  <w:style w:type="character" w:customStyle="1" w:styleId="a8">
    <w:name w:val="Έμφαση εισαγωγής"/>
    <w:rsid w:val="00A279F8"/>
    <w:rPr>
      <w:rFonts w:ascii="Arial" w:hAnsi="Arial"/>
      <w:b/>
      <w:spacing w:val="-4"/>
    </w:rPr>
  </w:style>
  <w:style w:type="character" w:styleId="LineNumber">
    <w:name w:val="line number"/>
    <w:rsid w:val="00A279F8"/>
    <w:rPr>
      <w:sz w:val="18"/>
    </w:rPr>
  </w:style>
  <w:style w:type="paragraph" w:styleId="List">
    <w:name w:val="List"/>
    <w:basedOn w:val="BodyText"/>
    <w:rsid w:val="00A279F8"/>
    <w:pPr>
      <w:ind w:left="1440" w:hanging="360"/>
    </w:pPr>
  </w:style>
  <w:style w:type="paragraph" w:styleId="ListBullet">
    <w:name w:val="List Bullet"/>
    <w:basedOn w:val="List"/>
    <w:autoRedefine/>
    <w:rsid w:val="00A279F8"/>
    <w:pPr>
      <w:ind w:left="1800" w:right="720"/>
    </w:pPr>
  </w:style>
  <w:style w:type="paragraph" w:styleId="ListNumber">
    <w:name w:val="List Number"/>
    <w:basedOn w:val="List"/>
    <w:rsid w:val="00A279F8"/>
    <w:pPr>
      <w:ind w:left="1800" w:right="720"/>
    </w:pPr>
  </w:style>
  <w:style w:type="paragraph" w:styleId="MacroText">
    <w:name w:val="macro"/>
    <w:basedOn w:val="Normal"/>
    <w:semiHidden/>
    <w:rsid w:val="00A279F8"/>
    <w:rPr>
      <w:rFonts w:ascii="Courier New" w:hAnsi="Courier New"/>
    </w:rPr>
  </w:style>
  <w:style w:type="character" w:styleId="PageNumber">
    <w:name w:val="page number"/>
    <w:rsid w:val="00A279F8"/>
    <w:rPr>
      <w:rFonts w:ascii="Arial" w:hAnsi="Arial"/>
      <w:b/>
      <w:sz w:val="18"/>
    </w:rPr>
  </w:style>
  <w:style w:type="paragraph" w:customStyle="1" w:styleId="a9">
    <w:name w:val="Υπότιτλος εξωφύλλου"/>
    <w:basedOn w:val="aa"/>
    <w:next w:val="BodyText"/>
    <w:rsid w:val="00A279F8"/>
    <w:pPr>
      <w:spacing w:before="1520"/>
      <w:ind w:right="1680"/>
    </w:pPr>
    <w:rPr>
      <w:rFonts w:ascii="Times New Roman" w:hAnsi="Times New Roman"/>
      <w:b w:val="0"/>
      <w:i/>
      <w:spacing w:val="-20"/>
      <w:sz w:val="40"/>
    </w:rPr>
  </w:style>
  <w:style w:type="paragraph" w:customStyle="1" w:styleId="aa">
    <w:name w:val="Τίτλος εξωφύλλου"/>
    <w:basedOn w:val="a"/>
    <w:next w:val="a9"/>
    <w:rsid w:val="00A279F8"/>
    <w:pPr>
      <w:spacing w:before="1800" w:line="240" w:lineRule="atLeast"/>
    </w:pPr>
    <w:rPr>
      <w:b/>
      <w:spacing w:val="-48"/>
      <w:sz w:val="72"/>
    </w:rPr>
  </w:style>
  <w:style w:type="character" w:customStyle="1" w:styleId="ab">
    <w:name w:val="Εκθέτης"/>
    <w:rsid w:val="00A279F8"/>
    <w:rPr>
      <w:b/>
      <w:vertAlign w:val="superscript"/>
    </w:rPr>
  </w:style>
  <w:style w:type="paragraph" w:customStyle="1" w:styleId="ac">
    <w:name w:val="Βάση πίνακα περιεχομένων"/>
    <w:basedOn w:val="Normal"/>
    <w:rsid w:val="00A279F8"/>
    <w:pPr>
      <w:tabs>
        <w:tab w:val="right" w:leader="dot" w:pos="6480"/>
      </w:tabs>
      <w:spacing w:after="220" w:line="220" w:lineRule="atLeast"/>
      <w:ind w:left="0"/>
    </w:pPr>
    <w:rPr>
      <w:rFonts w:ascii="Arial" w:hAnsi="Arial"/>
    </w:rPr>
  </w:style>
  <w:style w:type="paragraph" w:styleId="TableofFigures">
    <w:name w:val="table of figures"/>
    <w:basedOn w:val="ac"/>
    <w:semiHidden/>
    <w:rsid w:val="00A279F8"/>
    <w:pPr>
      <w:ind w:left="1440" w:hanging="360"/>
    </w:pPr>
  </w:style>
  <w:style w:type="paragraph" w:styleId="TOC1">
    <w:name w:val="toc 1"/>
    <w:basedOn w:val="ac"/>
    <w:autoRedefine/>
    <w:semiHidden/>
    <w:rsid w:val="00A279F8"/>
    <w:rPr>
      <w:b/>
      <w:spacing w:val="-4"/>
    </w:rPr>
  </w:style>
  <w:style w:type="paragraph" w:styleId="TOC2">
    <w:name w:val="toc 2"/>
    <w:basedOn w:val="ac"/>
    <w:autoRedefine/>
    <w:semiHidden/>
    <w:rsid w:val="00A279F8"/>
  </w:style>
  <w:style w:type="paragraph" w:styleId="TOC3">
    <w:name w:val="toc 3"/>
    <w:basedOn w:val="ac"/>
    <w:autoRedefine/>
    <w:semiHidden/>
    <w:rsid w:val="00A279F8"/>
  </w:style>
  <w:style w:type="paragraph" w:styleId="TOC4">
    <w:name w:val="toc 4"/>
    <w:basedOn w:val="ac"/>
    <w:autoRedefine/>
    <w:semiHidden/>
    <w:rsid w:val="00A279F8"/>
  </w:style>
  <w:style w:type="paragraph" w:styleId="TOC5">
    <w:name w:val="toc 5"/>
    <w:basedOn w:val="ac"/>
    <w:autoRedefine/>
    <w:semiHidden/>
    <w:rsid w:val="00A279F8"/>
  </w:style>
  <w:style w:type="paragraph" w:customStyle="1" w:styleId="ad">
    <w:name w:val="Ετικέτα ενότητας"/>
    <w:basedOn w:val="a"/>
    <w:next w:val="BodyText"/>
    <w:rsid w:val="00A279F8"/>
    <w:pPr>
      <w:spacing w:before="400" w:after="440"/>
    </w:pPr>
    <w:rPr>
      <w:rFonts w:ascii="Times New Roman" w:hAnsi="Times New Roman"/>
      <w:spacing w:val="-30"/>
      <w:sz w:val="60"/>
    </w:rPr>
  </w:style>
  <w:style w:type="paragraph" w:customStyle="1" w:styleId="ae">
    <w:name w:val="Υποσέλιδο πρώτο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">
    <w:name w:val="Υποσέλιδο ζυγό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0">
    <w:name w:val="Υποσέλιδο μονό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1">
    <w:name w:val="Κεφαλίδα πρώτη"/>
    <w:basedOn w:val="Header"/>
    <w:rsid w:val="00A279F8"/>
  </w:style>
  <w:style w:type="paragraph" w:customStyle="1" w:styleId="af2">
    <w:name w:val="Κεφαλίδα ζυγή"/>
    <w:basedOn w:val="Header"/>
    <w:rsid w:val="00A279F8"/>
  </w:style>
  <w:style w:type="paragraph" w:customStyle="1" w:styleId="af3">
    <w:name w:val="Κεφαλίδα μονή"/>
    <w:basedOn w:val="Header"/>
    <w:rsid w:val="00A279F8"/>
  </w:style>
  <w:style w:type="paragraph" w:customStyle="1" w:styleId="af4">
    <w:name w:val="Ετικέτα κεφαλαίου"/>
    <w:basedOn w:val="a"/>
    <w:next w:val="af5"/>
    <w:rsid w:val="00A279F8"/>
    <w:pPr>
      <w:spacing w:before="770" w:after="440"/>
    </w:pPr>
    <w:rPr>
      <w:rFonts w:ascii="Times New Roman" w:hAnsi="Times New Roman"/>
      <w:spacing w:val="-30"/>
      <w:sz w:val="60"/>
    </w:rPr>
  </w:style>
  <w:style w:type="paragraph" w:customStyle="1" w:styleId="af5">
    <w:name w:val="Τίτλος κεφαλαίου"/>
    <w:basedOn w:val="a"/>
    <w:next w:val="af6"/>
    <w:rsid w:val="00A279F8"/>
    <w:pPr>
      <w:spacing w:before="720" w:after="400" w:line="240" w:lineRule="auto"/>
      <w:ind w:right="2160"/>
    </w:pPr>
    <w:rPr>
      <w:rFonts w:ascii="Times New Roman" w:hAnsi="Times New Roman"/>
      <w:spacing w:val="-40"/>
      <w:sz w:val="60"/>
    </w:rPr>
  </w:style>
  <w:style w:type="paragraph" w:customStyle="1" w:styleId="af6">
    <w:name w:val="Υπότιτλος κεφαλαίου"/>
    <w:basedOn w:val="af5"/>
    <w:next w:val="BodyText"/>
    <w:rsid w:val="00A279F8"/>
    <w:pPr>
      <w:spacing w:before="0" w:line="400" w:lineRule="atLeast"/>
    </w:pPr>
    <w:rPr>
      <w:i/>
      <w:spacing w:val="-14"/>
      <w:sz w:val="34"/>
    </w:rPr>
  </w:style>
  <w:style w:type="paragraph" w:styleId="BodyTextIndent">
    <w:name w:val="Body Text Indent"/>
    <w:basedOn w:val="BodyText"/>
    <w:rsid w:val="00A279F8"/>
    <w:pPr>
      <w:ind w:left="1440"/>
    </w:pPr>
  </w:style>
  <w:style w:type="paragraph" w:styleId="Subtitle">
    <w:name w:val="Subtitle"/>
    <w:basedOn w:val="Title"/>
    <w:next w:val="BodyText"/>
    <w:qFormat/>
    <w:rsid w:val="00A279F8"/>
    <w:pPr>
      <w:spacing w:before="0" w:after="160" w:line="400" w:lineRule="atLeast"/>
    </w:pPr>
    <w:rPr>
      <w:i/>
      <w:spacing w:val="-14"/>
      <w:sz w:val="34"/>
    </w:rPr>
  </w:style>
  <w:style w:type="paragraph" w:styleId="Title">
    <w:name w:val="Title"/>
    <w:basedOn w:val="a"/>
    <w:next w:val="Subtitle"/>
    <w:qFormat/>
    <w:rsid w:val="00A279F8"/>
    <w:pPr>
      <w:spacing w:before="660" w:after="400" w:line="540" w:lineRule="atLeast"/>
      <w:ind w:right="2160"/>
    </w:pPr>
    <w:rPr>
      <w:rFonts w:ascii="Times New Roman" w:hAnsi="Times New Roman"/>
      <w:spacing w:val="-40"/>
      <w:sz w:val="60"/>
    </w:rPr>
  </w:style>
  <w:style w:type="paragraph" w:styleId="ListNumber5">
    <w:name w:val="List Number 5"/>
    <w:basedOn w:val="ListNumber"/>
    <w:rsid w:val="00A279F8"/>
    <w:pPr>
      <w:ind w:left="3240"/>
    </w:pPr>
  </w:style>
  <w:style w:type="paragraph" w:styleId="ListNumber4">
    <w:name w:val="List Number 4"/>
    <w:basedOn w:val="ListNumber"/>
    <w:rsid w:val="00A279F8"/>
    <w:pPr>
      <w:ind w:left="2880"/>
    </w:pPr>
  </w:style>
  <w:style w:type="paragraph" w:styleId="ListNumber3">
    <w:name w:val="List Number 3"/>
    <w:basedOn w:val="ListNumber"/>
    <w:rsid w:val="00A279F8"/>
    <w:pPr>
      <w:ind w:left="2520"/>
    </w:pPr>
  </w:style>
  <w:style w:type="paragraph" w:styleId="ListBullet5">
    <w:name w:val="List Bullet 5"/>
    <w:basedOn w:val="ListBullet"/>
    <w:autoRedefine/>
    <w:rsid w:val="00A279F8"/>
    <w:pPr>
      <w:ind w:left="3240"/>
    </w:pPr>
  </w:style>
  <w:style w:type="paragraph" w:styleId="ListBullet4">
    <w:name w:val="List Bullet 4"/>
    <w:basedOn w:val="ListBullet"/>
    <w:autoRedefine/>
    <w:rsid w:val="00A279F8"/>
    <w:pPr>
      <w:ind w:left="2880"/>
    </w:pPr>
  </w:style>
  <w:style w:type="paragraph" w:styleId="ListBullet3">
    <w:name w:val="List Bullet 3"/>
    <w:basedOn w:val="ListBullet"/>
    <w:autoRedefine/>
    <w:rsid w:val="00A279F8"/>
    <w:pPr>
      <w:ind w:left="2520"/>
    </w:pPr>
  </w:style>
  <w:style w:type="paragraph" w:styleId="ListBullet2">
    <w:name w:val="List Bullet 2"/>
    <w:basedOn w:val="ListBullet"/>
    <w:autoRedefine/>
    <w:rsid w:val="00A279F8"/>
    <w:pPr>
      <w:ind w:left="2160"/>
    </w:pPr>
  </w:style>
  <w:style w:type="paragraph" w:styleId="List5">
    <w:name w:val="List 5"/>
    <w:basedOn w:val="List"/>
    <w:rsid w:val="00A279F8"/>
    <w:pPr>
      <w:ind w:left="2880"/>
    </w:pPr>
  </w:style>
  <w:style w:type="paragraph" w:styleId="List4">
    <w:name w:val="List 4"/>
    <w:basedOn w:val="List"/>
    <w:rsid w:val="00A279F8"/>
    <w:pPr>
      <w:ind w:left="2520"/>
    </w:pPr>
  </w:style>
  <w:style w:type="paragraph" w:styleId="List3">
    <w:name w:val="List 3"/>
    <w:basedOn w:val="List"/>
    <w:rsid w:val="00A279F8"/>
    <w:pPr>
      <w:ind w:left="2160"/>
    </w:pPr>
  </w:style>
  <w:style w:type="paragraph" w:styleId="List2">
    <w:name w:val="List 2"/>
    <w:basedOn w:val="List"/>
    <w:rsid w:val="00A279F8"/>
    <w:pPr>
      <w:ind w:left="1800"/>
    </w:pPr>
  </w:style>
  <w:style w:type="character" w:styleId="Emphasis">
    <w:name w:val="Emphasis"/>
    <w:qFormat/>
    <w:rsid w:val="00A279F8"/>
    <w:rPr>
      <w:rFonts w:ascii="Arial" w:hAnsi="Arial"/>
      <w:b/>
      <w:spacing w:val="-4"/>
    </w:rPr>
  </w:style>
  <w:style w:type="character" w:styleId="CommentReference">
    <w:name w:val="annotation reference"/>
    <w:semiHidden/>
    <w:rsid w:val="00A279F8"/>
    <w:rPr>
      <w:sz w:val="16"/>
    </w:rPr>
  </w:style>
  <w:style w:type="paragraph" w:styleId="CommentText">
    <w:name w:val="annotation text"/>
    <w:basedOn w:val="a0"/>
    <w:semiHidden/>
    <w:rsid w:val="00A279F8"/>
  </w:style>
  <w:style w:type="paragraph" w:styleId="ListNumber2">
    <w:name w:val="List Number 2"/>
    <w:basedOn w:val="ListNumber"/>
    <w:rsid w:val="00A279F8"/>
    <w:pPr>
      <w:ind w:left="2160"/>
    </w:pPr>
  </w:style>
  <w:style w:type="paragraph" w:styleId="ListContinue">
    <w:name w:val="List Continue"/>
    <w:basedOn w:val="List"/>
    <w:rsid w:val="00A279F8"/>
    <w:pPr>
      <w:ind w:left="1800" w:firstLine="0"/>
    </w:pPr>
  </w:style>
  <w:style w:type="paragraph" w:styleId="ListContinue2">
    <w:name w:val="List Continue 2"/>
    <w:basedOn w:val="ListContinue"/>
    <w:rsid w:val="00A279F8"/>
    <w:pPr>
      <w:ind w:left="2160"/>
    </w:pPr>
  </w:style>
  <w:style w:type="paragraph" w:styleId="ListContinue3">
    <w:name w:val="List Continue 3"/>
    <w:basedOn w:val="ListContinue"/>
    <w:rsid w:val="00A279F8"/>
    <w:pPr>
      <w:ind w:left="2520"/>
    </w:pPr>
  </w:style>
  <w:style w:type="paragraph" w:styleId="ListContinue4">
    <w:name w:val="List Continue 4"/>
    <w:basedOn w:val="ListContinue"/>
    <w:rsid w:val="00A279F8"/>
    <w:pPr>
      <w:ind w:left="2880"/>
    </w:pPr>
  </w:style>
  <w:style w:type="paragraph" w:styleId="ListContinue5">
    <w:name w:val="List Continue 5"/>
    <w:basedOn w:val="ListContinue"/>
    <w:rsid w:val="00A279F8"/>
    <w:pPr>
      <w:ind w:left="3240"/>
    </w:pPr>
  </w:style>
  <w:style w:type="paragraph" w:styleId="NormalIndent">
    <w:name w:val="Normal Indent"/>
    <w:basedOn w:val="Normal"/>
    <w:rsid w:val="00A279F8"/>
    <w:pPr>
      <w:ind w:left="1440"/>
    </w:pPr>
  </w:style>
  <w:style w:type="paragraph" w:customStyle="1" w:styleId="af7">
    <w:name w:val="Διεύθυνση αποστολέα"/>
    <w:basedOn w:val="Normal"/>
    <w:rsid w:val="00A279F8"/>
    <w:pPr>
      <w:keepLines/>
      <w:framePr w:w="2160" w:h="1195" w:wrap="notBeside" w:vAnchor="page" w:hAnchor="margin" w:xAlign="right" w:y="678" w:anchorLock="1"/>
      <w:spacing w:line="220" w:lineRule="atLeast"/>
      <w:ind w:left="0"/>
    </w:pPr>
    <w:rPr>
      <w:sz w:val="16"/>
    </w:rPr>
  </w:style>
  <w:style w:type="character" w:customStyle="1" w:styleId="af8">
    <w:name w:val="Σύνθημα"/>
    <w:basedOn w:val="DefaultParagraphFont"/>
    <w:rsid w:val="00A279F8"/>
    <w:rPr>
      <w:i/>
      <w:spacing w:val="-6"/>
      <w:sz w:val="24"/>
    </w:rPr>
  </w:style>
  <w:style w:type="paragraph" w:customStyle="1" w:styleId="af9">
    <w:name w:val="Όνομα εταιρείας"/>
    <w:basedOn w:val="a4"/>
    <w:rsid w:val="00A279F8"/>
    <w:pPr>
      <w:spacing w:before="0"/>
    </w:pPr>
  </w:style>
  <w:style w:type="paragraph" w:customStyle="1" w:styleId="afa">
    <w:name w:val="Ετικέτα τμήματος"/>
    <w:basedOn w:val="a"/>
    <w:next w:val="Normal"/>
    <w:rsid w:val="00A279F8"/>
    <w:pPr>
      <w:spacing w:before="400" w:after="440"/>
    </w:pPr>
    <w:rPr>
      <w:rFonts w:ascii="Times New Roman" w:hAnsi="Times New Roman"/>
      <w:spacing w:val="-30"/>
      <w:sz w:val="60"/>
    </w:rPr>
  </w:style>
  <w:style w:type="paragraph" w:customStyle="1" w:styleId="afb">
    <w:name w:val="Υπότιτλος τμήματος"/>
    <w:basedOn w:val="Normal"/>
    <w:next w:val="BodyText"/>
    <w:rsid w:val="00A279F8"/>
    <w:pPr>
      <w:keepNext/>
      <w:keepLines/>
      <w:spacing w:after="160" w:line="400" w:lineRule="atLeast"/>
      <w:ind w:right="2160"/>
    </w:pPr>
    <w:rPr>
      <w:i/>
      <w:spacing w:val="-14"/>
      <w:kern w:val="28"/>
      <w:sz w:val="34"/>
    </w:rPr>
  </w:style>
  <w:style w:type="paragraph" w:customStyle="1" w:styleId="afc">
    <w:name w:val="Τίτλος τμήματος"/>
    <w:basedOn w:val="a"/>
    <w:next w:val="afb"/>
    <w:rsid w:val="00A279F8"/>
    <w:pPr>
      <w:spacing w:before="660" w:after="400" w:line="540" w:lineRule="atLeast"/>
      <w:ind w:right="2160"/>
    </w:pPr>
    <w:rPr>
      <w:rFonts w:ascii="Times New Roman" w:hAnsi="Times New Roman"/>
      <w:spacing w:val="-40"/>
      <w:sz w:val="60"/>
    </w:rPr>
  </w:style>
  <w:style w:type="paragraph" w:styleId="TableofAuthorities">
    <w:name w:val="table of authorities"/>
    <w:basedOn w:val="Normal"/>
    <w:semiHidden/>
    <w:rsid w:val="00A279F8"/>
    <w:pPr>
      <w:tabs>
        <w:tab w:val="right" w:leader="dot" w:pos="7560"/>
      </w:tabs>
      <w:ind w:left="1440" w:hanging="360"/>
    </w:pPr>
  </w:style>
  <w:style w:type="paragraph" w:styleId="TOAHeading">
    <w:name w:val="toa heading"/>
    <w:basedOn w:val="Normal"/>
    <w:next w:val="TableofAuthorities"/>
    <w:semiHidden/>
    <w:rsid w:val="00A279F8"/>
    <w:pPr>
      <w:keepNext/>
      <w:spacing w:before="240" w:after="120" w:line="360" w:lineRule="exact"/>
    </w:pPr>
    <w:rPr>
      <w:rFonts w:ascii="Arial" w:hAnsi="Arial"/>
      <w:b/>
      <w:kern w:val="28"/>
      <w:sz w:val="28"/>
    </w:rPr>
  </w:style>
  <w:style w:type="paragraph" w:styleId="MessageHeader">
    <w:name w:val="Message Header"/>
    <w:basedOn w:val="BodyText"/>
    <w:rsid w:val="00A279F8"/>
    <w:pPr>
      <w:keepLines/>
      <w:tabs>
        <w:tab w:val="left" w:pos="3600"/>
        <w:tab w:val="left" w:pos="4680"/>
      </w:tabs>
      <w:spacing w:after="120" w:line="280" w:lineRule="exact"/>
      <w:ind w:right="2160" w:hanging="1080"/>
    </w:pPr>
    <w:rPr>
      <w:rFonts w:ascii="Arial" w:hAnsi="Arial"/>
      <w:sz w:val="22"/>
    </w:rPr>
  </w:style>
  <w:style w:type="character" w:styleId="Strong">
    <w:name w:val="Strong"/>
    <w:basedOn w:val="DefaultParagraphFont"/>
    <w:qFormat/>
    <w:rsid w:val="00A279F8"/>
    <w:rPr>
      <w:b/>
      <w:bCs/>
    </w:rPr>
  </w:style>
  <w:style w:type="paragraph" w:styleId="PlainText">
    <w:name w:val="Plain Text"/>
    <w:basedOn w:val="Normal"/>
    <w:rsid w:val="00A279F8"/>
    <w:rPr>
      <w:rFonts w:ascii="Courier New" w:hAnsi="Courier New" w:cs="Courier New"/>
    </w:rPr>
  </w:style>
  <w:style w:type="character" w:styleId="HTMLAcronym">
    <w:name w:val="HTML Acronym"/>
    <w:basedOn w:val="DefaultParagraphFont"/>
    <w:rsid w:val="00A279F8"/>
  </w:style>
  <w:style w:type="character" w:styleId="HTMLTypewriter">
    <w:name w:val="HTML Typewriter"/>
    <w:basedOn w:val="DefaultParagraphFont"/>
    <w:rsid w:val="00A279F8"/>
    <w:rPr>
      <w:rFonts w:ascii="Courier New" w:hAnsi="Courier New"/>
      <w:sz w:val="20"/>
      <w:szCs w:val="20"/>
    </w:rPr>
  </w:style>
  <w:style w:type="character" w:styleId="HTMLSample">
    <w:name w:val="HTML Sample"/>
    <w:basedOn w:val="DefaultParagraphFont"/>
    <w:rsid w:val="00A279F8"/>
    <w:rPr>
      <w:rFonts w:ascii="Courier New" w:hAnsi="Courier New"/>
    </w:rPr>
  </w:style>
  <w:style w:type="character" w:styleId="Hyperlink">
    <w:name w:val="Hyperlink"/>
    <w:basedOn w:val="DefaultParagraphFont"/>
    <w:rsid w:val="00A279F8"/>
    <w:rPr>
      <w:color w:val="0000FF"/>
      <w:u w:val="single"/>
    </w:rPr>
  </w:style>
  <w:style w:type="character" w:styleId="FollowedHyperlink">
    <w:name w:val="FollowedHyperlink"/>
    <w:basedOn w:val="DefaultParagraphFont"/>
    <w:rsid w:val="00A279F8"/>
    <w:rPr>
      <w:color w:val="800080"/>
      <w:u w:val="single"/>
    </w:rPr>
  </w:style>
  <w:style w:type="paragraph" w:styleId="HTMLAddress">
    <w:name w:val="HTML Address"/>
    <w:basedOn w:val="Normal"/>
    <w:rsid w:val="00A279F8"/>
    <w:rPr>
      <w:i/>
      <w:iCs/>
    </w:rPr>
  </w:style>
  <w:style w:type="paragraph" w:styleId="EnvelopeReturn">
    <w:name w:val="envelope return"/>
    <w:basedOn w:val="Normal"/>
    <w:rsid w:val="00A279F8"/>
    <w:rPr>
      <w:rFonts w:ascii="Arial" w:hAnsi="Arial" w:cs="Arial"/>
    </w:rPr>
  </w:style>
  <w:style w:type="paragraph" w:styleId="EnvelopeAddress">
    <w:name w:val="envelope address"/>
    <w:basedOn w:val="Normal"/>
    <w:rsid w:val="00A279F8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NoteHeading">
    <w:name w:val="Note Heading"/>
    <w:basedOn w:val="Normal"/>
    <w:next w:val="Normal"/>
    <w:rsid w:val="00A279F8"/>
  </w:style>
  <w:style w:type="paragraph" w:styleId="Index6">
    <w:name w:val="index 6"/>
    <w:basedOn w:val="Normal"/>
    <w:next w:val="Normal"/>
    <w:autoRedefine/>
    <w:semiHidden/>
    <w:rsid w:val="00A279F8"/>
    <w:pPr>
      <w:ind w:left="1200" w:hanging="200"/>
    </w:pPr>
  </w:style>
  <w:style w:type="paragraph" w:styleId="Index7">
    <w:name w:val="index 7"/>
    <w:basedOn w:val="Normal"/>
    <w:next w:val="Normal"/>
    <w:autoRedefine/>
    <w:semiHidden/>
    <w:rsid w:val="00A279F8"/>
    <w:pPr>
      <w:ind w:left="1400" w:hanging="200"/>
    </w:pPr>
  </w:style>
  <w:style w:type="paragraph" w:styleId="Index8">
    <w:name w:val="index 8"/>
    <w:basedOn w:val="Normal"/>
    <w:next w:val="Normal"/>
    <w:autoRedefine/>
    <w:semiHidden/>
    <w:rsid w:val="00A279F8"/>
    <w:pPr>
      <w:ind w:left="1600" w:hanging="200"/>
    </w:pPr>
  </w:style>
  <w:style w:type="paragraph" w:styleId="Index9">
    <w:name w:val="index 9"/>
    <w:basedOn w:val="Normal"/>
    <w:next w:val="Normal"/>
    <w:autoRedefine/>
    <w:semiHidden/>
    <w:rsid w:val="00A279F8"/>
    <w:pPr>
      <w:ind w:left="1800" w:hanging="200"/>
    </w:pPr>
  </w:style>
  <w:style w:type="paragraph" w:styleId="Date">
    <w:name w:val="Date"/>
    <w:basedOn w:val="Normal"/>
    <w:next w:val="Normal"/>
    <w:rsid w:val="00A279F8"/>
  </w:style>
  <w:style w:type="paragraph" w:styleId="NormalWeb">
    <w:name w:val="Normal (Web)"/>
    <w:basedOn w:val="Normal"/>
    <w:rsid w:val="00A279F8"/>
    <w:rPr>
      <w:sz w:val="24"/>
      <w:szCs w:val="24"/>
    </w:rPr>
  </w:style>
  <w:style w:type="paragraph" w:styleId="Closing">
    <w:name w:val="Closing"/>
    <w:basedOn w:val="Normal"/>
    <w:rsid w:val="00A279F8"/>
    <w:pPr>
      <w:ind w:left="4252"/>
    </w:pPr>
  </w:style>
  <w:style w:type="character" w:styleId="HTMLCode">
    <w:name w:val="HTML Code"/>
    <w:basedOn w:val="DefaultParagraphFont"/>
    <w:rsid w:val="00A279F8"/>
    <w:rPr>
      <w:rFonts w:ascii="Courier New" w:hAnsi="Courier New"/>
      <w:sz w:val="20"/>
      <w:szCs w:val="20"/>
    </w:rPr>
  </w:style>
  <w:style w:type="character" w:styleId="HTMLVariable">
    <w:name w:val="HTML Variable"/>
    <w:basedOn w:val="DefaultParagraphFont"/>
    <w:rsid w:val="00A279F8"/>
    <w:rPr>
      <w:i/>
      <w:iCs/>
    </w:rPr>
  </w:style>
  <w:style w:type="character" w:styleId="HTMLDefinition">
    <w:name w:val="HTML Definition"/>
    <w:basedOn w:val="DefaultParagraphFont"/>
    <w:rsid w:val="00A279F8"/>
    <w:rPr>
      <w:i/>
      <w:iCs/>
    </w:rPr>
  </w:style>
  <w:style w:type="character" w:styleId="HTMLCite">
    <w:name w:val="HTML Cite"/>
    <w:basedOn w:val="DefaultParagraphFont"/>
    <w:rsid w:val="00A279F8"/>
    <w:rPr>
      <w:i/>
      <w:iCs/>
    </w:rPr>
  </w:style>
  <w:style w:type="character" w:styleId="HTMLKeyboard">
    <w:name w:val="HTML Keyboard"/>
    <w:basedOn w:val="DefaultParagraphFont"/>
    <w:rsid w:val="00A279F8"/>
    <w:rPr>
      <w:rFonts w:ascii="Courier New" w:hAnsi="Courier New"/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A279F8"/>
    <w:pPr>
      <w:ind w:left="1000"/>
    </w:pPr>
  </w:style>
  <w:style w:type="paragraph" w:styleId="TOC7">
    <w:name w:val="toc 7"/>
    <w:basedOn w:val="Normal"/>
    <w:next w:val="Normal"/>
    <w:autoRedefine/>
    <w:semiHidden/>
    <w:rsid w:val="00A279F8"/>
    <w:pPr>
      <w:ind w:left="1200"/>
    </w:pPr>
  </w:style>
  <w:style w:type="paragraph" w:styleId="TOC8">
    <w:name w:val="toc 8"/>
    <w:basedOn w:val="Normal"/>
    <w:next w:val="Normal"/>
    <w:autoRedefine/>
    <w:semiHidden/>
    <w:rsid w:val="00A279F8"/>
    <w:pPr>
      <w:ind w:left="1400"/>
    </w:pPr>
  </w:style>
  <w:style w:type="paragraph" w:styleId="TOC9">
    <w:name w:val="toc 9"/>
    <w:basedOn w:val="Normal"/>
    <w:next w:val="Normal"/>
    <w:autoRedefine/>
    <w:semiHidden/>
    <w:rsid w:val="00A279F8"/>
    <w:pPr>
      <w:ind w:left="1600"/>
    </w:pPr>
  </w:style>
  <w:style w:type="paragraph" w:styleId="HTMLPreformatted">
    <w:name w:val="HTML Preformatted"/>
    <w:basedOn w:val="Normal"/>
    <w:rsid w:val="00A279F8"/>
    <w:rPr>
      <w:rFonts w:ascii="Courier New" w:hAnsi="Courier New" w:cs="Courier New"/>
    </w:rPr>
  </w:style>
  <w:style w:type="paragraph" w:styleId="BodyText2">
    <w:name w:val="Body Text 2"/>
    <w:basedOn w:val="Normal"/>
    <w:rsid w:val="00A279F8"/>
    <w:pPr>
      <w:spacing w:after="120" w:line="480" w:lineRule="auto"/>
    </w:pPr>
  </w:style>
  <w:style w:type="paragraph" w:styleId="BodyText3">
    <w:name w:val="Body Text 3"/>
    <w:basedOn w:val="Normal"/>
    <w:rsid w:val="00A279F8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rsid w:val="00A279F8"/>
    <w:pPr>
      <w:spacing w:after="120" w:line="480" w:lineRule="auto"/>
      <w:ind w:left="283"/>
    </w:pPr>
  </w:style>
  <w:style w:type="paragraph" w:styleId="BodyTextIndent3">
    <w:name w:val="Body Text Indent 3"/>
    <w:basedOn w:val="Normal"/>
    <w:rsid w:val="00A279F8"/>
    <w:pPr>
      <w:spacing w:after="120"/>
      <w:ind w:left="283"/>
    </w:pPr>
    <w:rPr>
      <w:sz w:val="16"/>
      <w:szCs w:val="16"/>
    </w:rPr>
  </w:style>
  <w:style w:type="paragraph" w:styleId="BodyTextFirstIndent">
    <w:name w:val="Body Text First Indent"/>
    <w:basedOn w:val="BodyText"/>
    <w:rsid w:val="00A279F8"/>
    <w:pPr>
      <w:spacing w:after="120" w:line="240" w:lineRule="auto"/>
      <w:ind w:firstLine="210"/>
    </w:pPr>
  </w:style>
  <w:style w:type="paragraph" w:styleId="BodyTextFirstIndent2">
    <w:name w:val="Body Text First Indent 2"/>
    <w:basedOn w:val="BodyTextIndent"/>
    <w:rsid w:val="00A279F8"/>
    <w:pPr>
      <w:spacing w:after="120" w:line="240" w:lineRule="auto"/>
      <w:ind w:left="283" w:firstLine="210"/>
    </w:pPr>
  </w:style>
  <w:style w:type="paragraph" w:styleId="BlockText">
    <w:name w:val="Block Text"/>
    <w:basedOn w:val="Normal"/>
    <w:rsid w:val="00A279F8"/>
    <w:pPr>
      <w:spacing w:after="120"/>
      <w:ind w:left="1440" w:right="1440"/>
    </w:pPr>
  </w:style>
  <w:style w:type="paragraph" w:styleId="Signature">
    <w:name w:val="Signature"/>
    <w:basedOn w:val="Normal"/>
    <w:rsid w:val="00A279F8"/>
    <w:pPr>
      <w:ind w:left="4252"/>
    </w:pPr>
  </w:style>
  <w:style w:type="paragraph" w:styleId="E-mailSignature">
    <w:name w:val="E-mail Signature"/>
    <w:basedOn w:val="Normal"/>
    <w:rsid w:val="00A279F8"/>
  </w:style>
  <w:style w:type="paragraph" w:styleId="Salutation">
    <w:name w:val="Salutation"/>
    <w:basedOn w:val="Normal"/>
    <w:next w:val="Normal"/>
    <w:rsid w:val="00A279F8"/>
  </w:style>
  <w:style w:type="paragraph" w:styleId="DocumentMap">
    <w:name w:val="Document Map"/>
    <w:basedOn w:val="Normal"/>
    <w:semiHidden/>
    <w:rsid w:val="00A279F8"/>
    <w:pPr>
      <w:shd w:val="clear" w:color="auto" w:fill="000080"/>
    </w:pPr>
    <w:rPr>
      <w:rFonts w:ascii="Tahoma" w:hAnsi="Tahoma" w:cs="Tahoma"/>
    </w:rPr>
  </w:style>
  <w:style w:type="paragraph" w:styleId="ListParagraph">
    <w:name w:val="List Paragraph"/>
    <w:basedOn w:val="Normal"/>
    <w:uiPriority w:val="34"/>
    <w:qFormat/>
    <w:rsid w:val="0068301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666BE6"/>
    <w:rPr>
      <w:rFonts w:ascii="Arial" w:hAnsi="Arial"/>
      <w:spacing w:val="-4"/>
      <w:lang w:val="el-GR" w:bidi="he-IL"/>
    </w:rPr>
  </w:style>
  <w:style w:type="character" w:customStyle="1" w:styleId="FooterChar">
    <w:name w:val="Footer Char"/>
    <w:basedOn w:val="DefaultParagraphFont"/>
    <w:link w:val="Footer"/>
    <w:uiPriority w:val="99"/>
    <w:rsid w:val="00D96CDC"/>
    <w:rPr>
      <w:rFonts w:ascii="Arial" w:hAnsi="Arial"/>
      <w:spacing w:val="-4"/>
      <w:lang w:val="el-GR" w:bidi="he-IL"/>
    </w:rPr>
  </w:style>
  <w:style w:type="table" w:styleId="TableGrid">
    <w:name w:val="Table Grid"/>
    <w:basedOn w:val="TableNormal"/>
    <w:rsid w:val="001014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s://vi.wikipedia.org/wiki/Microsoft_Word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2\&#931;&#973;&#947;&#967;&#961;&#959;&#957;&#951;%20&#945;&#957;&#945;&#966;&#959;&#961;&#9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Σύγχρονη αναφορά</Template>
  <TotalTime>90</TotalTime>
  <Pages>3</Pages>
  <Words>525</Words>
  <Characters>2999</Characters>
  <Application>Microsoft Office Word</Application>
  <DocSecurity>0</DocSecurity>
  <PresentationFormat/>
  <Lines>24</Lines>
  <Paragraphs>7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âsasasasas</vt:lpstr>
    </vt:vector>
  </TitlesOfParts>
  <Company/>
  <LinksUpToDate>false</LinksUpToDate>
  <CharactersWithSpaces>3517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âsasasasas</dc:title>
  <dc:subject/>
  <dc:creator>kostas</dc:creator>
  <cp:keywords/>
  <cp:lastModifiedBy> </cp:lastModifiedBy>
  <cp:revision>13</cp:revision>
  <cp:lastPrinted>2019-02-28T07:21:00Z</cp:lastPrinted>
  <dcterms:created xsi:type="dcterms:W3CDTF">2019-04-22T00:29:00Z</dcterms:created>
  <dcterms:modified xsi:type="dcterms:W3CDTF">2019-04-23T08:44:00Z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UseDefaultLanguage">
    <vt:bool>true</vt:bool>
  </property>
  <property fmtid="{D5CDD505-2E9C-101B-9397-08002B2CF9AE}" pid="3" name="Version">
    <vt:i4>99031100</vt:i4>
  </property>
  <property fmtid="{D5CDD505-2E9C-101B-9397-08002B2CF9AE}" pid="4" name="LCID">
    <vt:i4>1032</vt:i4>
  </property>
</Properties>
</file>