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20AD" w:rsidRPr="0010143B" w:rsidRDefault="000D1DFB" w:rsidP="0010143B">
      <w:pPr>
        <w:pStyle w:val="Header"/>
        <w:spacing w:line="360" w:lineRule="auto"/>
        <w:jc w:val="center"/>
        <w:rPr>
          <w:b/>
          <w:i/>
          <w:lang w:val="en-US"/>
        </w:rPr>
      </w:pPr>
      <w:r>
        <w:rPr>
          <w:rFonts w:asciiTheme="minorHAnsi" w:hAnsiTheme="minorHAnsi"/>
          <w:b/>
          <w:i/>
          <w:sz w:val="24"/>
          <w:szCs w:val="24"/>
          <w:lang w:val="en-US"/>
        </w:rPr>
        <w:t>BÀI TẬP 0</w:t>
      </w:r>
      <w:r w:rsidR="001F54A6">
        <w:rPr>
          <w:rFonts w:asciiTheme="minorHAnsi" w:hAnsiTheme="minorHAnsi"/>
          <w:b/>
          <w:i/>
          <w:sz w:val="24"/>
          <w:szCs w:val="24"/>
          <w:lang w:val="en-US"/>
        </w:rPr>
        <w:t>3</w:t>
      </w:r>
      <w:r>
        <w:rPr>
          <w:rFonts w:asciiTheme="minorHAnsi" w:hAnsiTheme="minorHAnsi"/>
          <w:b/>
          <w:i/>
          <w:sz w:val="24"/>
          <w:szCs w:val="24"/>
          <w:lang w:val="en-US"/>
        </w:rPr>
        <w:t xml:space="preserve"> MS WORD</w:t>
      </w:r>
    </w:p>
    <w:p w:rsidR="007E5599" w:rsidRPr="004A304E" w:rsidRDefault="007E5599" w:rsidP="007E5599">
      <w:pPr>
        <w:pStyle w:val="Header"/>
        <w:spacing w:line="360" w:lineRule="auto"/>
        <w:rPr>
          <w:b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7654"/>
        <w:gridCol w:w="670"/>
      </w:tblGrid>
      <w:tr w:rsidR="00937DFB" w:rsidRPr="00C1798F" w:rsidTr="00937DFB">
        <w:tc>
          <w:tcPr>
            <w:tcW w:w="1270" w:type="dxa"/>
          </w:tcPr>
          <w:p w:rsidR="00937DFB" w:rsidRPr="0010143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</w:p>
        </w:tc>
        <w:tc>
          <w:tcPr>
            <w:tcW w:w="7654" w:type="dxa"/>
          </w:tcPr>
          <w:p w:rsidR="00937DFB" w:rsidRPr="00937DFB" w:rsidRDefault="00937DFB" w:rsidP="001F54A6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Mở tập tin </w:t>
            </w:r>
            <w:r w:rsidR="006F4604">
              <w:rPr>
                <w:sz w:val="24"/>
                <w:szCs w:val="24"/>
                <w:lang w:val="en-US"/>
              </w:rPr>
              <w:t>Bai</w:t>
            </w:r>
            <w:r w:rsidR="00AD3071">
              <w:rPr>
                <w:sz w:val="24"/>
                <w:szCs w:val="24"/>
                <w:lang w:val="en-US"/>
              </w:rPr>
              <w:t>mau_</w:t>
            </w:r>
            <w:r w:rsidRPr="00C1798F">
              <w:rPr>
                <w:sz w:val="24"/>
                <w:szCs w:val="24"/>
                <w:lang w:val="en-US"/>
              </w:rPr>
              <w:t>De0</w:t>
            </w:r>
            <w:r w:rsidR="001F54A6">
              <w:rPr>
                <w:sz w:val="24"/>
                <w:szCs w:val="24"/>
                <w:lang w:val="en-US"/>
              </w:rPr>
              <w:t>3</w:t>
            </w:r>
            <w:r w:rsidRPr="00C1798F">
              <w:rPr>
                <w:sz w:val="24"/>
                <w:szCs w:val="24"/>
                <w:lang w:val="en-US"/>
              </w:rPr>
              <w:t>_</w:t>
            </w:r>
            <w:r w:rsidR="00AD3071">
              <w:rPr>
                <w:sz w:val="24"/>
                <w:szCs w:val="24"/>
                <w:lang w:val="en-US"/>
              </w:rPr>
              <w:t>d</w:t>
            </w:r>
            <w:r w:rsidRPr="00C1798F">
              <w:rPr>
                <w:sz w:val="24"/>
                <w:szCs w:val="24"/>
                <w:lang w:val="en-US"/>
              </w:rPr>
              <w:t>ulieu.docx</w:t>
            </w:r>
            <w:r>
              <w:rPr>
                <w:sz w:val="24"/>
                <w:szCs w:val="24"/>
                <w:lang w:val="en-US"/>
              </w:rPr>
              <w:t xml:space="preserve">, sau đó lưu lại với định dạng </w:t>
            </w:r>
            <w:r w:rsidRPr="00007995">
              <w:rPr>
                <w:color w:val="FF0000"/>
                <w:sz w:val="24"/>
                <w:szCs w:val="24"/>
                <w:lang w:val="en-US"/>
              </w:rPr>
              <w:t>HovatenSV_</w:t>
            </w:r>
            <w:r w:rsidR="001F54A6">
              <w:rPr>
                <w:color w:val="FF0000"/>
                <w:sz w:val="24"/>
                <w:szCs w:val="24"/>
                <w:lang w:val="en-US"/>
              </w:rPr>
              <w:t>Bai03</w:t>
            </w:r>
            <w:r w:rsidRPr="00007995">
              <w:rPr>
                <w:color w:val="FF0000"/>
                <w:sz w:val="24"/>
                <w:szCs w:val="24"/>
                <w:lang w:val="en-US"/>
              </w:rPr>
              <w:t>_NhomHP.docx</w:t>
            </w:r>
          </w:p>
        </w:tc>
        <w:tc>
          <w:tcPr>
            <w:tcW w:w="670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AD3071" w:rsidRPr="00C1798F" w:rsidTr="008D22EF">
        <w:tc>
          <w:tcPr>
            <w:tcW w:w="1270" w:type="dxa"/>
          </w:tcPr>
          <w:p w:rsidR="00AD3071" w:rsidRDefault="00AD3071" w:rsidP="008D22EF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2</w:t>
            </w:r>
          </w:p>
        </w:tc>
        <w:tc>
          <w:tcPr>
            <w:tcW w:w="7654" w:type="dxa"/>
          </w:tcPr>
          <w:p w:rsidR="00AD3071" w:rsidRPr="00AD3071" w:rsidRDefault="00AD3071" w:rsidP="008D22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AD307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Định dạng khổ giấy A4</w:t>
            </w:r>
          </w:p>
          <w:p w:rsidR="00AD3071" w:rsidRPr="00AD3071" w:rsidRDefault="00AD3071" w:rsidP="008D22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Căn lề văn bản theo kích thước: Top: 2cm Bottom: 2cm  Left: 3cm Right: 2cm </w:t>
            </w:r>
          </w:p>
          <w:p w:rsidR="00AD3071" w:rsidRPr="00AD3071" w:rsidRDefault="00AD3071" w:rsidP="008D22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</w:pPr>
            <w:r w:rsidRPr="00AD307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Định dạng </w:t>
            </w:r>
            <w:r w:rsidR="00C4505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font chữ Times New Romance, 13pt cho toàn văn bản</w:t>
            </w:r>
          </w:p>
          <w:p w:rsidR="00AD3071" w:rsidRPr="00C1798F" w:rsidRDefault="00C4505A" w:rsidP="008D22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Giãn dòng 1,5 lines cho toàn văn bản</w:t>
            </w:r>
            <w:r w:rsidR="007C0FDF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 xml:space="preserve"> với Before:0pt và After:0pt</w:t>
            </w:r>
          </w:p>
        </w:tc>
        <w:tc>
          <w:tcPr>
            <w:tcW w:w="670" w:type="dxa"/>
          </w:tcPr>
          <w:p w:rsidR="00AD3071" w:rsidRPr="00937DFB" w:rsidRDefault="00AD3071" w:rsidP="008D22EF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C4505A" w:rsidRPr="002B7A39" w:rsidTr="008D22EF">
        <w:tc>
          <w:tcPr>
            <w:tcW w:w="1270" w:type="dxa"/>
          </w:tcPr>
          <w:p w:rsidR="00C4505A" w:rsidRDefault="00C4505A" w:rsidP="00C4505A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3</w:t>
            </w:r>
          </w:p>
        </w:tc>
        <w:tc>
          <w:tcPr>
            <w:tcW w:w="7654" w:type="dxa"/>
          </w:tcPr>
          <w:p w:rsidR="00C4505A" w:rsidRDefault="00C4505A" w:rsidP="008D22E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Header: </w:t>
            </w:r>
            <w:r w:rsidRPr="007C0FD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bidi="he-IL"/>
              </w:rPr>
              <w:t>Banded</w:t>
            </w:r>
          </w:p>
          <w:p w:rsidR="00C4505A" w:rsidRDefault="00C4505A" w:rsidP="00C4505A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 Document: Họ và tên SV_MSSV</w:t>
            </w:r>
          </w:p>
        </w:tc>
        <w:tc>
          <w:tcPr>
            <w:tcW w:w="670" w:type="dxa"/>
          </w:tcPr>
          <w:p w:rsidR="00C4505A" w:rsidRPr="002B7A39" w:rsidRDefault="00C4505A" w:rsidP="008D22EF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D62BB2" w:rsidRPr="002B7A39" w:rsidTr="008D22EF">
        <w:tc>
          <w:tcPr>
            <w:tcW w:w="1270" w:type="dxa"/>
          </w:tcPr>
          <w:p w:rsidR="00D62BB2" w:rsidRDefault="00D62BB2" w:rsidP="00C4505A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4</w:t>
            </w:r>
          </w:p>
        </w:tc>
        <w:tc>
          <w:tcPr>
            <w:tcW w:w="7654" w:type="dxa"/>
          </w:tcPr>
          <w:p w:rsidR="00D62BB2" w:rsidRDefault="00D62BB2" w:rsidP="00D62BB2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Sử dụng tính năng ngắt trang (Breaks) cho đoạn văn bản bắt đầu từ “</w:t>
            </w:r>
            <w:r w:rsidRPr="00D62BB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Cross Reference giúp người sử dụng MS Word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…”</w:t>
            </w:r>
          </w:p>
          <w:p w:rsidR="00D62BB2" w:rsidRDefault="00D62BB2" w:rsidP="00D62BB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Section Breaks: Next Page</w:t>
            </w:r>
          </w:p>
        </w:tc>
        <w:tc>
          <w:tcPr>
            <w:tcW w:w="670" w:type="dxa"/>
          </w:tcPr>
          <w:p w:rsidR="00D62BB2" w:rsidRPr="002B7A39" w:rsidRDefault="00D62BB2" w:rsidP="008D22EF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  <w:shd w:val="clear" w:color="auto" w:fill="00B050"/>
          </w:tcPr>
          <w:p w:rsid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937DFB" w:rsidRPr="00C1798F" w:rsidRDefault="00937DFB" w:rsidP="00937DFB">
            <w:pPr>
              <w:spacing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C1798F">
              <w:rPr>
                <w:sz w:val="24"/>
                <w:szCs w:val="24"/>
                <w:lang w:val="en-US"/>
              </w:rPr>
              <w:t>Page 1</w:t>
            </w:r>
          </w:p>
        </w:tc>
        <w:tc>
          <w:tcPr>
            <w:tcW w:w="670" w:type="dxa"/>
            <w:shd w:val="clear" w:color="auto" w:fill="00B050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32FF3" w:rsidRPr="002B7A39" w:rsidTr="00D57FBC">
        <w:tc>
          <w:tcPr>
            <w:tcW w:w="1270" w:type="dxa"/>
          </w:tcPr>
          <w:p w:rsidR="00132FF3" w:rsidRDefault="00132FF3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4</w:t>
            </w:r>
          </w:p>
        </w:tc>
        <w:tc>
          <w:tcPr>
            <w:tcW w:w="7654" w:type="dxa"/>
          </w:tcPr>
          <w:p w:rsidR="00DD65FD" w:rsidRPr="00EA0CEB" w:rsidRDefault="00EA0CEB" w:rsidP="00EA0CE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l-G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1 dòng kẻ ngang (Horizontal Line) bên dưới “</w:t>
            </w:r>
            <w:r w:rsidRPr="00EA0CEB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Email được ra đời trước khi có mạng Internet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EA0CEB" w:rsidRPr="00EA0CEB" w:rsidRDefault="00EA0CEB" w:rsidP="00EA0CE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l-G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Shading: Blue, Accent 1, Lighter 60% cho đoạn 1</w:t>
            </w:r>
          </w:p>
          <w:p w:rsidR="00EA0CEB" w:rsidRPr="00DD65FD" w:rsidRDefault="00EA0CEB" w:rsidP="00EA0CEB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l-G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Left Indent cho đoạn 1 tại vị trí 3cm</w:t>
            </w:r>
          </w:p>
        </w:tc>
        <w:tc>
          <w:tcPr>
            <w:tcW w:w="670" w:type="dxa"/>
          </w:tcPr>
          <w:p w:rsidR="00132FF3" w:rsidRPr="002B7A39" w:rsidRDefault="00132FF3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32FF3" w:rsidRPr="00C1798F" w:rsidTr="00D57FBC">
        <w:tc>
          <w:tcPr>
            <w:tcW w:w="1270" w:type="dxa"/>
          </w:tcPr>
          <w:p w:rsidR="00132FF3" w:rsidRDefault="00132FF3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99716B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7654" w:type="dxa"/>
          </w:tcPr>
          <w:p w:rsidR="00360A0D" w:rsidRDefault="00380792" w:rsidP="0043452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Dropcap cho đoạn “Email …1993” với:</w:t>
            </w:r>
          </w:p>
          <w:p w:rsidR="00380792" w:rsidRDefault="00380792" w:rsidP="0038079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Line to drop: 2</w:t>
            </w:r>
          </w:p>
          <w:p w:rsidR="00380792" w:rsidRDefault="00380792" w:rsidP="0038079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Distance from text: 0.2 cm</w:t>
            </w:r>
          </w:p>
          <w:p w:rsidR="00380792" w:rsidRDefault="00380792" w:rsidP="0038079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Font: Arial Black</w:t>
            </w:r>
          </w:p>
          <w:p w:rsidR="00380792" w:rsidRPr="00156C5E" w:rsidRDefault="00380792" w:rsidP="00380792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Right Indent: 12 cm</w:t>
            </w:r>
          </w:p>
        </w:tc>
        <w:tc>
          <w:tcPr>
            <w:tcW w:w="670" w:type="dxa"/>
          </w:tcPr>
          <w:p w:rsidR="00132FF3" w:rsidRPr="00937DFB" w:rsidRDefault="00132FF3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F70B01" w:rsidRPr="00BE4042" w:rsidTr="00D57FBC">
        <w:tc>
          <w:tcPr>
            <w:tcW w:w="1270" w:type="dxa"/>
          </w:tcPr>
          <w:p w:rsidR="00F70B01" w:rsidRDefault="00F70B01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6</w:t>
            </w:r>
          </w:p>
        </w:tc>
        <w:tc>
          <w:tcPr>
            <w:tcW w:w="7654" w:type="dxa"/>
          </w:tcPr>
          <w:p w:rsidR="00F70B01" w:rsidRDefault="00380792" w:rsidP="00380792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Định dạng 2 columns cho đoạn bắt đầu từ: "</w:t>
            </w:r>
            <w:r w:rsidRPr="0038079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SMTP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…" đến "</w:t>
            </w:r>
            <w:r w:rsidRPr="0038079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mình là người nhận thư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" :</w:t>
            </w:r>
          </w:p>
          <w:p w:rsidR="00ED7426" w:rsidRDefault="00ED7426" w:rsidP="00ED742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Equal column with</w:t>
            </w:r>
          </w:p>
          <w:p w:rsidR="00380792" w:rsidRPr="00BE4042" w:rsidRDefault="00ED7426" w:rsidP="00ED742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2 columns với spacing: 1 cm</w:t>
            </w:r>
          </w:p>
        </w:tc>
        <w:tc>
          <w:tcPr>
            <w:tcW w:w="670" w:type="dxa"/>
          </w:tcPr>
          <w:p w:rsidR="00F70B01" w:rsidRPr="00BE4042" w:rsidRDefault="00F70B01" w:rsidP="00D57FBC">
            <w:pPr>
              <w:spacing w:line="360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6B3816" w:rsidRPr="00C1798F" w:rsidTr="00D57FBC">
        <w:tc>
          <w:tcPr>
            <w:tcW w:w="1270" w:type="dxa"/>
          </w:tcPr>
          <w:p w:rsidR="006B3816" w:rsidRDefault="006B3816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7</w:t>
            </w:r>
          </w:p>
        </w:tc>
        <w:tc>
          <w:tcPr>
            <w:tcW w:w="7654" w:type="dxa"/>
          </w:tcPr>
          <w:p w:rsidR="006B3816" w:rsidRDefault="00001B39" w:rsidP="00001B3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Tạo mới 1 Stye và đặt tên là: BoldItalic</w:t>
            </w:r>
          </w:p>
          <w:p w:rsidR="00001B39" w:rsidRDefault="00F550AB" w:rsidP="0088728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Font: Arial, 14</w:t>
            </w:r>
            <w:r w:rsidR="0088728C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pt</w:t>
            </w:r>
          </w:p>
          <w:p w:rsidR="0088728C" w:rsidRDefault="0088728C" w:rsidP="0088728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Color Font: Red</w:t>
            </w:r>
          </w:p>
          <w:p w:rsidR="00F550AB" w:rsidRDefault="00F550AB" w:rsidP="0088728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Bold, Italic</w:t>
            </w:r>
          </w:p>
          <w:p w:rsidR="0088728C" w:rsidRPr="0088728C" w:rsidRDefault="0088728C" w:rsidP="0088728C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>Áp dụng Style này cho từ “SMTP” và “CC và BCC”</w:t>
            </w:r>
          </w:p>
        </w:tc>
        <w:tc>
          <w:tcPr>
            <w:tcW w:w="670" w:type="dxa"/>
          </w:tcPr>
          <w:p w:rsidR="006B3816" w:rsidRPr="00937DFB" w:rsidRDefault="006B3816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D87DA5" w:rsidRPr="00BE4042" w:rsidTr="00D57FBC">
        <w:tc>
          <w:tcPr>
            <w:tcW w:w="1270" w:type="dxa"/>
          </w:tcPr>
          <w:p w:rsidR="00D87DA5" w:rsidRDefault="00D87DA5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8</w:t>
            </w:r>
          </w:p>
        </w:tc>
        <w:tc>
          <w:tcPr>
            <w:tcW w:w="7654" w:type="dxa"/>
          </w:tcPr>
          <w:p w:rsidR="00D96C2B" w:rsidRDefault="00051CFA" w:rsidP="00051CFA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biểu tượng lá thư (Letter) vào cuối cùng của cột 1 (SMTP..)</w:t>
            </w:r>
          </w:p>
          <w:p w:rsidR="00051CFA" w:rsidRDefault="00051CFA" w:rsidP="00051CFA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Convert Symbol thành WordArt</w:t>
            </w:r>
          </w:p>
          <w:p w:rsidR="00051CFA" w:rsidRDefault="00051CFA" w:rsidP="00051CF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Fill-White, Outline-Accent 2, Hard Shadow – Accent 2</w:t>
            </w:r>
          </w:p>
          <w:p w:rsidR="00114DE0" w:rsidRDefault="00114DE0" w:rsidP="00051CF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 size: 48pt</w:t>
            </w:r>
          </w:p>
          <w:p w:rsidR="00051CFA" w:rsidRDefault="00051CFA" w:rsidP="00051CF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</w:t>
            </w:r>
          </w:p>
          <w:p w:rsidR="00051CFA" w:rsidRDefault="00051CFA" w:rsidP="00114DE0">
            <w:pPr>
              <w:pStyle w:val="ListParagraph"/>
              <w:numPr>
                <w:ilvl w:val="2"/>
                <w:numId w:val="15"/>
              </w:numPr>
              <w:spacing w:line="360" w:lineRule="auto"/>
              <w:ind w:left="1878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Horizontal Alignment: Right </w:t>
            </w:r>
            <w:r w:rsidR="00114DE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và relative to: Column</w:t>
            </w:r>
          </w:p>
          <w:p w:rsidR="00051CFA" w:rsidRDefault="00051CFA" w:rsidP="00114DE0">
            <w:pPr>
              <w:pStyle w:val="ListParagraph"/>
              <w:numPr>
                <w:ilvl w:val="2"/>
                <w:numId w:val="15"/>
              </w:numPr>
              <w:spacing w:line="360" w:lineRule="auto"/>
              <w:ind w:left="1878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Vertical</w:t>
            </w:r>
            <w:r w:rsidR="00114DE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Absolute position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  <w:r w:rsidR="00114DE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1cm và relative to: Pragraph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</w:t>
            </w:r>
          </w:p>
          <w:p w:rsidR="00051CFA" w:rsidRDefault="00114DE0" w:rsidP="00051CFA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Linse spacing:</w:t>
            </w:r>
          </w:p>
          <w:p w:rsidR="00114DE0" w:rsidRDefault="00114DE0" w:rsidP="00114DE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Single</w:t>
            </w:r>
          </w:p>
          <w:p w:rsidR="00114DE0" w:rsidRDefault="00114DE0" w:rsidP="00114DE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Before: 0pt và After: 0pt</w:t>
            </w:r>
          </w:p>
        </w:tc>
        <w:tc>
          <w:tcPr>
            <w:tcW w:w="670" w:type="dxa"/>
          </w:tcPr>
          <w:p w:rsidR="00D87DA5" w:rsidRPr="00BE4042" w:rsidRDefault="00D87DA5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4464E0" w:rsidRPr="00BE4042" w:rsidTr="00D57FBC">
        <w:tc>
          <w:tcPr>
            <w:tcW w:w="1270" w:type="dxa"/>
          </w:tcPr>
          <w:p w:rsidR="004464E0" w:rsidRDefault="004464E0" w:rsidP="004464E0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9</w:t>
            </w:r>
          </w:p>
        </w:tc>
        <w:tc>
          <w:tcPr>
            <w:tcW w:w="7654" w:type="dxa"/>
          </w:tcPr>
          <w:p w:rsidR="004464E0" w:rsidRDefault="00060011" w:rsidP="0006001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Định dạng Heading 1 cho 2 dòng tiêu đề sau :</w:t>
            </w:r>
          </w:p>
          <w:p w:rsidR="00060011" w:rsidRDefault="00060011" w:rsidP="00060011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060011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Các nhà cung cấp dịch vụ E-mail</w:t>
            </w:r>
          </w:p>
          <w:p w:rsidR="00060011" w:rsidRDefault="00060011" w:rsidP="00060011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060011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Các phim thời lượng dài mà Charl</w:t>
            </w:r>
            <w:r w:rsidR="008C2290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ie</w:t>
            </w:r>
            <w:r w:rsidRPr="00060011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 Chaplin từng đạo diễn</w:t>
            </w:r>
          </w:p>
          <w:p w:rsidR="00060011" w:rsidRDefault="00060011" w:rsidP="0006001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Lựa chọn tất cả các dòng có Heading 1 (Select All Heading 1):</w:t>
            </w:r>
          </w:p>
          <w:p w:rsidR="00060011" w:rsidRDefault="00060011" w:rsidP="00060011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Remove Space Before </w:t>
            </w:r>
            <w:r w:rsidR="00382D48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Paragraph</w:t>
            </w:r>
          </w:p>
          <w:p w:rsidR="00382D48" w:rsidRPr="00BE4042" w:rsidRDefault="00382D48" w:rsidP="00382D48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Add Space After Paragraph</w:t>
            </w:r>
          </w:p>
        </w:tc>
        <w:tc>
          <w:tcPr>
            <w:tcW w:w="670" w:type="dxa"/>
          </w:tcPr>
          <w:p w:rsidR="004464E0" w:rsidRPr="00BE4042" w:rsidRDefault="004464E0" w:rsidP="00D57FBC">
            <w:pPr>
              <w:spacing w:line="360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FA74EB" w:rsidRPr="00C1798F" w:rsidTr="00D57FBC">
        <w:tc>
          <w:tcPr>
            <w:tcW w:w="1270" w:type="dxa"/>
          </w:tcPr>
          <w:p w:rsidR="00FA74EB" w:rsidRDefault="00FA74EB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10</w:t>
            </w:r>
          </w:p>
        </w:tc>
        <w:tc>
          <w:tcPr>
            <w:tcW w:w="7654" w:type="dxa"/>
          </w:tcPr>
          <w:p w:rsidR="00FA74EB" w:rsidRPr="00382D48" w:rsidRDefault="00382D48" w:rsidP="00382D48">
            <w:pPr>
              <w:pStyle w:val="ListParagraph"/>
              <w:numPr>
                <w:ilvl w:val="0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Tabs cho các dòng bên dưới Heading: “</w:t>
            </w:r>
            <w:r w:rsidRPr="00382D48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Các nhà cung cấp dịch vụ E-mail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382D48" w:rsidRPr="00382D48" w:rsidRDefault="00382D48" w:rsidP="00382D48">
            <w:pPr>
              <w:pStyle w:val="ListParagraph"/>
              <w:numPr>
                <w:ilvl w:val="1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Dòng 1,2,3: </w:t>
            </w:r>
          </w:p>
          <w:p w:rsidR="00382D48" w:rsidRPr="00382D48" w:rsidRDefault="00382D48" w:rsidP="00382D48">
            <w:pPr>
              <w:pStyle w:val="ListParagraph"/>
              <w:numPr>
                <w:ilvl w:val="2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Tab stop position: 7cm</w:t>
            </w:r>
          </w:p>
          <w:p w:rsidR="00382D48" w:rsidRPr="00382D48" w:rsidRDefault="00382D48" w:rsidP="00382D48">
            <w:pPr>
              <w:pStyle w:val="ListParagraph"/>
              <w:numPr>
                <w:ilvl w:val="2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Alignment: Left</w:t>
            </w:r>
          </w:p>
          <w:p w:rsidR="00382D48" w:rsidRPr="00382D48" w:rsidRDefault="00382D48" w:rsidP="00382D48">
            <w:pPr>
              <w:pStyle w:val="ListParagraph"/>
              <w:numPr>
                <w:ilvl w:val="2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Leader: 3</w:t>
            </w:r>
          </w:p>
          <w:p w:rsidR="00382D48" w:rsidRPr="00463700" w:rsidRDefault="00382D48" w:rsidP="00382D48">
            <w:pPr>
              <w:pStyle w:val="ListParagraph"/>
              <w:numPr>
                <w:ilvl w:val="1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Dòng 4,5,6: </w:t>
            </w:r>
          </w:p>
          <w:p w:rsidR="00463700" w:rsidRPr="00382D48" w:rsidRDefault="00463700" w:rsidP="00463700">
            <w:pPr>
              <w:pStyle w:val="ListParagraph"/>
              <w:numPr>
                <w:ilvl w:val="2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First Line Indent: 2cm</w:t>
            </w:r>
          </w:p>
          <w:p w:rsidR="00382D48" w:rsidRPr="00382D48" w:rsidRDefault="00382D48" w:rsidP="00382D48">
            <w:pPr>
              <w:pStyle w:val="ListParagraph"/>
              <w:numPr>
                <w:ilvl w:val="2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Tab stop position: </w:t>
            </w:r>
            <w:r w:rsidR="0046370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cm</w:t>
            </w:r>
          </w:p>
          <w:p w:rsidR="00382D48" w:rsidRPr="00382D48" w:rsidRDefault="00382D48" w:rsidP="00382D48">
            <w:pPr>
              <w:pStyle w:val="ListParagraph"/>
              <w:numPr>
                <w:ilvl w:val="2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Alignment: Right</w:t>
            </w:r>
          </w:p>
          <w:p w:rsidR="00463700" w:rsidRPr="004E5B78" w:rsidRDefault="00382D48" w:rsidP="00463700">
            <w:pPr>
              <w:pStyle w:val="ListParagraph"/>
              <w:numPr>
                <w:ilvl w:val="2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Leader: 4</w:t>
            </w:r>
          </w:p>
        </w:tc>
        <w:tc>
          <w:tcPr>
            <w:tcW w:w="670" w:type="dxa"/>
          </w:tcPr>
          <w:p w:rsidR="00FA74EB" w:rsidRPr="00937DFB" w:rsidRDefault="00FA74EB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A12289" w:rsidRPr="00BE4042" w:rsidTr="00D57FBC">
        <w:tc>
          <w:tcPr>
            <w:tcW w:w="1270" w:type="dxa"/>
          </w:tcPr>
          <w:p w:rsidR="00A12289" w:rsidRDefault="00A12289" w:rsidP="00A12289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11</w:t>
            </w:r>
          </w:p>
        </w:tc>
        <w:tc>
          <w:tcPr>
            <w:tcW w:w="7654" w:type="dxa"/>
          </w:tcPr>
          <w:p w:rsidR="00A12289" w:rsidRDefault="00A12289" w:rsidP="00AB705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Footnote cho từ </w:t>
            </w:r>
            <w:r w:rsidR="00AB705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Email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của </w:t>
            </w:r>
            <w:r w:rsidR="00AB705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heading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“</w:t>
            </w:r>
            <w:r w:rsidR="00AB7053" w:rsidRPr="00AB705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Các nhà cung cấp dịch vụ E-mail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” với nội dung như sau: </w:t>
            </w:r>
          </w:p>
          <w:p w:rsidR="00A12289" w:rsidRPr="00BE4042" w:rsidRDefault="000A2CDE" w:rsidP="00AB705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hyperlink r:id="rId7" w:history="1">
              <w:r w:rsidR="00AB7053" w:rsidRPr="00AB705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  <w:lang w:bidi="he-IL"/>
                </w:rPr>
                <w:t>https://vi.wikipedia.org/wiki/Thư_điện_tử</w:t>
              </w:r>
            </w:hyperlink>
          </w:p>
        </w:tc>
        <w:tc>
          <w:tcPr>
            <w:tcW w:w="670" w:type="dxa"/>
          </w:tcPr>
          <w:p w:rsidR="00A12289" w:rsidRPr="00BE4042" w:rsidRDefault="00A12289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</w:tcPr>
          <w:p w:rsid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A12289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7654" w:type="dxa"/>
          </w:tcPr>
          <w:p w:rsidR="00C1798F" w:rsidRDefault="00CD5E42" w:rsidP="0043452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Picture Style cho Hình 1:</w:t>
            </w:r>
          </w:p>
          <w:p w:rsidR="00CD5E42" w:rsidRDefault="00CD5E42" w:rsidP="00CD5E4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Picture Style: Bevel Perspective</w:t>
            </w:r>
          </w:p>
          <w:p w:rsidR="00CD5E42" w:rsidRPr="00434529" w:rsidRDefault="00CD5E42" w:rsidP="00CD5E4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 xml:space="preserve">Position in Midle Right with Square </w:t>
            </w:r>
            <w:r w:rsidR="00F96005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Text Wraping</w:t>
            </w:r>
          </w:p>
        </w:tc>
        <w:tc>
          <w:tcPr>
            <w:tcW w:w="670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434529" w:rsidRPr="00C1798F" w:rsidTr="00937DFB">
        <w:tc>
          <w:tcPr>
            <w:tcW w:w="1270" w:type="dxa"/>
          </w:tcPr>
          <w:p w:rsidR="00434529" w:rsidRPr="00434529" w:rsidRDefault="00434529" w:rsidP="00434529">
            <w:pPr>
              <w:spacing w:line="360" w:lineRule="auto"/>
              <w:ind w:left="0"/>
              <w:rPr>
                <w:sz w:val="24"/>
                <w:szCs w:val="24"/>
              </w:rPr>
            </w:pPr>
            <w:r w:rsidRPr="00434529">
              <w:rPr>
                <w:sz w:val="24"/>
                <w:szCs w:val="24"/>
              </w:rPr>
              <w:lastRenderedPageBreak/>
              <w:t>Câu hỏi 1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7654" w:type="dxa"/>
          </w:tcPr>
          <w:p w:rsidR="00C74116" w:rsidRPr="00E478A3" w:rsidRDefault="00E478A3" w:rsidP="00E478A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Thay đổi định dạng cho SmartArt “</w:t>
            </w:r>
            <w:r w:rsidRPr="00E478A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Các phim thời lượng dài mà Charly Chaplin từng đạo diễn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bidi="he-IL"/>
              </w:rPr>
              <w:t>”</w:t>
            </w:r>
          </w:p>
          <w:p w:rsidR="00E478A3" w:rsidRDefault="005E24D1" w:rsidP="00E478A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Setup Process</w:t>
            </w:r>
          </w:p>
          <w:p w:rsidR="005E24D1" w:rsidRDefault="005E24D1" w:rsidP="00E478A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Height: 5cm</w:t>
            </w:r>
          </w:p>
          <w:p w:rsidR="005E24D1" w:rsidRDefault="005E24D1" w:rsidP="00E478A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Width: 13cm</w:t>
            </w:r>
          </w:p>
          <w:p w:rsidR="005E24D1" w:rsidRDefault="005E24D1" w:rsidP="005E24D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Caption cho SmartArt trên:</w:t>
            </w:r>
          </w:p>
          <w:p w:rsidR="005E24D1" w:rsidRDefault="005E24D1" w:rsidP="005E24D1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Label: Hình 2</w:t>
            </w:r>
          </w:p>
          <w:p w:rsidR="005E24D1" w:rsidRDefault="005E24D1" w:rsidP="005E24D1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 Below</w:t>
            </w:r>
          </w:p>
          <w:p w:rsidR="005E24D1" w:rsidRDefault="005E24D1" w:rsidP="005E24D1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Caption: </w:t>
            </w:r>
            <w:r w:rsidRPr="005E24D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</w:t>
            </w:r>
            <w:r w:rsidRPr="005E24D1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Charly Chaplin film</w:t>
            </w:r>
          </w:p>
          <w:p w:rsidR="008C2290" w:rsidRPr="00C74116" w:rsidRDefault="008C2290" w:rsidP="008C229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Colorful Range, Accent Colors 4 to 5</w:t>
            </w:r>
          </w:p>
        </w:tc>
        <w:tc>
          <w:tcPr>
            <w:tcW w:w="670" w:type="dxa"/>
          </w:tcPr>
          <w:p w:rsidR="00434529" w:rsidRPr="00434529" w:rsidRDefault="00434529" w:rsidP="00434529">
            <w:pPr>
              <w:spacing w:line="360" w:lineRule="auto"/>
              <w:ind w:left="360"/>
              <w:rPr>
                <w:sz w:val="24"/>
                <w:szCs w:val="24"/>
              </w:rPr>
            </w:pPr>
          </w:p>
        </w:tc>
      </w:tr>
      <w:tr w:rsidR="008410A3" w:rsidRPr="00BE4042" w:rsidTr="00D57FBC">
        <w:tc>
          <w:tcPr>
            <w:tcW w:w="1270" w:type="dxa"/>
          </w:tcPr>
          <w:p w:rsidR="008410A3" w:rsidRDefault="008410A3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14</w:t>
            </w:r>
          </w:p>
        </w:tc>
        <w:tc>
          <w:tcPr>
            <w:tcW w:w="7654" w:type="dxa"/>
          </w:tcPr>
          <w:p w:rsidR="008410A3" w:rsidRDefault="007D02F8" w:rsidP="007D02F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Chèn Bookmark cho các từ sau :</w:t>
            </w:r>
          </w:p>
          <w:p w:rsidR="007D02F8" w:rsidRDefault="007D02F8" w:rsidP="007D02F8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SMTP với tên Bookmark là "SMTP"</w:t>
            </w:r>
          </w:p>
          <w:p w:rsidR="007D02F8" w:rsidRDefault="007D02F8" w:rsidP="007D02F8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CC và BCC </w:t>
            </w:r>
            <w:r w:rsidRPr="007D02F8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với tên Bookmark là "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CC_BCC</w:t>
            </w:r>
            <w:r w:rsidRPr="007D02F8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"</w:t>
            </w:r>
          </w:p>
          <w:p w:rsidR="007D02F8" w:rsidRPr="00384481" w:rsidRDefault="007D02F8" w:rsidP="00384481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Electronic Mail </w:t>
            </w:r>
            <w:r w:rsidRPr="007D02F8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với tên Bookmark là "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Email</w:t>
            </w:r>
            <w:r w:rsidRPr="007D02F8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"</w:t>
            </w:r>
          </w:p>
        </w:tc>
        <w:tc>
          <w:tcPr>
            <w:tcW w:w="670" w:type="dxa"/>
          </w:tcPr>
          <w:p w:rsidR="008410A3" w:rsidRPr="00BE4042" w:rsidRDefault="008410A3" w:rsidP="00D57FBC">
            <w:pPr>
              <w:spacing w:line="360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D62BB2" w:rsidRPr="00C1798F" w:rsidTr="00DB0804">
        <w:tc>
          <w:tcPr>
            <w:tcW w:w="1270" w:type="dxa"/>
            <w:shd w:val="clear" w:color="auto" w:fill="00B050"/>
          </w:tcPr>
          <w:p w:rsidR="00D62BB2" w:rsidRDefault="00D62BB2" w:rsidP="00DB0804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D62BB2" w:rsidRPr="00C1798F" w:rsidRDefault="00D62BB2" w:rsidP="00DB0804">
            <w:pPr>
              <w:spacing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C1798F">
              <w:rPr>
                <w:sz w:val="24"/>
                <w:szCs w:val="24"/>
                <w:lang w:val="en-US"/>
              </w:rPr>
              <w:t xml:space="preserve">Page </w:t>
            </w: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670" w:type="dxa"/>
            <w:shd w:val="clear" w:color="auto" w:fill="00B050"/>
          </w:tcPr>
          <w:p w:rsidR="00D62BB2" w:rsidRPr="00937DFB" w:rsidRDefault="00D62BB2" w:rsidP="00DB0804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B0EE7" w:rsidRPr="00BE4042" w:rsidTr="00D57FBC">
        <w:tc>
          <w:tcPr>
            <w:tcW w:w="1270" w:type="dxa"/>
          </w:tcPr>
          <w:p w:rsidR="001B0EE7" w:rsidRDefault="001B0EE7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15</w:t>
            </w:r>
          </w:p>
        </w:tc>
        <w:tc>
          <w:tcPr>
            <w:tcW w:w="7654" w:type="dxa"/>
          </w:tcPr>
          <w:p w:rsidR="001B0EE7" w:rsidRDefault="00A357F6" w:rsidP="0038448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Insert Cross-Reference cho các bookmart:</w:t>
            </w:r>
          </w:p>
          <w:p w:rsidR="00031A10" w:rsidRDefault="00031A10" w:rsidP="00A357F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Email</w:t>
            </w:r>
          </w:p>
          <w:p w:rsidR="00A357F6" w:rsidRDefault="00A357F6" w:rsidP="00031A10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Insert reference to: bookmart text</w:t>
            </w:r>
          </w:p>
          <w:p w:rsidR="00A357F6" w:rsidRDefault="00031A10" w:rsidP="00A357F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CC_BCC</w:t>
            </w:r>
          </w:p>
          <w:p w:rsidR="00031A10" w:rsidRPr="00031A09" w:rsidRDefault="00031A10" w:rsidP="00031A10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031A1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Insert reference to: bookmart text</w:t>
            </w:r>
          </w:p>
        </w:tc>
        <w:tc>
          <w:tcPr>
            <w:tcW w:w="670" w:type="dxa"/>
          </w:tcPr>
          <w:p w:rsidR="001B0EE7" w:rsidRPr="00BE4042" w:rsidRDefault="001B0EE7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382BE4" w:rsidRPr="00C1798F" w:rsidTr="00937DFB">
        <w:tc>
          <w:tcPr>
            <w:tcW w:w="1270" w:type="dxa"/>
          </w:tcPr>
          <w:p w:rsidR="00382BE4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F2564C"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7654" w:type="dxa"/>
          </w:tcPr>
          <w:p w:rsidR="00A865B6" w:rsidRDefault="00031A10" w:rsidP="00031A10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danh sách các Caption là Hình vào bên dưới heading: “DANH MỤC HÌNH”</w:t>
            </w:r>
          </w:p>
          <w:p w:rsidR="0087247E" w:rsidRDefault="0087247E" w:rsidP="0087247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Caption Lable: Hình</w:t>
            </w:r>
          </w:p>
          <w:p w:rsidR="00513669" w:rsidRDefault="00513669" w:rsidP="0087247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Format: From template</w:t>
            </w:r>
          </w:p>
          <w:p w:rsidR="00031A10" w:rsidRDefault="0087247E" w:rsidP="00031A1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 Time Newroman, 12pt</w:t>
            </w:r>
          </w:p>
          <w:p w:rsidR="0087247E" w:rsidRDefault="0087247E" w:rsidP="00031A1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Color: Green</w:t>
            </w:r>
          </w:p>
          <w:p w:rsidR="0087247E" w:rsidRDefault="0087247E" w:rsidP="00031A1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Italic</w:t>
            </w:r>
          </w:p>
          <w:p w:rsidR="0087247E" w:rsidRPr="00BD2ADF" w:rsidRDefault="0087247E" w:rsidP="00031A1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Line Spacing: 1.5 line, Befor: 0pt và After: 0pt</w:t>
            </w:r>
          </w:p>
        </w:tc>
        <w:tc>
          <w:tcPr>
            <w:tcW w:w="670" w:type="dxa"/>
          </w:tcPr>
          <w:p w:rsidR="00382BE4" w:rsidRPr="00937DFB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D87335" w:rsidRPr="00C1798F" w:rsidTr="00DB0804">
        <w:tc>
          <w:tcPr>
            <w:tcW w:w="1270" w:type="dxa"/>
          </w:tcPr>
          <w:p w:rsidR="00D87335" w:rsidRDefault="00D87335" w:rsidP="00DB0804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17</w:t>
            </w:r>
          </w:p>
        </w:tc>
        <w:tc>
          <w:tcPr>
            <w:tcW w:w="7654" w:type="dxa"/>
          </w:tcPr>
          <w:p w:rsidR="00D87335" w:rsidRDefault="00753ABD" w:rsidP="00DB0804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Sử dụng tính năng Table of Content bên dưới dòng: “DANH MỤC HEADING”</w:t>
            </w:r>
          </w:p>
          <w:p w:rsidR="00D87335" w:rsidRPr="00753ABD" w:rsidRDefault="00753ABD" w:rsidP="00753ABD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Automatic Table 2</w:t>
            </w:r>
          </w:p>
        </w:tc>
        <w:tc>
          <w:tcPr>
            <w:tcW w:w="670" w:type="dxa"/>
          </w:tcPr>
          <w:p w:rsidR="00D87335" w:rsidRPr="00937DFB" w:rsidRDefault="00D87335" w:rsidP="00DB0804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E364BA" w:rsidRPr="00BE4042" w:rsidTr="00937DFB">
        <w:tc>
          <w:tcPr>
            <w:tcW w:w="1270" w:type="dxa"/>
          </w:tcPr>
          <w:p w:rsidR="00E364BA" w:rsidRDefault="00E364BA" w:rsidP="00753ABD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753ABD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7654" w:type="dxa"/>
          </w:tcPr>
          <w:p w:rsidR="00F2564C" w:rsidRDefault="00753ABD" w:rsidP="00753ABD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số trang (Page number) vào bên dưới, góc phải của trang in</w:t>
            </w:r>
          </w:p>
          <w:p w:rsidR="00753ABD" w:rsidRDefault="00CF18C9" w:rsidP="00753ABD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>Thick line</w:t>
            </w:r>
          </w:p>
          <w:p w:rsidR="00753ABD" w:rsidRDefault="00CF18C9" w:rsidP="00753ABD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số</w:t>
            </w:r>
            <w:r w:rsidR="00753ABD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trang bắt đầu là: i, ii, iii, …</w:t>
            </w:r>
          </w:p>
          <w:p w:rsidR="0043219F" w:rsidRDefault="0043219F" w:rsidP="0043219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Áp dụng Heading 2 cho dòng Cross Reference</w:t>
            </w:r>
          </w:p>
          <w:p w:rsidR="00CF18C9" w:rsidRDefault="00CF18C9" w:rsidP="0043219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Cập nhật (Update) </w:t>
            </w:r>
            <w:r w:rsidR="0043219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lại </w:t>
            </w:r>
            <w:r w:rsidR="005F7040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DANH MỤC HEADING</w:t>
            </w:r>
          </w:p>
        </w:tc>
        <w:tc>
          <w:tcPr>
            <w:tcW w:w="670" w:type="dxa"/>
          </w:tcPr>
          <w:p w:rsidR="00E364BA" w:rsidRPr="00BE4042" w:rsidRDefault="00E364BA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5943AC" w:rsidRPr="00BE4042" w:rsidTr="00D57FBC">
        <w:tc>
          <w:tcPr>
            <w:tcW w:w="1270" w:type="dxa"/>
          </w:tcPr>
          <w:p w:rsidR="005943AC" w:rsidRDefault="005943AC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1</w:t>
            </w:r>
            <w:r w:rsidR="0070277E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7654" w:type="dxa"/>
          </w:tcPr>
          <w:p w:rsidR="005943AC" w:rsidRDefault="0070277E" w:rsidP="0070277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Page Color: Orange, Accent 2, Lighter 80%</w:t>
            </w:r>
          </w:p>
          <w:p w:rsidR="0070277E" w:rsidRDefault="0070277E" w:rsidP="0070277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Page Boder: </w:t>
            </w:r>
          </w:p>
          <w:p w:rsidR="0070277E" w:rsidRDefault="0070277E" w:rsidP="0070277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Setting: 3D</w:t>
            </w:r>
          </w:p>
          <w:p w:rsidR="0070277E" w:rsidRDefault="0070277E" w:rsidP="0070277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Color: Green</w:t>
            </w:r>
          </w:p>
          <w:p w:rsidR="0070277E" w:rsidRDefault="0070277E" w:rsidP="0070277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Width: 1pt</w:t>
            </w:r>
          </w:p>
        </w:tc>
        <w:tc>
          <w:tcPr>
            <w:tcW w:w="670" w:type="dxa"/>
          </w:tcPr>
          <w:p w:rsidR="005943AC" w:rsidRPr="00BE4042" w:rsidRDefault="005943AC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65349E" w:rsidRPr="002B7A39" w:rsidTr="00D57FBC">
        <w:tc>
          <w:tcPr>
            <w:tcW w:w="1270" w:type="dxa"/>
          </w:tcPr>
          <w:p w:rsidR="0065349E" w:rsidRDefault="0065349E" w:rsidP="0065349E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20</w:t>
            </w:r>
          </w:p>
        </w:tc>
        <w:tc>
          <w:tcPr>
            <w:tcW w:w="7654" w:type="dxa"/>
          </w:tcPr>
          <w:p w:rsidR="00A7714E" w:rsidRDefault="0070277E" w:rsidP="0070277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Cài đặt thông tin cho văn bản</w:t>
            </w:r>
          </w:p>
          <w:p w:rsidR="000A2896" w:rsidRDefault="000A2896" w:rsidP="0070277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Advanced:</w:t>
            </w:r>
          </w:p>
          <w:p w:rsidR="0070277E" w:rsidRDefault="0070277E" w:rsidP="000A2896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Cho phép (Enable) show bookmark</w:t>
            </w:r>
          </w:p>
          <w:p w:rsidR="000A2896" w:rsidRDefault="000A2896" w:rsidP="000A2896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Show measurement</w:t>
            </w:r>
            <w:r w:rsidR="00D635E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</w:t>
            </w:r>
            <w:r w:rsidR="00D635E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in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unit</w:t>
            </w:r>
            <w:r w:rsidR="00CB55F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</w:t>
            </w:r>
            <w:r w:rsidR="00D635E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of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 Inches</w:t>
            </w:r>
            <w:bookmarkStart w:id="0" w:name="_GoBack"/>
            <w:bookmarkEnd w:id="0"/>
          </w:p>
          <w:p w:rsidR="0070277E" w:rsidRDefault="000A2896" w:rsidP="0070277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Display:</w:t>
            </w:r>
          </w:p>
          <w:p w:rsidR="000A2896" w:rsidRPr="000A2896" w:rsidRDefault="000A2896" w:rsidP="000A2896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Enable print background colors and image</w:t>
            </w:r>
          </w:p>
        </w:tc>
        <w:tc>
          <w:tcPr>
            <w:tcW w:w="670" w:type="dxa"/>
          </w:tcPr>
          <w:p w:rsidR="0065349E" w:rsidRPr="002B7A39" w:rsidRDefault="0065349E" w:rsidP="00D57FBC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</w:tbl>
    <w:p w:rsidR="0037396B" w:rsidRPr="0010143B" w:rsidRDefault="0037396B" w:rsidP="0010143B">
      <w:pPr>
        <w:spacing w:line="360" w:lineRule="auto"/>
        <w:ind w:left="0"/>
        <w:rPr>
          <w:sz w:val="24"/>
          <w:szCs w:val="24"/>
        </w:rPr>
      </w:pPr>
    </w:p>
    <w:sectPr w:rsidR="0037396B" w:rsidRPr="0010143B" w:rsidSect="00A451EB">
      <w:footerReference w:type="even" r:id="rId8"/>
      <w:footerReference w:type="first" r:id="rId9"/>
      <w:type w:val="continuous"/>
      <w:pgSz w:w="11907" w:h="16839" w:code="9"/>
      <w:pgMar w:top="1152" w:right="720" w:bottom="720" w:left="1440" w:header="288" w:footer="288" w:gutter="0"/>
      <w:pgNumType w:start="1"/>
      <w:cols w:space="240"/>
      <w:docGrid w:linePitch="6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2CDE" w:rsidRDefault="000A2CDE">
      <w:r>
        <w:separator/>
      </w:r>
    </w:p>
  </w:endnote>
  <w:endnote w:type="continuationSeparator" w:id="0">
    <w:p w:rsidR="000A2CDE" w:rsidRDefault="000A2C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F4E3167-9DC5-453E-80A4-D022E5E5D19A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99CDA0E9-932C-4BFB-A8B4-59F94E9E1CF1}"/>
    <w:embedBold r:id="rId3" w:fontKey="{81512C21-0D78-4FFF-8A5A-51B97F680C9F}"/>
    <w:embedItalic r:id="rId4" w:fontKey="{F05173DA-D4C6-4E95-BCC1-9B92FC89484C}"/>
    <w:embedBoldItalic r:id="rId5" w:fontKey="{45969E07-EFB4-4B7A-8936-7C3E86CFC45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0236CD1-F553-4695-A630-C97ED342FB3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6F14EEC2-5ED5-4AB9-9152-C9E8FB2DAEE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6168E389-1F76-4125-BBC9-4AA61AA40DC0}"/>
    <w:embedBold r:id="rId9" w:fontKey="{E58CE213-30E7-46AC-9211-AFA7818F6FA5}"/>
    <w:embedItalic r:id="rId10" w:fontKey="{AC78AA74-63D1-4DBD-9154-3247B79689AD}"/>
    <w:embedBoldItalic r:id="rId11" w:fontKey="{5EBB5864-B1ED-4D96-86E2-7AAA202B7BA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3C3056B1-13CB-4B64-8F40-4D656473B75A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3" w:fontKey="{52CC2CE4-8EF5-4E3B-B442-437A8D703368}"/>
    <w:embedBoldItalic r:id="rId14" w:fontKey="{E23C38D8-5357-4807-8905-46D0A810C2A2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5" w:fontKey="{66DE095B-57D2-4273-962C-08F44C08EB0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46342210"/>
      <w:docPartObj>
        <w:docPartGallery w:val="Page Numbers (Bottom of Page)"/>
        <w:docPartUnique/>
      </w:docPartObj>
    </w:sdtPr>
    <w:sdtEndPr/>
    <w:sdtContent>
      <w:sdt>
        <w:sdtPr>
          <w:id w:val="138081927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60011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705223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60011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2CDE" w:rsidRDefault="000A2CDE">
      <w:r>
        <w:separator/>
      </w:r>
    </w:p>
  </w:footnote>
  <w:footnote w:type="continuationSeparator" w:id="0">
    <w:p w:rsidR="000A2CDE" w:rsidRDefault="000A2C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E666A4"/>
    <w:multiLevelType w:val="hybridMultilevel"/>
    <w:tmpl w:val="DB469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6979"/>
    <w:multiLevelType w:val="hybridMultilevel"/>
    <w:tmpl w:val="3D3A4F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8F3D39"/>
    <w:multiLevelType w:val="hybridMultilevel"/>
    <w:tmpl w:val="0D6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D8711E"/>
    <w:multiLevelType w:val="hybridMultilevel"/>
    <w:tmpl w:val="BF84CF8E"/>
    <w:lvl w:ilvl="0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4" w15:restartNumberingAfterBreak="0">
    <w:nsid w:val="306C4D1D"/>
    <w:multiLevelType w:val="hybridMultilevel"/>
    <w:tmpl w:val="BB3C8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282AAF"/>
    <w:multiLevelType w:val="hybridMultilevel"/>
    <w:tmpl w:val="DC5A27AE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6" w15:restartNumberingAfterBreak="0">
    <w:nsid w:val="4B152F0A"/>
    <w:multiLevelType w:val="hybridMultilevel"/>
    <w:tmpl w:val="9A764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937A4C"/>
    <w:multiLevelType w:val="hybridMultilevel"/>
    <w:tmpl w:val="4780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027F93"/>
    <w:multiLevelType w:val="hybridMultilevel"/>
    <w:tmpl w:val="3578A73A"/>
    <w:lvl w:ilvl="0" w:tplc="FE5C98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E01751"/>
    <w:multiLevelType w:val="hybridMultilevel"/>
    <w:tmpl w:val="6E1EF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FB44D8"/>
    <w:multiLevelType w:val="hybridMultilevel"/>
    <w:tmpl w:val="A2BEBD0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1" w15:restartNumberingAfterBreak="0">
    <w:nsid w:val="6A8E09A6"/>
    <w:multiLevelType w:val="hybridMultilevel"/>
    <w:tmpl w:val="86980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094D77"/>
    <w:multiLevelType w:val="hybridMultilevel"/>
    <w:tmpl w:val="1364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150332"/>
    <w:multiLevelType w:val="hybridMultilevel"/>
    <w:tmpl w:val="62DC2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DE31AB"/>
    <w:multiLevelType w:val="hybridMultilevel"/>
    <w:tmpl w:val="25D85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DE7C3D"/>
    <w:multiLevelType w:val="hybridMultilevel"/>
    <w:tmpl w:val="0A40B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0"/>
  </w:num>
  <w:num w:numId="4">
    <w:abstractNumId w:val="15"/>
  </w:num>
  <w:num w:numId="5">
    <w:abstractNumId w:val="3"/>
  </w:num>
  <w:num w:numId="6">
    <w:abstractNumId w:val="4"/>
  </w:num>
  <w:num w:numId="7">
    <w:abstractNumId w:val="13"/>
  </w:num>
  <w:num w:numId="8">
    <w:abstractNumId w:val="11"/>
  </w:num>
  <w:num w:numId="9">
    <w:abstractNumId w:val="14"/>
  </w:num>
  <w:num w:numId="10">
    <w:abstractNumId w:val="2"/>
  </w:num>
  <w:num w:numId="11">
    <w:abstractNumId w:val="7"/>
  </w:num>
  <w:num w:numId="12">
    <w:abstractNumId w:val="9"/>
  </w:num>
  <w:num w:numId="13">
    <w:abstractNumId w:val="12"/>
  </w:num>
  <w:num w:numId="14">
    <w:abstractNumId w:val="6"/>
  </w:num>
  <w:num w:numId="15">
    <w:abstractNumId w:val="8"/>
  </w:num>
  <w:num w:numId="16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E91"/>
    <w:rsid w:val="00001B39"/>
    <w:rsid w:val="00007995"/>
    <w:rsid w:val="000307A8"/>
    <w:rsid w:val="00031A09"/>
    <w:rsid w:val="00031A10"/>
    <w:rsid w:val="00051CFA"/>
    <w:rsid w:val="00060011"/>
    <w:rsid w:val="000A2896"/>
    <w:rsid w:val="000A2CDE"/>
    <w:rsid w:val="000D1DFB"/>
    <w:rsid w:val="001013F5"/>
    <w:rsid w:val="0010143B"/>
    <w:rsid w:val="00104BD9"/>
    <w:rsid w:val="00110652"/>
    <w:rsid w:val="00114DE0"/>
    <w:rsid w:val="001159FE"/>
    <w:rsid w:val="0013266B"/>
    <w:rsid w:val="00132FF3"/>
    <w:rsid w:val="001562B8"/>
    <w:rsid w:val="00156C5E"/>
    <w:rsid w:val="001602F8"/>
    <w:rsid w:val="001B0EE7"/>
    <w:rsid w:val="001D3F54"/>
    <w:rsid w:val="001F54A6"/>
    <w:rsid w:val="00215327"/>
    <w:rsid w:val="002424CC"/>
    <w:rsid w:val="0024314A"/>
    <w:rsid w:val="002A3E33"/>
    <w:rsid w:val="002B0B74"/>
    <w:rsid w:val="002B56E2"/>
    <w:rsid w:val="002B5FFA"/>
    <w:rsid w:val="002B7A39"/>
    <w:rsid w:val="002D5D13"/>
    <w:rsid w:val="002E3311"/>
    <w:rsid w:val="00336CE9"/>
    <w:rsid w:val="00360A0D"/>
    <w:rsid w:val="00364B06"/>
    <w:rsid w:val="0037396B"/>
    <w:rsid w:val="00377F06"/>
    <w:rsid w:val="00380792"/>
    <w:rsid w:val="0038136A"/>
    <w:rsid w:val="00382BE4"/>
    <w:rsid w:val="00382D48"/>
    <w:rsid w:val="00384481"/>
    <w:rsid w:val="00384894"/>
    <w:rsid w:val="003D42D2"/>
    <w:rsid w:val="003F0002"/>
    <w:rsid w:val="0043111A"/>
    <w:rsid w:val="0043219F"/>
    <w:rsid w:val="00434529"/>
    <w:rsid w:val="00436C75"/>
    <w:rsid w:val="00440A03"/>
    <w:rsid w:val="004456AA"/>
    <w:rsid w:val="004464E0"/>
    <w:rsid w:val="00463700"/>
    <w:rsid w:val="0046542D"/>
    <w:rsid w:val="00492BEF"/>
    <w:rsid w:val="004A304E"/>
    <w:rsid w:val="004B5AEF"/>
    <w:rsid w:val="004E5B78"/>
    <w:rsid w:val="00513669"/>
    <w:rsid w:val="00514F71"/>
    <w:rsid w:val="00523C16"/>
    <w:rsid w:val="005354D8"/>
    <w:rsid w:val="005943AC"/>
    <w:rsid w:val="005B1A67"/>
    <w:rsid w:val="005B41E5"/>
    <w:rsid w:val="005B6A28"/>
    <w:rsid w:val="005D105B"/>
    <w:rsid w:val="005E24D1"/>
    <w:rsid w:val="005F7040"/>
    <w:rsid w:val="0065349E"/>
    <w:rsid w:val="00666BE6"/>
    <w:rsid w:val="00683017"/>
    <w:rsid w:val="006A2AAA"/>
    <w:rsid w:val="006B3816"/>
    <w:rsid w:val="006F4604"/>
    <w:rsid w:val="0070277E"/>
    <w:rsid w:val="00753ABD"/>
    <w:rsid w:val="00770803"/>
    <w:rsid w:val="007A292E"/>
    <w:rsid w:val="007A614A"/>
    <w:rsid w:val="007C0ADA"/>
    <w:rsid w:val="007C0FDF"/>
    <w:rsid w:val="007D02F8"/>
    <w:rsid w:val="007E5599"/>
    <w:rsid w:val="00836095"/>
    <w:rsid w:val="008410A3"/>
    <w:rsid w:val="00845504"/>
    <w:rsid w:val="00851B09"/>
    <w:rsid w:val="00852495"/>
    <w:rsid w:val="0087247E"/>
    <w:rsid w:val="00876748"/>
    <w:rsid w:val="0088728C"/>
    <w:rsid w:val="008B5329"/>
    <w:rsid w:val="008C2290"/>
    <w:rsid w:val="008D70AD"/>
    <w:rsid w:val="008F3962"/>
    <w:rsid w:val="009074BC"/>
    <w:rsid w:val="00923619"/>
    <w:rsid w:val="00937DFB"/>
    <w:rsid w:val="00943A95"/>
    <w:rsid w:val="009749B1"/>
    <w:rsid w:val="0099716B"/>
    <w:rsid w:val="009A285D"/>
    <w:rsid w:val="009B3C50"/>
    <w:rsid w:val="009B75DC"/>
    <w:rsid w:val="009D50FA"/>
    <w:rsid w:val="009F0BF2"/>
    <w:rsid w:val="00A01745"/>
    <w:rsid w:val="00A12289"/>
    <w:rsid w:val="00A15308"/>
    <w:rsid w:val="00A24FC0"/>
    <w:rsid w:val="00A25A32"/>
    <w:rsid w:val="00A279F8"/>
    <w:rsid w:val="00A357F6"/>
    <w:rsid w:val="00A42B96"/>
    <w:rsid w:val="00A436E4"/>
    <w:rsid w:val="00A451EB"/>
    <w:rsid w:val="00A6043D"/>
    <w:rsid w:val="00A7714E"/>
    <w:rsid w:val="00A865B6"/>
    <w:rsid w:val="00AA1CEA"/>
    <w:rsid w:val="00AB7053"/>
    <w:rsid w:val="00AB731F"/>
    <w:rsid w:val="00AD3071"/>
    <w:rsid w:val="00B13805"/>
    <w:rsid w:val="00B3560B"/>
    <w:rsid w:val="00B82941"/>
    <w:rsid w:val="00BB0418"/>
    <w:rsid w:val="00BC089E"/>
    <w:rsid w:val="00BD2ADF"/>
    <w:rsid w:val="00BD5055"/>
    <w:rsid w:val="00BE1E91"/>
    <w:rsid w:val="00BE4042"/>
    <w:rsid w:val="00C110BC"/>
    <w:rsid w:val="00C15B3A"/>
    <w:rsid w:val="00C1798F"/>
    <w:rsid w:val="00C4505A"/>
    <w:rsid w:val="00C54018"/>
    <w:rsid w:val="00C74116"/>
    <w:rsid w:val="00C823CB"/>
    <w:rsid w:val="00C93AD4"/>
    <w:rsid w:val="00CA0065"/>
    <w:rsid w:val="00CB55F3"/>
    <w:rsid w:val="00CD5E42"/>
    <w:rsid w:val="00CF18C9"/>
    <w:rsid w:val="00D15860"/>
    <w:rsid w:val="00D61ADE"/>
    <w:rsid w:val="00D62BB2"/>
    <w:rsid w:val="00D635EF"/>
    <w:rsid w:val="00D63AAD"/>
    <w:rsid w:val="00D81520"/>
    <w:rsid w:val="00D850B8"/>
    <w:rsid w:val="00D853A8"/>
    <w:rsid w:val="00D87335"/>
    <w:rsid w:val="00D87DA5"/>
    <w:rsid w:val="00D91961"/>
    <w:rsid w:val="00D96C2B"/>
    <w:rsid w:val="00D96CDC"/>
    <w:rsid w:val="00DB0CDF"/>
    <w:rsid w:val="00DB4A5E"/>
    <w:rsid w:val="00DD65FD"/>
    <w:rsid w:val="00DE5983"/>
    <w:rsid w:val="00E364BA"/>
    <w:rsid w:val="00E478A3"/>
    <w:rsid w:val="00E5466E"/>
    <w:rsid w:val="00E5629B"/>
    <w:rsid w:val="00E769E0"/>
    <w:rsid w:val="00EA0CEB"/>
    <w:rsid w:val="00ED169A"/>
    <w:rsid w:val="00ED5689"/>
    <w:rsid w:val="00ED7426"/>
    <w:rsid w:val="00EE20AD"/>
    <w:rsid w:val="00F02891"/>
    <w:rsid w:val="00F1719C"/>
    <w:rsid w:val="00F2564C"/>
    <w:rsid w:val="00F53B90"/>
    <w:rsid w:val="00F550AB"/>
    <w:rsid w:val="00F70B01"/>
    <w:rsid w:val="00F96005"/>
    <w:rsid w:val="00FA74EB"/>
    <w:rsid w:val="00FB710C"/>
    <w:rsid w:val="00FC4C5A"/>
    <w:rsid w:val="00FE383E"/>
    <w:rsid w:val="00FF3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D7DB082-1AA9-4547-8347-ABAC2A6B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9F8"/>
    <w:pPr>
      <w:ind w:left="1080"/>
    </w:pPr>
    <w:rPr>
      <w:lang w:val="el-GR" w:bidi="he-IL"/>
    </w:rPr>
  </w:style>
  <w:style w:type="paragraph" w:styleId="Heading1">
    <w:name w:val="heading 1"/>
    <w:basedOn w:val="a"/>
    <w:next w:val="BodyText"/>
    <w:qFormat/>
    <w:rsid w:val="00A279F8"/>
    <w:pPr>
      <w:shd w:val="pct10" w:color="auto" w:fill="auto"/>
      <w:spacing w:before="220" w:after="220" w:line="280" w:lineRule="atLeast"/>
      <w:ind w:left="0" w:firstLine="1080"/>
      <w:outlineLvl w:val="0"/>
    </w:pPr>
    <w:rPr>
      <w:b/>
      <w:spacing w:val="-10"/>
      <w:sz w:val="24"/>
    </w:rPr>
  </w:style>
  <w:style w:type="paragraph" w:styleId="Heading2">
    <w:name w:val="heading 2"/>
    <w:basedOn w:val="a"/>
    <w:next w:val="BodyText"/>
    <w:qFormat/>
    <w:rsid w:val="00A279F8"/>
    <w:pPr>
      <w:outlineLvl w:val="1"/>
    </w:pPr>
    <w:rPr>
      <w:b/>
    </w:rPr>
  </w:style>
  <w:style w:type="paragraph" w:styleId="Heading3">
    <w:name w:val="heading 3"/>
    <w:basedOn w:val="a"/>
    <w:next w:val="BodyText"/>
    <w:qFormat/>
    <w:rsid w:val="00A279F8"/>
    <w:pPr>
      <w:outlineLvl w:val="2"/>
    </w:pPr>
  </w:style>
  <w:style w:type="paragraph" w:styleId="Heading4">
    <w:name w:val="heading 4"/>
    <w:basedOn w:val="a"/>
    <w:next w:val="BodyText"/>
    <w:qFormat/>
    <w:rsid w:val="00A279F8"/>
    <w:pPr>
      <w:outlineLvl w:val="3"/>
    </w:pPr>
    <w:rPr>
      <w:b/>
      <w:sz w:val="18"/>
    </w:rPr>
  </w:style>
  <w:style w:type="paragraph" w:styleId="Heading5">
    <w:name w:val="heading 5"/>
    <w:basedOn w:val="a"/>
    <w:next w:val="BodyText"/>
    <w:qFormat/>
    <w:rsid w:val="00A279F8"/>
    <w:pPr>
      <w:spacing w:before="220" w:after="220"/>
      <w:outlineLvl w:val="4"/>
    </w:pPr>
    <w:rPr>
      <w:rFonts w:ascii="Times New Roman" w:hAnsi="Times New Roman"/>
      <w:i/>
      <w:sz w:val="20"/>
    </w:rPr>
  </w:style>
  <w:style w:type="paragraph" w:styleId="Heading6">
    <w:name w:val="heading 6"/>
    <w:basedOn w:val="a"/>
    <w:next w:val="BodyText"/>
    <w:qFormat/>
    <w:rsid w:val="00A279F8"/>
    <w:pPr>
      <w:outlineLvl w:val="5"/>
    </w:pPr>
    <w:rPr>
      <w:rFonts w:ascii="Times New Roman" w:hAnsi="Times New Roman"/>
      <w:i/>
      <w:sz w:val="20"/>
    </w:rPr>
  </w:style>
  <w:style w:type="paragraph" w:styleId="Heading7">
    <w:name w:val="heading 7"/>
    <w:basedOn w:val="a"/>
    <w:next w:val="BodyText"/>
    <w:qFormat/>
    <w:rsid w:val="00A279F8"/>
    <w:pPr>
      <w:outlineLvl w:val="6"/>
    </w:pPr>
    <w:rPr>
      <w:rFonts w:ascii="Times New Roman" w:hAnsi="Times New Roman"/>
      <w:sz w:val="20"/>
    </w:rPr>
  </w:style>
  <w:style w:type="paragraph" w:styleId="Heading8">
    <w:name w:val="heading 8"/>
    <w:basedOn w:val="a"/>
    <w:next w:val="BodyText"/>
    <w:qFormat/>
    <w:rsid w:val="00A279F8"/>
    <w:pPr>
      <w:outlineLvl w:val="7"/>
    </w:pPr>
    <w:rPr>
      <w:i/>
      <w:sz w:val="18"/>
    </w:rPr>
  </w:style>
  <w:style w:type="paragraph" w:styleId="Heading9">
    <w:name w:val="heading 9"/>
    <w:basedOn w:val="a"/>
    <w:next w:val="BodyText"/>
    <w:qFormat/>
    <w:rsid w:val="00A279F8"/>
    <w:pPr>
      <w:outlineLvl w:val="8"/>
    </w:pPr>
    <w:rPr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Βάση επικεφαλίδας"/>
    <w:basedOn w:val="Normal"/>
    <w:next w:val="BodyText"/>
    <w:rsid w:val="00A279F8"/>
    <w:pPr>
      <w:keepNext/>
      <w:keepLines/>
      <w:spacing w:before="140" w:line="220" w:lineRule="atLeast"/>
    </w:pPr>
    <w:rPr>
      <w:rFonts w:ascii="Arial" w:hAnsi="Arial"/>
      <w:spacing w:val="-4"/>
      <w:kern w:val="28"/>
      <w:sz w:val="22"/>
    </w:rPr>
  </w:style>
  <w:style w:type="paragraph" w:styleId="BodyText">
    <w:name w:val="Body Text"/>
    <w:basedOn w:val="Normal"/>
    <w:rsid w:val="00A279F8"/>
    <w:pPr>
      <w:spacing w:after="220" w:line="220" w:lineRule="atLeast"/>
    </w:pPr>
  </w:style>
  <w:style w:type="paragraph" w:customStyle="1" w:styleId="a0">
    <w:name w:val="Βάση υποσημείωσης"/>
    <w:basedOn w:val="Normal"/>
    <w:rsid w:val="00A279F8"/>
    <w:pPr>
      <w:keepLines/>
      <w:spacing w:line="220" w:lineRule="atLeast"/>
    </w:pPr>
    <w:rPr>
      <w:sz w:val="18"/>
    </w:rPr>
  </w:style>
  <w:style w:type="paragraph" w:customStyle="1" w:styleId="a1">
    <w:name w:val="Κείμενο σε εισαγωγικά"/>
    <w:basedOn w:val="BodyText"/>
    <w:rsid w:val="00A279F8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</w:rPr>
  </w:style>
  <w:style w:type="paragraph" w:customStyle="1" w:styleId="a2">
    <w:name w:val="Διατήρηση σώματος κειμένου"/>
    <w:basedOn w:val="BodyText"/>
    <w:rsid w:val="00A279F8"/>
    <w:pPr>
      <w:keepNext/>
    </w:pPr>
  </w:style>
  <w:style w:type="paragraph" w:styleId="Caption">
    <w:name w:val="caption"/>
    <w:basedOn w:val="a3"/>
    <w:next w:val="BodyText"/>
    <w:qFormat/>
    <w:rsid w:val="00A279F8"/>
    <w:pPr>
      <w:spacing w:before="60" w:after="220" w:line="220" w:lineRule="atLeast"/>
      <w:ind w:left="1800"/>
    </w:pPr>
    <w:rPr>
      <w:i/>
      <w:sz w:val="18"/>
    </w:rPr>
  </w:style>
  <w:style w:type="paragraph" w:customStyle="1" w:styleId="a3">
    <w:name w:val="Εικόνα"/>
    <w:basedOn w:val="Normal"/>
    <w:next w:val="Caption"/>
    <w:rsid w:val="00A279F8"/>
    <w:pPr>
      <w:keepNext/>
    </w:pPr>
  </w:style>
  <w:style w:type="paragraph" w:customStyle="1" w:styleId="a4">
    <w:name w:val="Ετικέτα εγγράφου"/>
    <w:basedOn w:val="a"/>
    <w:next w:val="BodyText"/>
    <w:rsid w:val="00A279F8"/>
    <w:pPr>
      <w:spacing w:before="160"/>
    </w:pPr>
    <w:rPr>
      <w:rFonts w:ascii="Times New Roman" w:hAnsi="Times New Roman"/>
      <w:spacing w:val="-30"/>
      <w:sz w:val="60"/>
    </w:rPr>
  </w:style>
  <w:style w:type="character" w:styleId="EndnoteReference">
    <w:name w:val="endnote reference"/>
    <w:semiHidden/>
    <w:rsid w:val="00A279F8"/>
    <w:rPr>
      <w:b/>
      <w:vertAlign w:val="superscript"/>
    </w:rPr>
  </w:style>
  <w:style w:type="paragraph" w:styleId="EndnoteText">
    <w:name w:val="endnote text"/>
    <w:basedOn w:val="a0"/>
    <w:semiHidden/>
    <w:rsid w:val="00A279F8"/>
  </w:style>
  <w:style w:type="paragraph" w:styleId="Footer">
    <w:name w:val="footer"/>
    <w:basedOn w:val="a5"/>
    <w:link w:val="FooterChar"/>
    <w:uiPriority w:val="99"/>
    <w:rsid w:val="00A279F8"/>
  </w:style>
  <w:style w:type="paragraph" w:customStyle="1" w:styleId="a5">
    <w:name w:val="Βάση κεφαλίδας"/>
    <w:basedOn w:val="Normal"/>
    <w:rsid w:val="00A279F8"/>
    <w:pPr>
      <w:keepLines/>
      <w:tabs>
        <w:tab w:val="center" w:pos="4320"/>
        <w:tab w:val="right" w:pos="8640"/>
      </w:tabs>
      <w:ind w:left="0"/>
    </w:pPr>
    <w:rPr>
      <w:rFonts w:ascii="Arial" w:hAnsi="Arial"/>
      <w:spacing w:val="-4"/>
    </w:rPr>
  </w:style>
  <w:style w:type="character" w:styleId="FootnoteReference">
    <w:name w:val="footnote reference"/>
    <w:semiHidden/>
    <w:rsid w:val="00A279F8"/>
    <w:rPr>
      <w:vertAlign w:val="superscript"/>
    </w:rPr>
  </w:style>
  <w:style w:type="paragraph" w:styleId="FootnoteText">
    <w:name w:val="footnote text"/>
    <w:basedOn w:val="a0"/>
    <w:semiHidden/>
    <w:rsid w:val="00A279F8"/>
  </w:style>
  <w:style w:type="paragraph" w:styleId="Header">
    <w:name w:val="header"/>
    <w:basedOn w:val="a5"/>
    <w:link w:val="HeaderChar"/>
    <w:uiPriority w:val="99"/>
    <w:rsid w:val="00A279F8"/>
  </w:style>
  <w:style w:type="paragraph" w:styleId="Index1">
    <w:name w:val="index 1"/>
    <w:basedOn w:val="a6"/>
    <w:autoRedefine/>
    <w:semiHidden/>
    <w:rsid w:val="00A279F8"/>
    <w:pPr>
      <w:tabs>
        <w:tab w:val="right" w:pos="4080"/>
      </w:tabs>
      <w:ind w:hanging="360"/>
    </w:pPr>
  </w:style>
  <w:style w:type="paragraph" w:customStyle="1" w:styleId="a6">
    <w:name w:val="Βάση ευρετηρίου"/>
    <w:basedOn w:val="Normal"/>
    <w:rsid w:val="00A279F8"/>
    <w:pPr>
      <w:spacing w:line="220" w:lineRule="atLeast"/>
      <w:ind w:left="360"/>
    </w:pPr>
  </w:style>
  <w:style w:type="paragraph" w:styleId="Index2">
    <w:name w:val="index 2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3">
    <w:name w:val="index 3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4">
    <w:name w:val="index 4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5">
    <w:name w:val="index 5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Heading">
    <w:name w:val="index heading"/>
    <w:basedOn w:val="a"/>
    <w:next w:val="Index1"/>
    <w:semiHidden/>
    <w:rsid w:val="00A279F8"/>
    <w:pPr>
      <w:keepLines w:val="0"/>
      <w:spacing w:before="440"/>
      <w:ind w:left="0"/>
    </w:pPr>
    <w:rPr>
      <w:b/>
      <w:caps/>
      <w:spacing w:val="0"/>
      <w:kern w:val="0"/>
      <w:sz w:val="24"/>
    </w:rPr>
  </w:style>
  <w:style w:type="paragraph" w:customStyle="1" w:styleId="a7">
    <w:name w:val="Επικεφαλίδα ενότητας"/>
    <w:basedOn w:val="Heading1"/>
    <w:rsid w:val="00A279F8"/>
  </w:style>
  <w:style w:type="character" w:customStyle="1" w:styleId="a8">
    <w:name w:val="Έμφαση εισαγωγής"/>
    <w:rsid w:val="00A279F8"/>
    <w:rPr>
      <w:rFonts w:ascii="Arial" w:hAnsi="Arial"/>
      <w:b/>
      <w:spacing w:val="-4"/>
    </w:rPr>
  </w:style>
  <w:style w:type="character" w:styleId="LineNumber">
    <w:name w:val="line number"/>
    <w:rsid w:val="00A279F8"/>
    <w:rPr>
      <w:sz w:val="18"/>
    </w:rPr>
  </w:style>
  <w:style w:type="paragraph" w:styleId="List">
    <w:name w:val="List"/>
    <w:basedOn w:val="BodyText"/>
    <w:rsid w:val="00A279F8"/>
    <w:pPr>
      <w:ind w:left="1440" w:hanging="360"/>
    </w:pPr>
  </w:style>
  <w:style w:type="paragraph" w:styleId="ListBullet">
    <w:name w:val="List Bullet"/>
    <w:basedOn w:val="List"/>
    <w:autoRedefine/>
    <w:rsid w:val="00A279F8"/>
    <w:pPr>
      <w:ind w:left="1800" w:right="720"/>
    </w:pPr>
  </w:style>
  <w:style w:type="paragraph" w:styleId="ListNumber">
    <w:name w:val="List Number"/>
    <w:basedOn w:val="List"/>
    <w:rsid w:val="00A279F8"/>
    <w:pPr>
      <w:ind w:left="1800" w:right="720"/>
    </w:pPr>
  </w:style>
  <w:style w:type="paragraph" w:styleId="MacroText">
    <w:name w:val="macro"/>
    <w:basedOn w:val="Normal"/>
    <w:semiHidden/>
    <w:rsid w:val="00A279F8"/>
    <w:rPr>
      <w:rFonts w:ascii="Courier New" w:hAnsi="Courier New"/>
    </w:rPr>
  </w:style>
  <w:style w:type="character" w:styleId="PageNumber">
    <w:name w:val="page number"/>
    <w:rsid w:val="00A279F8"/>
    <w:rPr>
      <w:rFonts w:ascii="Arial" w:hAnsi="Arial"/>
      <w:b/>
      <w:sz w:val="18"/>
    </w:rPr>
  </w:style>
  <w:style w:type="paragraph" w:customStyle="1" w:styleId="a9">
    <w:name w:val="Υπότιτλος εξωφύλλου"/>
    <w:basedOn w:val="aa"/>
    <w:next w:val="BodyText"/>
    <w:rsid w:val="00A279F8"/>
    <w:pPr>
      <w:spacing w:before="1520"/>
      <w:ind w:right="1680"/>
    </w:pPr>
    <w:rPr>
      <w:rFonts w:ascii="Times New Roman" w:hAnsi="Times New Roman"/>
      <w:b w:val="0"/>
      <w:i/>
      <w:spacing w:val="-20"/>
      <w:sz w:val="40"/>
    </w:rPr>
  </w:style>
  <w:style w:type="paragraph" w:customStyle="1" w:styleId="aa">
    <w:name w:val="Τίτλος εξωφύλλου"/>
    <w:basedOn w:val="a"/>
    <w:next w:val="a9"/>
    <w:rsid w:val="00A279F8"/>
    <w:pPr>
      <w:spacing w:before="1800" w:line="240" w:lineRule="atLeast"/>
    </w:pPr>
    <w:rPr>
      <w:b/>
      <w:spacing w:val="-48"/>
      <w:sz w:val="72"/>
    </w:rPr>
  </w:style>
  <w:style w:type="character" w:customStyle="1" w:styleId="ab">
    <w:name w:val="Εκθέτης"/>
    <w:rsid w:val="00A279F8"/>
    <w:rPr>
      <w:b/>
      <w:vertAlign w:val="superscript"/>
    </w:rPr>
  </w:style>
  <w:style w:type="paragraph" w:customStyle="1" w:styleId="ac">
    <w:name w:val="Βάση πίνακα περιεχομένων"/>
    <w:basedOn w:val="Normal"/>
    <w:rsid w:val="00A279F8"/>
    <w:pPr>
      <w:tabs>
        <w:tab w:val="right" w:leader="dot" w:pos="6480"/>
      </w:tabs>
      <w:spacing w:after="220" w:line="220" w:lineRule="atLeast"/>
      <w:ind w:left="0"/>
    </w:pPr>
    <w:rPr>
      <w:rFonts w:ascii="Arial" w:hAnsi="Arial"/>
    </w:rPr>
  </w:style>
  <w:style w:type="paragraph" w:styleId="TableofFigures">
    <w:name w:val="table of figures"/>
    <w:basedOn w:val="ac"/>
    <w:semiHidden/>
    <w:rsid w:val="00A279F8"/>
    <w:pPr>
      <w:ind w:left="1440" w:hanging="360"/>
    </w:pPr>
  </w:style>
  <w:style w:type="paragraph" w:styleId="TOC1">
    <w:name w:val="toc 1"/>
    <w:basedOn w:val="ac"/>
    <w:autoRedefine/>
    <w:semiHidden/>
    <w:rsid w:val="00A279F8"/>
    <w:rPr>
      <w:b/>
      <w:spacing w:val="-4"/>
    </w:rPr>
  </w:style>
  <w:style w:type="paragraph" w:styleId="TOC2">
    <w:name w:val="toc 2"/>
    <w:basedOn w:val="ac"/>
    <w:autoRedefine/>
    <w:semiHidden/>
    <w:rsid w:val="00A279F8"/>
  </w:style>
  <w:style w:type="paragraph" w:styleId="TOC3">
    <w:name w:val="toc 3"/>
    <w:basedOn w:val="ac"/>
    <w:autoRedefine/>
    <w:semiHidden/>
    <w:rsid w:val="00A279F8"/>
  </w:style>
  <w:style w:type="paragraph" w:styleId="TOC4">
    <w:name w:val="toc 4"/>
    <w:basedOn w:val="ac"/>
    <w:autoRedefine/>
    <w:semiHidden/>
    <w:rsid w:val="00A279F8"/>
  </w:style>
  <w:style w:type="paragraph" w:styleId="TOC5">
    <w:name w:val="toc 5"/>
    <w:basedOn w:val="ac"/>
    <w:autoRedefine/>
    <w:semiHidden/>
    <w:rsid w:val="00A279F8"/>
  </w:style>
  <w:style w:type="paragraph" w:customStyle="1" w:styleId="ad">
    <w:name w:val="Ετικέτα ενότητας"/>
    <w:basedOn w:val="a"/>
    <w:next w:val="BodyText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e">
    <w:name w:val="Υποσέλιδο πρώτο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">
    <w:name w:val="Υποσέλιδο ζυγ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0">
    <w:name w:val="Υποσέλιδο μον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1">
    <w:name w:val="Κεφαλίδα πρώτη"/>
    <w:basedOn w:val="Header"/>
    <w:rsid w:val="00A279F8"/>
  </w:style>
  <w:style w:type="paragraph" w:customStyle="1" w:styleId="af2">
    <w:name w:val="Κεφαλίδα ζυγή"/>
    <w:basedOn w:val="Header"/>
    <w:rsid w:val="00A279F8"/>
  </w:style>
  <w:style w:type="paragraph" w:customStyle="1" w:styleId="af3">
    <w:name w:val="Κεφαλίδα μονή"/>
    <w:basedOn w:val="Header"/>
    <w:rsid w:val="00A279F8"/>
  </w:style>
  <w:style w:type="paragraph" w:customStyle="1" w:styleId="af4">
    <w:name w:val="Ετικέτα κεφαλαίου"/>
    <w:basedOn w:val="a"/>
    <w:next w:val="af5"/>
    <w:rsid w:val="00A279F8"/>
    <w:pPr>
      <w:spacing w:before="770" w:after="440"/>
    </w:pPr>
    <w:rPr>
      <w:rFonts w:ascii="Times New Roman" w:hAnsi="Times New Roman"/>
      <w:spacing w:val="-30"/>
      <w:sz w:val="60"/>
    </w:rPr>
  </w:style>
  <w:style w:type="paragraph" w:customStyle="1" w:styleId="af5">
    <w:name w:val="Τίτλος κεφαλαίου"/>
    <w:basedOn w:val="a"/>
    <w:next w:val="af6"/>
    <w:rsid w:val="00A279F8"/>
    <w:pPr>
      <w:spacing w:before="720" w:after="400" w:line="240" w:lineRule="auto"/>
      <w:ind w:right="2160"/>
    </w:pPr>
    <w:rPr>
      <w:rFonts w:ascii="Times New Roman" w:hAnsi="Times New Roman"/>
      <w:spacing w:val="-40"/>
      <w:sz w:val="60"/>
    </w:rPr>
  </w:style>
  <w:style w:type="paragraph" w:customStyle="1" w:styleId="af6">
    <w:name w:val="Υπότιτλος κεφαλαίου"/>
    <w:basedOn w:val="af5"/>
    <w:next w:val="BodyText"/>
    <w:rsid w:val="00A279F8"/>
    <w:pPr>
      <w:spacing w:before="0" w:line="400" w:lineRule="atLeast"/>
    </w:pPr>
    <w:rPr>
      <w:i/>
      <w:spacing w:val="-14"/>
      <w:sz w:val="34"/>
    </w:rPr>
  </w:style>
  <w:style w:type="paragraph" w:styleId="BodyTextIndent">
    <w:name w:val="Body Text Indent"/>
    <w:basedOn w:val="BodyText"/>
    <w:rsid w:val="00A279F8"/>
    <w:pPr>
      <w:ind w:left="1440"/>
    </w:pPr>
  </w:style>
  <w:style w:type="paragraph" w:styleId="Subtitle">
    <w:name w:val="Subtitle"/>
    <w:basedOn w:val="Title"/>
    <w:next w:val="BodyText"/>
    <w:qFormat/>
    <w:rsid w:val="00A279F8"/>
    <w:pPr>
      <w:spacing w:before="0" w:after="160" w:line="400" w:lineRule="atLeast"/>
    </w:pPr>
    <w:rPr>
      <w:i/>
      <w:spacing w:val="-14"/>
      <w:sz w:val="34"/>
    </w:rPr>
  </w:style>
  <w:style w:type="paragraph" w:styleId="Title">
    <w:name w:val="Title"/>
    <w:basedOn w:val="a"/>
    <w:next w:val="Subtitle"/>
    <w:qFormat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ListNumber5">
    <w:name w:val="List Number 5"/>
    <w:basedOn w:val="ListNumber"/>
    <w:rsid w:val="00A279F8"/>
    <w:pPr>
      <w:ind w:left="3240"/>
    </w:pPr>
  </w:style>
  <w:style w:type="paragraph" w:styleId="ListNumber4">
    <w:name w:val="List Number 4"/>
    <w:basedOn w:val="ListNumber"/>
    <w:rsid w:val="00A279F8"/>
    <w:pPr>
      <w:ind w:left="2880"/>
    </w:pPr>
  </w:style>
  <w:style w:type="paragraph" w:styleId="ListNumber3">
    <w:name w:val="List Number 3"/>
    <w:basedOn w:val="ListNumber"/>
    <w:rsid w:val="00A279F8"/>
    <w:pPr>
      <w:ind w:left="2520"/>
    </w:pPr>
  </w:style>
  <w:style w:type="paragraph" w:styleId="ListBullet5">
    <w:name w:val="List Bullet 5"/>
    <w:basedOn w:val="ListBullet"/>
    <w:autoRedefine/>
    <w:rsid w:val="00A279F8"/>
    <w:pPr>
      <w:ind w:left="3240"/>
    </w:pPr>
  </w:style>
  <w:style w:type="paragraph" w:styleId="ListBullet4">
    <w:name w:val="List Bullet 4"/>
    <w:basedOn w:val="ListBullet"/>
    <w:autoRedefine/>
    <w:rsid w:val="00A279F8"/>
    <w:pPr>
      <w:ind w:left="2880"/>
    </w:pPr>
  </w:style>
  <w:style w:type="paragraph" w:styleId="ListBullet3">
    <w:name w:val="List Bullet 3"/>
    <w:basedOn w:val="ListBullet"/>
    <w:autoRedefine/>
    <w:rsid w:val="00A279F8"/>
    <w:pPr>
      <w:ind w:left="2520"/>
    </w:pPr>
  </w:style>
  <w:style w:type="paragraph" w:styleId="ListBullet2">
    <w:name w:val="List Bullet 2"/>
    <w:basedOn w:val="ListBullet"/>
    <w:autoRedefine/>
    <w:rsid w:val="00A279F8"/>
    <w:pPr>
      <w:ind w:left="2160"/>
    </w:pPr>
  </w:style>
  <w:style w:type="paragraph" w:styleId="List5">
    <w:name w:val="List 5"/>
    <w:basedOn w:val="List"/>
    <w:rsid w:val="00A279F8"/>
    <w:pPr>
      <w:ind w:left="2880"/>
    </w:pPr>
  </w:style>
  <w:style w:type="paragraph" w:styleId="List4">
    <w:name w:val="List 4"/>
    <w:basedOn w:val="List"/>
    <w:rsid w:val="00A279F8"/>
    <w:pPr>
      <w:ind w:left="2520"/>
    </w:pPr>
  </w:style>
  <w:style w:type="paragraph" w:styleId="List3">
    <w:name w:val="List 3"/>
    <w:basedOn w:val="List"/>
    <w:rsid w:val="00A279F8"/>
    <w:pPr>
      <w:ind w:left="2160"/>
    </w:pPr>
  </w:style>
  <w:style w:type="paragraph" w:styleId="List2">
    <w:name w:val="List 2"/>
    <w:basedOn w:val="List"/>
    <w:rsid w:val="00A279F8"/>
    <w:pPr>
      <w:ind w:left="1800"/>
    </w:pPr>
  </w:style>
  <w:style w:type="character" w:styleId="Emphasis">
    <w:name w:val="Emphasis"/>
    <w:qFormat/>
    <w:rsid w:val="00A279F8"/>
    <w:rPr>
      <w:rFonts w:ascii="Arial" w:hAnsi="Arial"/>
      <w:b/>
      <w:spacing w:val="-4"/>
    </w:rPr>
  </w:style>
  <w:style w:type="character" w:styleId="CommentReference">
    <w:name w:val="annotation reference"/>
    <w:semiHidden/>
    <w:rsid w:val="00A279F8"/>
    <w:rPr>
      <w:sz w:val="16"/>
    </w:rPr>
  </w:style>
  <w:style w:type="paragraph" w:styleId="CommentText">
    <w:name w:val="annotation text"/>
    <w:basedOn w:val="a0"/>
    <w:semiHidden/>
    <w:rsid w:val="00A279F8"/>
  </w:style>
  <w:style w:type="paragraph" w:styleId="ListNumber2">
    <w:name w:val="List Number 2"/>
    <w:basedOn w:val="ListNumber"/>
    <w:rsid w:val="00A279F8"/>
    <w:pPr>
      <w:ind w:left="2160"/>
    </w:pPr>
  </w:style>
  <w:style w:type="paragraph" w:styleId="ListContinue">
    <w:name w:val="List Continue"/>
    <w:basedOn w:val="List"/>
    <w:rsid w:val="00A279F8"/>
    <w:pPr>
      <w:ind w:left="1800" w:firstLine="0"/>
    </w:pPr>
  </w:style>
  <w:style w:type="paragraph" w:styleId="ListContinue2">
    <w:name w:val="List Continue 2"/>
    <w:basedOn w:val="ListContinue"/>
    <w:rsid w:val="00A279F8"/>
    <w:pPr>
      <w:ind w:left="2160"/>
    </w:pPr>
  </w:style>
  <w:style w:type="paragraph" w:styleId="ListContinue3">
    <w:name w:val="List Continue 3"/>
    <w:basedOn w:val="ListContinue"/>
    <w:rsid w:val="00A279F8"/>
    <w:pPr>
      <w:ind w:left="2520"/>
    </w:pPr>
  </w:style>
  <w:style w:type="paragraph" w:styleId="ListContinue4">
    <w:name w:val="List Continue 4"/>
    <w:basedOn w:val="ListContinue"/>
    <w:rsid w:val="00A279F8"/>
    <w:pPr>
      <w:ind w:left="2880"/>
    </w:pPr>
  </w:style>
  <w:style w:type="paragraph" w:styleId="ListContinue5">
    <w:name w:val="List Continue 5"/>
    <w:basedOn w:val="ListContinue"/>
    <w:rsid w:val="00A279F8"/>
    <w:pPr>
      <w:ind w:left="3240"/>
    </w:pPr>
  </w:style>
  <w:style w:type="paragraph" w:styleId="NormalIndent">
    <w:name w:val="Normal Indent"/>
    <w:basedOn w:val="Normal"/>
    <w:rsid w:val="00A279F8"/>
    <w:pPr>
      <w:ind w:left="1440"/>
    </w:pPr>
  </w:style>
  <w:style w:type="paragraph" w:customStyle="1" w:styleId="af7">
    <w:name w:val="Διεύθυνση αποστολέα"/>
    <w:basedOn w:val="Normal"/>
    <w:rsid w:val="00A279F8"/>
    <w:pPr>
      <w:keepLines/>
      <w:framePr w:w="2160" w:h="1195" w:wrap="notBeside" w:vAnchor="page" w:hAnchor="margin" w:xAlign="right" w:y="678" w:anchorLock="1"/>
      <w:spacing w:line="220" w:lineRule="atLeast"/>
      <w:ind w:left="0"/>
    </w:pPr>
    <w:rPr>
      <w:sz w:val="16"/>
    </w:rPr>
  </w:style>
  <w:style w:type="character" w:customStyle="1" w:styleId="af8">
    <w:name w:val="Σύνθημα"/>
    <w:basedOn w:val="DefaultParagraphFont"/>
    <w:rsid w:val="00A279F8"/>
    <w:rPr>
      <w:i/>
      <w:spacing w:val="-6"/>
      <w:sz w:val="24"/>
    </w:rPr>
  </w:style>
  <w:style w:type="paragraph" w:customStyle="1" w:styleId="af9">
    <w:name w:val="Όνομα εταιρείας"/>
    <w:basedOn w:val="a4"/>
    <w:rsid w:val="00A279F8"/>
    <w:pPr>
      <w:spacing w:before="0"/>
    </w:pPr>
  </w:style>
  <w:style w:type="paragraph" w:customStyle="1" w:styleId="afa">
    <w:name w:val="Ετικέτα τμήματος"/>
    <w:basedOn w:val="a"/>
    <w:next w:val="Normal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fb">
    <w:name w:val="Υπότιτλος τμήματος"/>
    <w:basedOn w:val="Normal"/>
    <w:next w:val="BodyText"/>
    <w:rsid w:val="00A279F8"/>
    <w:pPr>
      <w:keepNext/>
      <w:keepLines/>
      <w:spacing w:after="160" w:line="400" w:lineRule="atLeast"/>
      <w:ind w:right="2160"/>
    </w:pPr>
    <w:rPr>
      <w:i/>
      <w:spacing w:val="-14"/>
      <w:kern w:val="28"/>
      <w:sz w:val="34"/>
    </w:rPr>
  </w:style>
  <w:style w:type="paragraph" w:customStyle="1" w:styleId="afc">
    <w:name w:val="Τίτλος τμήματος"/>
    <w:basedOn w:val="a"/>
    <w:next w:val="afb"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TableofAuthorities">
    <w:name w:val="table of authorities"/>
    <w:basedOn w:val="Normal"/>
    <w:semiHidden/>
    <w:rsid w:val="00A279F8"/>
    <w:pPr>
      <w:tabs>
        <w:tab w:val="right" w:leader="dot" w:pos="7560"/>
      </w:tabs>
      <w:ind w:left="1440" w:hanging="360"/>
    </w:pPr>
  </w:style>
  <w:style w:type="paragraph" w:styleId="TOAHeading">
    <w:name w:val="toa heading"/>
    <w:basedOn w:val="Normal"/>
    <w:next w:val="TableofAuthorities"/>
    <w:semiHidden/>
    <w:rsid w:val="00A279F8"/>
    <w:pPr>
      <w:keepNext/>
      <w:spacing w:before="240" w:after="120" w:line="360" w:lineRule="exact"/>
    </w:pPr>
    <w:rPr>
      <w:rFonts w:ascii="Arial" w:hAnsi="Arial"/>
      <w:b/>
      <w:kern w:val="28"/>
      <w:sz w:val="28"/>
    </w:rPr>
  </w:style>
  <w:style w:type="paragraph" w:styleId="MessageHeader">
    <w:name w:val="Message Header"/>
    <w:basedOn w:val="BodyText"/>
    <w:rsid w:val="00A279F8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/>
      <w:sz w:val="22"/>
    </w:rPr>
  </w:style>
  <w:style w:type="character" w:styleId="Strong">
    <w:name w:val="Strong"/>
    <w:basedOn w:val="DefaultParagraphFont"/>
    <w:qFormat/>
    <w:rsid w:val="00A279F8"/>
    <w:rPr>
      <w:b/>
      <w:bCs/>
    </w:rPr>
  </w:style>
  <w:style w:type="paragraph" w:styleId="PlainText">
    <w:name w:val="Plain Text"/>
    <w:basedOn w:val="Normal"/>
    <w:rsid w:val="00A279F8"/>
    <w:rPr>
      <w:rFonts w:ascii="Courier New" w:hAnsi="Courier New" w:cs="Courier New"/>
    </w:rPr>
  </w:style>
  <w:style w:type="character" w:styleId="HTMLAcronym">
    <w:name w:val="HTML Acronym"/>
    <w:basedOn w:val="DefaultParagraphFont"/>
    <w:rsid w:val="00A279F8"/>
  </w:style>
  <w:style w:type="character" w:styleId="HTMLTypewriter">
    <w:name w:val="HTML Typewriter"/>
    <w:basedOn w:val="DefaultParagraphFont"/>
    <w:rsid w:val="00A279F8"/>
    <w:rPr>
      <w:rFonts w:ascii="Courier New" w:hAnsi="Courier New"/>
      <w:sz w:val="20"/>
      <w:szCs w:val="20"/>
    </w:rPr>
  </w:style>
  <w:style w:type="character" w:styleId="HTMLSample">
    <w:name w:val="HTML Sample"/>
    <w:basedOn w:val="DefaultParagraphFont"/>
    <w:rsid w:val="00A279F8"/>
    <w:rPr>
      <w:rFonts w:ascii="Courier New" w:hAnsi="Courier New"/>
    </w:rPr>
  </w:style>
  <w:style w:type="character" w:styleId="Hyperlink">
    <w:name w:val="Hyperlink"/>
    <w:basedOn w:val="DefaultParagraphFont"/>
    <w:rsid w:val="00A279F8"/>
    <w:rPr>
      <w:color w:val="0000FF"/>
      <w:u w:val="single"/>
    </w:rPr>
  </w:style>
  <w:style w:type="character" w:styleId="FollowedHyperlink">
    <w:name w:val="FollowedHyperlink"/>
    <w:basedOn w:val="DefaultParagraphFont"/>
    <w:rsid w:val="00A279F8"/>
    <w:rPr>
      <w:color w:val="800080"/>
      <w:u w:val="single"/>
    </w:rPr>
  </w:style>
  <w:style w:type="paragraph" w:styleId="HTMLAddress">
    <w:name w:val="HTML Address"/>
    <w:basedOn w:val="Normal"/>
    <w:rsid w:val="00A279F8"/>
    <w:rPr>
      <w:i/>
      <w:iCs/>
    </w:rPr>
  </w:style>
  <w:style w:type="paragraph" w:styleId="EnvelopeReturn">
    <w:name w:val="envelope return"/>
    <w:basedOn w:val="Normal"/>
    <w:rsid w:val="00A279F8"/>
    <w:rPr>
      <w:rFonts w:ascii="Arial" w:hAnsi="Arial" w:cs="Arial"/>
    </w:rPr>
  </w:style>
  <w:style w:type="paragraph" w:styleId="EnvelopeAddress">
    <w:name w:val="envelope address"/>
    <w:basedOn w:val="Normal"/>
    <w:rsid w:val="00A279F8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NoteHeading">
    <w:name w:val="Note Heading"/>
    <w:basedOn w:val="Normal"/>
    <w:next w:val="Normal"/>
    <w:rsid w:val="00A279F8"/>
  </w:style>
  <w:style w:type="paragraph" w:styleId="Index6">
    <w:name w:val="index 6"/>
    <w:basedOn w:val="Normal"/>
    <w:next w:val="Normal"/>
    <w:autoRedefine/>
    <w:semiHidden/>
    <w:rsid w:val="00A279F8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A279F8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A279F8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A279F8"/>
    <w:pPr>
      <w:ind w:left="1800" w:hanging="200"/>
    </w:pPr>
  </w:style>
  <w:style w:type="paragraph" w:styleId="Date">
    <w:name w:val="Date"/>
    <w:basedOn w:val="Normal"/>
    <w:next w:val="Normal"/>
    <w:rsid w:val="00A279F8"/>
  </w:style>
  <w:style w:type="paragraph" w:styleId="NormalWeb">
    <w:name w:val="Normal (Web)"/>
    <w:basedOn w:val="Normal"/>
    <w:rsid w:val="00A279F8"/>
    <w:rPr>
      <w:sz w:val="24"/>
      <w:szCs w:val="24"/>
    </w:rPr>
  </w:style>
  <w:style w:type="paragraph" w:styleId="Closing">
    <w:name w:val="Closing"/>
    <w:basedOn w:val="Normal"/>
    <w:rsid w:val="00A279F8"/>
    <w:pPr>
      <w:ind w:left="4252"/>
    </w:pPr>
  </w:style>
  <w:style w:type="character" w:styleId="HTMLCode">
    <w:name w:val="HTML Code"/>
    <w:basedOn w:val="DefaultParagraphFont"/>
    <w:rsid w:val="00A279F8"/>
    <w:rPr>
      <w:rFonts w:ascii="Courier New" w:hAnsi="Courier New"/>
      <w:sz w:val="20"/>
      <w:szCs w:val="20"/>
    </w:rPr>
  </w:style>
  <w:style w:type="character" w:styleId="HTMLVariable">
    <w:name w:val="HTML Variable"/>
    <w:basedOn w:val="DefaultParagraphFont"/>
    <w:rsid w:val="00A279F8"/>
    <w:rPr>
      <w:i/>
      <w:iCs/>
    </w:rPr>
  </w:style>
  <w:style w:type="character" w:styleId="HTMLDefinition">
    <w:name w:val="HTML Definition"/>
    <w:basedOn w:val="DefaultParagraphFont"/>
    <w:rsid w:val="00A279F8"/>
    <w:rPr>
      <w:i/>
      <w:iCs/>
    </w:rPr>
  </w:style>
  <w:style w:type="character" w:styleId="HTMLCite">
    <w:name w:val="HTML Cite"/>
    <w:basedOn w:val="DefaultParagraphFont"/>
    <w:rsid w:val="00A279F8"/>
    <w:rPr>
      <w:i/>
      <w:iCs/>
    </w:rPr>
  </w:style>
  <w:style w:type="character" w:styleId="HTMLKeyboard">
    <w:name w:val="HTML Keyboard"/>
    <w:basedOn w:val="DefaultParagraphFont"/>
    <w:rsid w:val="00A279F8"/>
    <w:rPr>
      <w:rFonts w:ascii="Courier New" w:hAnsi="Courier New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A279F8"/>
    <w:pPr>
      <w:ind w:left="1000"/>
    </w:pPr>
  </w:style>
  <w:style w:type="paragraph" w:styleId="TOC7">
    <w:name w:val="toc 7"/>
    <w:basedOn w:val="Normal"/>
    <w:next w:val="Normal"/>
    <w:autoRedefine/>
    <w:semiHidden/>
    <w:rsid w:val="00A279F8"/>
    <w:pPr>
      <w:ind w:left="1200"/>
    </w:pPr>
  </w:style>
  <w:style w:type="paragraph" w:styleId="TOC8">
    <w:name w:val="toc 8"/>
    <w:basedOn w:val="Normal"/>
    <w:next w:val="Normal"/>
    <w:autoRedefine/>
    <w:semiHidden/>
    <w:rsid w:val="00A279F8"/>
    <w:pPr>
      <w:ind w:left="1400"/>
    </w:pPr>
  </w:style>
  <w:style w:type="paragraph" w:styleId="TOC9">
    <w:name w:val="toc 9"/>
    <w:basedOn w:val="Normal"/>
    <w:next w:val="Normal"/>
    <w:autoRedefine/>
    <w:semiHidden/>
    <w:rsid w:val="00A279F8"/>
    <w:pPr>
      <w:ind w:left="1600"/>
    </w:pPr>
  </w:style>
  <w:style w:type="paragraph" w:styleId="HTMLPreformatted">
    <w:name w:val="HTML Preformatted"/>
    <w:basedOn w:val="Normal"/>
    <w:rsid w:val="00A279F8"/>
    <w:rPr>
      <w:rFonts w:ascii="Courier New" w:hAnsi="Courier New" w:cs="Courier New"/>
    </w:rPr>
  </w:style>
  <w:style w:type="paragraph" w:styleId="BodyText2">
    <w:name w:val="Body Text 2"/>
    <w:basedOn w:val="Normal"/>
    <w:rsid w:val="00A279F8"/>
    <w:pPr>
      <w:spacing w:after="120" w:line="480" w:lineRule="auto"/>
    </w:pPr>
  </w:style>
  <w:style w:type="paragraph" w:styleId="BodyText3">
    <w:name w:val="Body Text 3"/>
    <w:basedOn w:val="Normal"/>
    <w:rsid w:val="00A279F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rsid w:val="00A279F8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279F8"/>
    <w:pPr>
      <w:spacing w:after="120"/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rsid w:val="00A279F8"/>
    <w:pPr>
      <w:spacing w:after="120" w:line="240" w:lineRule="auto"/>
      <w:ind w:firstLine="210"/>
    </w:pPr>
  </w:style>
  <w:style w:type="paragraph" w:styleId="BodyTextFirstIndent2">
    <w:name w:val="Body Text First Indent 2"/>
    <w:basedOn w:val="BodyTextIndent"/>
    <w:rsid w:val="00A279F8"/>
    <w:pPr>
      <w:spacing w:after="120" w:line="240" w:lineRule="auto"/>
      <w:ind w:left="283" w:firstLine="210"/>
    </w:pPr>
  </w:style>
  <w:style w:type="paragraph" w:styleId="BlockText">
    <w:name w:val="Block Text"/>
    <w:basedOn w:val="Normal"/>
    <w:rsid w:val="00A279F8"/>
    <w:pPr>
      <w:spacing w:after="120"/>
      <w:ind w:left="1440" w:right="1440"/>
    </w:pPr>
  </w:style>
  <w:style w:type="paragraph" w:styleId="Signature">
    <w:name w:val="Signature"/>
    <w:basedOn w:val="Normal"/>
    <w:rsid w:val="00A279F8"/>
    <w:pPr>
      <w:ind w:left="4252"/>
    </w:pPr>
  </w:style>
  <w:style w:type="paragraph" w:styleId="E-mailSignature">
    <w:name w:val="E-mail Signature"/>
    <w:basedOn w:val="Normal"/>
    <w:rsid w:val="00A279F8"/>
  </w:style>
  <w:style w:type="paragraph" w:styleId="Salutation">
    <w:name w:val="Salutation"/>
    <w:basedOn w:val="Normal"/>
    <w:next w:val="Normal"/>
    <w:rsid w:val="00A279F8"/>
  </w:style>
  <w:style w:type="paragraph" w:styleId="DocumentMap">
    <w:name w:val="Document Map"/>
    <w:basedOn w:val="Normal"/>
    <w:semiHidden/>
    <w:rsid w:val="00A279F8"/>
    <w:pPr>
      <w:shd w:val="clear" w:color="auto" w:fill="000080"/>
    </w:pPr>
    <w:rPr>
      <w:rFonts w:ascii="Tahoma" w:hAnsi="Tahoma" w:cs="Tahoma"/>
    </w:rPr>
  </w:style>
  <w:style w:type="paragraph" w:styleId="ListParagraph">
    <w:name w:val="List Paragraph"/>
    <w:basedOn w:val="Normal"/>
    <w:uiPriority w:val="34"/>
    <w:qFormat/>
    <w:rsid w:val="0068301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66BE6"/>
    <w:rPr>
      <w:rFonts w:ascii="Arial" w:hAnsi="Arial"/>
      <w:spacing w:val="-4"/>
      <w:lang w:val="el-GR" w:bidi="he-IL"/>
    </w:rPr>
  </w:style>
  <w:style w:type="character" w:customStyle="1" w:styleId="FooterChar">
    <w:name w:val="Footer Char"/>
    <w:basedOn w:val="DefaultParagraphFont"/>
    <w:link w:val="Footer"/>
    <w:uiPriority w:val="99"/>
    <w:rsid w:val="00D96CDC"/>
    <w:rPr>
      <w:rFonts w:ascii="Arial" w:hAnsi="Arial"/>
      <w:spacing w:val="-4"/>
      <w:lang w:val="el-GR" w:bidi="he-IL"/>
    </w:rPr>
  </w:style>
  <w:style w:type="table" w:styleId="TableGrid">
    <w:name w:val="Table Grid"/>
    <w:basedOn w:val="TableNormal"/>
    <w:rsid w:val="001014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vi.wikipedia.org/wiki/Th%C6%B0_%C4%91i%E1%BB%87n_t%E1%BB%AD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2\&#931;&#973;&#947;&#967;&#961;&#959;&#957;&#951;%20&#945;&#957;&#945;&#966;&#959;&#961;&#9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Σύγχρονη αναφορά</Template>
  <TotalTime>55</TotalTime>
  <Pages>4</Pages>
  <Words>570</Words>
  <Characters>3253</Characters>
  <Application>Microsoft Office Word</Application>
  <DocSecurity>0</DocSecurity>
  <PresentationFormat/>
  <Lines>27</Lines>
  <Paragraphs>7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âsasasasas</vt:lpstr>
    </vt:vector>
  </TitlesOfParts>
  <Company/>
  <LinksUpToDate>false</LinksUpToDate>
  <CharactersWithSpaces>3816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âsasasasas</dc:title>
  <dc:subject/>
  <dc:creator>kostas</dc:creator>
  <cp:keywords/>
  <cp:lastModifiedBy> </cp:lastModifiedBy>
  <cp:revision>9</cp:revision>
  <cp:lastPrinted>2019-02-28T07:21:00Z</cp:lastPrinted>
  <dcterms:created xsi:type="dcterms:W3CDTF">2019-04-24T04:25:00Z</dcterms:created>
  <dcterms:modified xsi:type="dcterms:W3CDTF">2019-04-24T08:31:00Z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99031100</vt:i4>
  </property>
  <property fmtid="{D5CDD505-2E9C-101B-9397-08002B2CF9AE}" pid="4" name="LCID">
    <vt:i4>1032</vt:i4>
  </property>
</Properties>
</file>